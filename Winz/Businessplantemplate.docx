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er4.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F81" w:rsidRPr="00664FEA" w:rsidRDefault="0031674E" w:rsidP="00D72A6C">
      <w:pPr>
        <w:pStyle w:val="Coverheading"/>
        <w:rPr>
          <w:sz w:val="68"/>
          <w:szCs w:val="68"/>
        </w:rPr>
      </w:pPr>
      <w:r w:rsidRPr="00664FEA">
        <w:rPr>
          <w:sz w:val="68"/>
          <w:szCs w:val="68"/>
        </w:rPr>
        <w:t>Bu</w:t>
      </w:r>
      <w:r w:rsidR="001500E0" w:rsidRPr="00664FEA">
        <w:rPr>
          <w:sz w:val="68"/>
          <w:szCs w:val="68"/>
        </w:rPr>
        <w:t>s</w:t>
      </w:r>
      <w:r w:rsidRPr="00664FEA">
        <w:rPr>
          <w:sz w:val="68"/>
          <w:szCs w:val="68"/>
        </w:rPr>
        <w:t>i</w:t>
      </w:r>
      <w:r w:rsidR="00655F81" w:rsidRPr="00664FEA">
        <w:rPr>
          <w:sz w:val="68"/>
          <w:szCs w:val="68"/>
        </w:rPr>
        <w:t>ness plan template</w:t>
      </w:r>
    </w:p>
    <w:p w:rsidR="005367A2" w:rsidRPr="00664FEA" w:rsidRDefault="005367A2" w:rsidP="00856EDC">
      <w:pPr>
        <w:pStyle w:val="Coverpagetext"/>
      </w:pPr>
      <w:r w:rsidRPr="00664FEA">
        <w:t>This business plan template is a great tool if:</w:t>
      </w:r>
      <w:r w:rsidR="00B101A2" w:rsidRPr="00664FEA">
        <w:t xml:space="preserve"> </w:t>
      </w:r>
    </w:p>
    <w:p w:rsidR="005367A2" w:rsidRPr="00664FEA" w:rsidRDefault="005367A2" w:rsidP="00856EDC">
      <w:pPr>
        <w:pStyle w:val="Coverpagebullets"/>
      </w:pPr>
      <w:r w:rsidRPr="00664FEA">
        <w:t>you’re starting your business</w:t>
      </w:r>
    </w:p>
    <w:p w:rsidR="005367A2" w:rsidRPr="00664FEA" w:rsidRDefault="005367A2" w:rsidP="00856EDC">
      <w:pPr>
        <w:pStyle w:val="Coverpagebullets"/>
      </w:pPr>
      <w:r w:rsidRPr="00664FEA">
        <w:t>you’re seeking new partners or investment</w:t>
      </w:r>
    </w:p>
    <w:p w:rsidR="005367A2" w:rsidRPr="00664FEA" w:rsidRDefault="005367A2" w:rsidP="00856EDC">
      <w:pPr>
        <w:pStyle w:val="Coverpagebullets"/>
      </w:pPr>
      <w:r w:rsidRPr="00664FEA">
        <w:t>you want to change direction</w:t>
      </w:r>
    </w:p>
    <w:p w:rsidR="005367A2" w:rsidRPr="00664FEA" w:rsidRDefault="005367A2" w:rsidP="00856EDC">
      <w:pPr>
        <w:pStyle w:val="Coverpagebullets"/>
      </w:pPr>
      <w:r w:rsidRPr="00664FEA">
        <w:t>you’re fighting some challenges and need a solid plan.</w:t>
      </w:r>
    </w:p>
    <w:p w:rsidR="005367A2" w:rsidRPr="00664FEA" w:rsidRDefault="005367A2" w:rsidP="00856EDC">
      <w:pPr>
        <w:pStyle w:val="Coverpagetext"/>
      </w:pPr>
    </w:p>
    <w:p w:rsidR="005367A2" w:rsidRPr="00664FEA" w:rsidRDefault="005367A2" w:rsidP="00C935A0">
      <w:pPr>
        <w:pStyle w:val="Coverpagetext"/>
      </w:pPr>
      <w:r w:rsidRPr="00664FEA">
        <w:t xml:space="preserve">We take you through some of the common sections of modern business plans. You might like to add or delete sections, depending on your business industry and phase or who you want to read your plan. </w:t>
      </w:r>
    </w:p>
    <w:p w:rsidR="005367A2" w:rsidRPr="00664FEA" w:rsidRDefault="005367A2" w:rsidP="00856EDC">
      <w:pPr>
        <w:pStyle w:val="Coverpagetext"/>
      </w:pPr>
    </w:p>
    <w:p w:rsidR="005367A2" w:rsidRPr="00664FEA" w:rsidRDefault="005367A2" w:rsidP="00856EDC">
      <w:pPr>
        <w:pStyle w:val="Coverpagetext"/>
      </w:pPr>
      <w:r w:rsidRPr="00664FEA">
        <w:t>The sections are ordered in the best way for the finished plan. But sometimes it’s easiest to do the later sections first, then come back and fill in the earlier summary sections. Complete it in the order that feels right for you.</w:t>
      </w:r>
    </w:p>
    <w:p w:rsidR="005367A2" w:rsidRPr="00D9689E" w:rsidRDefault="005367A2" w:rsidP="00856EDC">
      <w:pPr>
        <w:pStyle w:val="Coverpagetext"/>
      </w:pPr>
    </w:p>
    <w:p w:rsidR="005367A2" w:rsidRPr="00664FEA" w:rsidRDefault="005367A2" w:rsidP="00856EDC">
      <w:pPr>
        <w:pStyle w:val="Coverpagetext"/>
        <w:rPr>
          <w:b/>
        </w:rPr>
      </w:pPr>
      <w:r w:rsidRPr="00664FEA">
        <w:rPr>
          <w:b/>
        </w:rPr>
        <w:t>For each section, we include some help text. You might like to delete that when you have finished your plan, or to leave it in as a reminder to yourself.</w:t>
      </w:r>
    </w:p>
    <w:p w:rsidR="005367A2" w:rsidRPr="00D9689E" w:rsidRDefault="005367A2" w:rsidP="00856EDC">
      <w:pPr>
        <w:pStyle w:val="Coverpagetext"/>
      </w:pPr>
    </w:p>
    <w:p w:rsidR="005367A2" w:rsidRDefault="005367A2" w:rsidP="00664FEA">
      <w:pPr>
        <w:pStyle w:val="Coverpagetext"/>
      </w:pPr>
      <w:r w:rsidRPr="00D9689E">
        <w:t xml:space="preserve">See </w:t>
      </w:r>
      <w:hyperlink r:id="rId9" w:history="1">
        <w:r w:rsidR="00A67B78">
          <w:rPr>
            <w:rStyle w:val="Hyperlink"/>
          </w:rPr>
          <w:t>business.govt.nz</w:t>
        </w:r>
      </w:hyperlink>
      <w:r w:rsidRPr="00D9689E">
        <w:t xml:space="preserve"> for more information, templates and tools related to all sections of this business plan.</w:t>
      </w:r>
      <w:r>
        <w:t xml:space="preserve"> </w:t>
      </w:r>
    </w:p>
    <w:p w:rsidR="007D51DF" w:rsidRDefault="00A507A6">
      <w:pPr>
        <w:rPr>
          <w:rFonts w:ascii="Arial" w:eastAsiaTheme="minorEastAsia" w:hAnsi="Arial"/>
          <w:color w:val="3C3C3B"/>
          <w:sz w:val="22"/>
          <w:szCs w:val="22"/>
        </w:rPr>
      </w:pPr>
      <w:r>
        <w:rPr>
          <w:noProof/>
          <w:sz w:val="20"/>
          <w:lang w:val="en-NZ" w:eastAsia="en-NZ"/>
        </w:rPr>
        <w:drawing>
          <wp:anchor distT="0" distB="0" distL="114300" distR="114300" simplePos="0" relativeHeight="251663360" behindDoc="0" locked="0" layoutInCell="1" allowOverlap="1" wp14:anchorId="7BB5F2A2" wp14:editId="0E2A3DF2">
            <wp:simplePos x="0" y="0"/>
            <wp:positionH relativeFrom="column">
              <wp:align>center</wp:align>
            </wp:positionH>
            <wp:positionV relativeFrom="page">
              <wp:align>bottom</wp:align>
            </wp:positionV>
            <wp:extent cx="7414157" cy="135129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297mm.jpg"/>
                    <pic:cNvPicPr/>
                  </pic:nvPicPr>
                  <pic:blipFill>
                    <a:blip r:embed="rId10">
                      <a:extLst>
                        <a:ext uri="{28A0092B-C50C-407E-A947-70E740481C1C}">
                          <a14:useLocalDpi xmlns:a14="http://schemas.microsoft.com/office/drawing/2010/main" val="0"/>
                        </a:ext>
                      </a:extLst>
                    </a:blip>
                    <a:stretch>
                      <a:fillRect/>
                    </a:stretch>
                  </pic:blipFill>
                  <pic:spPr>
                    <a:xfrm>
                      <a:off x="0" y="0"/>
                      <a:ext cx="7414157" cy="1351290"/>
                    </a:xfrm>
                    <a:prstGeom prst="rect">
                      <a:avLst/>
                    </a:prstGeom>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D51DF">
        <w:br w:type="page"/>
      </w:r>
    </w:p>
    <w:p w:rsidR="009107F6" w:rsidRDefault="009107F6" w:rsidP="002A369E">
      <w:pPr>
        <w:pStyle w:val="-Heading1"/>
        <w:sectPr w:rsidR="009107F6" w:rsidSect="00971124">
          <w:headerReference w:type="even" r:id="rId11"/>
          <w:headerReference w:type="default" r:id="rId12"/>
          <w:footerReference w:type="even" r:id="rId13"/>
          <w:footerReference w:type="default" r:id="rId14"/>
          <w:pgSz w:w="11900" w:h="16840"/>
          <w:pgMar w:top="1418" w:right="1985" w:bottom="1985" w:left="1985" w:header="680" w:footer="0" w:gutter="0"/>
          <w:cols w:space="708"/>
          <w:titlePg/>
          <w:docGrid w:linePitch="360"/>
        </w:sectPr>
      </w:pPr>
    </w:p>
    <w:p w:rsidR="009107F6" w:rsidRPr="00B101A2" w:rsidRDefault="009107F6" w:rsidP="00D72A6C">
      <w:pPr>
        <w:pStyle w:val="Coverheading"/>
        <w:spacing w:before="4080"/>
        <w:rPr>
          <w:rFonts w:eastAsiaTheme="minorEastAsia"/>
        </w:rPr>
      </w:pPr>
      <w:r w:rsidRPr="00B101A2">
        <w:lastRenderedPageBreak/>
        <w:t xml:space="preserve">Business plan for </w:t>
      </w:r>
      <w:r w:rsidR="001523A0" w:rsidRPr="00B101A2">
        <w:br/>
      </w:r>
      <w:r w:rsidRPr="00B101A2">
        <w:t>[enter your business name]</w:t>
      </w:r>
    </w:p>
    <w:p w:rsidR="009107F6" w:rsidRPr="00664FEA" w:rsidRDefault="009107F6" w:rsidP="00D72A6C">
      <w:pPr>
        <w:pStyle w:val="Mainheading"/>
        <w:spacing w:before="0"/>
        <w:rPr>
          <w:rFonts w:ascii="Verdana" w:hAnsi="Verdana"/>
          <w:b w:val="0"/>
          <w:sz w:val="36"/>
          <w:szCs w:val="36"/>
        </w:rPr>
      </w:pPr>
      <w:r w:rsidRPr="00664FEA">
        <w:rPr>
          <w:rFonts w:ascii="Verdana" w:hAnsi="Verdana"/>
          <w:b w:val="0"/>
          <w:sz w:val="36"/>
          <w:szCs w:val="36"/>
        </w:rPr>
        <w:t>Date: [Enter date]</w:t>
      </w:r>
    </w:p>
    <w:p w:rsidR="009107F6" w:rsidRDefault="009107F6">
      <w:pPr>
        <w:rPr>
          <w:rFonts w:ascii="Helvetica" w:hAnsi="Helvetica"/>
          <w:b/>
          <w:bCs/>
          <w:color w:val="00A4E4"/>
          <w:sz w:val="28"/>
          <w:szCs w:val="56"/>
        </w:rPr>
      </w:pPr>
      <w:r>
        <w:br w:type="page"/>
      </w:r>
    </w:p>
    <w:p w:rsidR="009107F6" w:rsidRDefault="009107F6" w:rsidP="002A369E">
      <w:pPr>
        <w:pStyle w:val="-Heading1"/>
        <w:sectPr w:rsidR="009107F6" w:rsidSect="00971124">
          <w:headerReference w:type="even" r:id="rId15"/>
          <w:headerReference w:type="default" r:id="rId16"/>
          <w:footerReference w:type="even" r:id="rId17"/>
          <w:footerReference w:type="default" r:id="rId18"/>
          <w:headerReference w:type="first" r:id="rId19"/>
          <w:pgSz w:w="11900" w:h="16840"/>
          <w:pgMar w:top="1418" w:right="1985" w:bottom="1985" w:left="1985" w:header="680" w:footer="0" w:gutter="0"/>
          <w:cols w:space="708"/>
          <w:titlePg/>
          <w:docGrid w:linePitch="360"/>
        </w:sectPr>
      </w:pPr>
    </w:p>
    <w:p w:rsidR="005367A2" w:rsidRPr="00CE715B" w:rsidRDefault="005367A2" w:rsidP="00CE715B">
      <w:pPr>
        <w:pStyle w:val="Mainheading"/>
        <w:rPr>
          <w:rFonts w:ascii="Verdana" w:hAnsi="Verdana"/>
        </w:rPr>
      </w:pPr>
      <w:r w:rsidRPr="00CE715B">
        <w:rPr>
          <w:rFonts w:ascii="Verdana" w:hAnsi="Verdana"/>
        </w:rPr>
        <w:lastRenderedPageBreak/>
        <w:t>Table of contents</w:t>
      </w:r>
    </w:p>
    <w:sdt>
      <w:sdtPr>
        <w:rPr>
          <w:rFonts w:asciiTheme="minorHAnsi" w:eastAsiaTheme="minorHAnsi" w:hAnsiTheme="minorHAnsi" w:cstheme="minorBidi"/>
          <w:b/>
          <w:bCs w:val="0"/>
          <w:i/>
          <w:color w:val="1C5F8C"/>
          <w:kern w:val="2"/>
          <w:sz w:val="22"/>
          <w:szCs w:val="22"/>
          <w:lang w:eastAsia="ja-JP"/>
        </w:rPr>
        <w:id w:val="284177257"/>
        <w:docPartObj>
          <w:docPartGallery w:val="Table of Contents"/>
          <w:docPartUnique/>
        </w:docPartObj>
      </w:sdtPr>
      <w:sdtEndPr>
        <w:rPr>
          <w:rFonts w:eastAsia="Times New Roman" w:cs="Times New Roman"/>
          <w:b w:val="0"/>
          <w:kern w:val="0"/>
          <w:lang w:eastAsia="en-US"/>
        </w:rPr>
      </w:sdtEndPr>
      <w:sdtContent>
        <w:p w:rsidR="006865C7" w:rsidRPr="00E32C46" w:rsidRDefault="007D1C2C" w:rsidP="006865C7">
          <w:pPr>
            <w:pStyle w:val="TOC1"/>
            <w:rPr>
              <w:rFonts w:ascii="Verdana" w:eastAsiaTheme="minorEastAsia" w:hAnsi="Verdana" w:cstheme="minorBidi"/>
              <w:noProof/>
              <w:color w:val="1C5F8C"/>
              <w:lang w:eastAsia="ja-JP"/>
            </w:rPr>
          </w:pPr>
          <w:r w:rsidRPr="00E32C46">
            <w:rPr>
              <w:rFonts w:ascii="Verdana" w:hAnsi="Verdana"/>
              <w:color w:val="1C5F8C"/>
              <w:sz w:val="22"/>
              <w:szCs w:val="22"/>
            </w:rPr>
            <w:fldChar w:fldCharType="begin"/>
          </w:r>
          <w:r w:rsidRPr="00E32C46">
            <w:rPr>
              <w:rFonts w:ascii="Verdana" w:hAnsi="Verdana"/>
              <w:color w:val="1C5F8C"/>
              <w:sz w:val="22"/>
              <w:szCs w:val="22"/>
            </w:rPr>
            <w:instrText xml:space="preserve"> TOC \o "1-3" \t "-Heading 1,1" </w:instrText>
          </w:r>
          <w:r w:rsidRPr="00E32C46">
            <w:rPr>
              <w:rFonts w:ascii="Verdana" w:hAnsi="Verdana"/>
              <w:color w:val="1C5F8C"/>
              <w:sz w:val="22"/>
              <w:szCs w:val="22"/>
            </w:rPr>
            <w:fldChar w:fldCharType="separate"/>
          </w:r>
          <w:r w:rsidR="006865C7" w:rsidRPr="00E32C46">
            <w:rPr>
              <w:rFonts w:ascii="Verdana" w:hAnsi="Verdana"/>
              <w:noProof/>
              <w:color w:val="1C5F8C"/>
            </w:rPr>
            <w:t>Executive summary</w:t>
          </w:r>
          <w:r w:rsidR="006865C7" w:rsidRPr="00E32C46">
            <w:rPr>
              <w:rFonts w:ascii="Verdana" w:hAnsi="Verdana"/>
              <w:noProof/>
              <w:color w:val="1C5F8C"/>
            </w:rPr>
            <w:tab/>
          </w:r>
          <w:r w:rsidR="006865C7" w:rsidRPr="00E32C46">
            <w:rPr>
              <w:rFonts w:ascii="Verdana" w:hAnsi="Verdana"/>
              <w:noProof/>
              <w:color w:val="1C5F8C"/>
            </w:rPr>
            <w:fldChar w:fldCharType="begin"/>
          </w:r>
          <w:r w:rsidR="006865C7" w:rsidRPr="00E32C46">
            <w:rPr>
              <w:rFonts w:ascii="Verdana" w:hAnsi="Verdana"/>
              <w:noProof/>
              <w:color w:val="1C5F8C"/>
            </w:rPr>
            <w:instrText xml:space="preserve"> PAGEREF _Toc318972879 \h </w:instrText>
          </w:r>
          <w:r w:rsidR="006865C7" w:rsidRPr="00E32C46">
            <w:rPr>
              <w:rFonts w:ascii="Verdana" w:hAnsi="Verdana"/>
              <w:noProof/>
              <w:color w:val="1C5F8C"/>
            </w:rPr>
          </w:r>
          <w:r w:rsidR="006865C7" w:rsidRPr="00E32C46">
            <w:rPr>
              <w:rFonts w:ascii="Verdana" w:hAnsi="Verdana"/>
              <w:noProof/>
              <w:color w:val="1C5F8C"/>
            </w:rPr>
            <w:fldChar w:fldCharType="separate"/>
          </w:r>
          <w:r w:rsidR="00CE715B">
            <w:rPr>
              <w:rFonts w:ascii="Verdana" w:hAnsi="Verdana"/>
              <w:noProof/>
              <w:color w:val="1C5F8C"/>
            </w:rPr>
            <w:t>2</w:t>
          </w:r>
          <w:r w:rsidR="006865C7"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Business details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_Toc318972880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3</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What we do and how we do it</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_Toc318972881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4</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Business background</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_Toc318972882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5</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Our goal/mission</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_Toc318972883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6</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Our strategy</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_Toc318972884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6</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Current and planned team</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_Toc318972885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7</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Market analysis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_Toc318972886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9</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Competitor analysis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_Toc318972887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11</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SWOT – Internal and external forces</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_Toc318972888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12</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Marketing strategy and budget</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_Toc318972889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14</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Assets held and planned</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_Toc318972890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16</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Financial plan</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_Toc318972891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19</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Business continuity planning</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_Toc318972892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23</w:t>
          </w:r>
          <w:r w:rsidRPr="00E32C46">
            <w:rPr>
              <w:rFonts w:ascii="Verdana" w:hAnsi="Verdana"/>
              <w:noProof/>
              <w:color w:val="1C5F8C"/>
            </w:rPr>
            <w:fldChar w:fldCharType="end"/>
          </w:r>
        </w:p>
        <w:p w:rsidR="006865C7" w:rsidRPr="00E32C46" w:rsidRDefault="006865C7" w:rsidP="006865C7">
          <w:pPr>
            <w:pStyle w:val="TOC1"/>
            <w:rPr>
              <w:rFonts w:ascii="Verdana" w:eastAsiaTheme="minorEastAsia" w:hAnsi="Verdana" w:cstheme="minorBidi"/>
              <w:noProof/>
              <w:color w:val="1C5F8C"/>
              <w:lang w:eastAsia="ja-JP"/>
            </w:rPr>
          </w:pPr>
          <w:r w:rsidRPr="00E32C46">
            <w:rPr>
              <w:rFonts w:ascii="Verdana" w:hAnsi="Verdana"/>
              <w:noProof/>
              <w:color w:val="1C5F8C"/>
            </w:rPr>
            <w:t>Legal and regulatory compliance</w:t>
          </w:r>
          <w:r w:rsidRPr="00E32C46">
            <w:rPr>
              <w:rFonts w:ascii="Verdana" w:hAnsi="Verdana"/>
              <w:noProof/>
              <w:color w:val="1C5F8C"/>
            </w:rPr>
            <w:tab/>
          </w:r>
          <w:r w:rsidRPr="00E32C46">
            <w:rPr>
              <w:rFonts w:ascii="Verdana" w:hAnsi="Verdana"/>
              <w:noProof/>
              <w:color w:val="1C5F8C"/>
            </w:rPr>
            <w:fldChar w:fldCharType="begin"/>
          </w:r>
          <w:r w:rsidRPr="00E32C46">
            <w:rPr>
              <w:rFonts w:ascii="Verdana" w:hAnsi="Verdana"/>
              <w:noProof/>
              <w:color w:val="1C5F8C"/>
            </w:rPr>
            <w:instrText xml:space="preserve"> PAGEREF _Toc318972893 \h </w:instrText>
          </w:r>
          <w:r w:rsidRPr="00E32C46">
            <w:rPr>
              <w:rFonts w:ascii="Verdana" w:hAnsi="Verdana"/>
              <w:noProof/>
              <w:color w:val="1C5F8C"/>
            </w:rPr>
          </w:r>
          <w:r w:rsidRPr="00E32C46">
            <w:rPr>
              <w:rFonts w:ascii="Verdana" w:hAnsi="Verdana"/>
              <w:noProof/>
              <w:color w:val="1C5F8C"/>
            </w:rPr>
            <w:fldChar w:fldCharType="separate"/>
          </w:r>
          <w:r w:rsidR="00CE715B">
            <w:rPr>
              <w:rFonts w:ascii="Verdana" w:hAnsi="Verdana"/>
              <w:noProof/>
              <w:color w:val="1C5F8C"/>
            </w:rPr>
            <w:t>24</w:t>
          </w:r>
          <w:r w:rsidRPr="00E32C46">
            <w:rPr>
              <w:rFonts w:ascii="Verdana" w:hAnsi="Verdana"/>
              <w:noProof/>
              <w:color w:val="1C5F8C"/>
            </w:rPr>
            <w:fldChar w:fldCharType="end"/>
          </w:r>
        </w:p>
        <w:p w:rsidR="00D11F1C" w:rsidRPr="00B101A2" w:rsidRDefault="007D1C2C" w:rsidP="006865C7">
          <w:pPr>
            <w:pStyle w:val="TOC1"/>
            <w:rPr>
              <w:rFonts w:asciiTheme="minorHAnsi" w:hAnsiTheme="minorHAnsi"/>
              <w:color w:val="1C5F8C"/>
              <w:sz w:val="22"/>
              <w:szCs w:val="22"/>
            </w:rPr>
          </w:pPr>
          <w:r w:rsidRPr="00E32C46">
            <w:rPr>
              <w:rFonts w:ascii="Verdana" w:hAnsi="Verdana"/>
              <w:color w:val="1C5F8C"/>
              <w:sz w:val="22"/>
              <w:szCs w:val="22"/>
            </w:rPr>
            <w:fldChar w:fldCharType="end"/>
          </w:r>
        </w:p>
        <w:p w:rsidR="003E3364" w:rsidRPr="008E64C0" w:rsidRDefault="009E6152" w:rsidP="006F626A">
          <w:pPr>
            <w:pStyle w:val="TOC3"/>
          </w:pPr>
        </w:p>
      </w:sdtContent>
    </w:sdt>
    <w:p w:rsidR="00FD1393" w:rsidRPr="003E3364" w:rsidRDefault="003E3364" w:rsidP="00971124">
      <w:pPr>
        <w:pStyle w:val="BusinessPlantext"/>
        <w:rPr>
          <w:sz w:val="76"/>
        </w:rPr>
      </w:pPr>
      <w:r>
        <w:br w:type="page"/>
      </w:r>
    </w:p>
    <w:p w:rsidR="00872F8A" w:rsidRPr="002A369E" w:rsidRDefault="00872F8A" w:rsidP="002A369E">
      <w:pPr>
        <w:pStyle w:val="-Heading1"/>
      </w:pPr>
      <w:bookmarkStart w:id="0" w:name="_Toc318972879"/>
      <w:r w:rsidRPr="002A369E">
        <w:lastRenderedPageBreak/>
        <w:t>Executive summary</w:t>
      </w:r>
      <w:bookmarkEnd w:id="0"/>
    </w:p>
    <w:p w:rsidR="00872F8A" w:rsidRPr="00FD7261" w:rsidRDefault="00872F8A" w:rsidP="00872F8A">
      <w:pPr>
        <w:pStyle w:val="Body"/>
      </w:pPr>
      <w:r w:rsidRPr="00FD7261">
        <w:t xml:space="preserve">The executive summary is where you traditionally ‘sell’ your business to the reader by getting straight to the point and promoting the critical information you need to get across. You’ll touch on many of the key issues later on, </w:t>
      </w:r>
      <w:r w:rsidRPr="00C65C67">
        <w:t xml:space="preserve">so </w:t>
      </w:r>
      <w:r w:rsidRPr="00FD7261">
        <w:t>don’t go into great detail – just give the reader an idea of the potential of your business and a taste of what’s to come.</w:t>
      </w:r>
      <w:r>
        <w:t xml:space="preserve"> Try to keep it to one page.</w:t>
      </w:r>
    </w:p>
    <w:p w:rsidR="00872F8A" w:rsidRPr="00FD7261" w:rsidRDefault="00872F8A" w:rsidP="00872F8A">
      <w:pPr>
        <w:pStyle w:val="Body"/>
      </w:pPr>
    </w:p>
    <w:p w:rsidR="00872F8A" w:rsidRPr="00FD7261" w:rsidRDefault="00872F8A" w:rsidP="00872F8A">
      <w:pPr>
        <w:pStyle w:val="Body"/>
      </w:pPr>
      <w:r w:rsidRPr="00FD7261">
        <w:t xml:space="preserve">Rather than start with the executive summary, it’s often easiest to complete the rest of your business plan in detail </w:t>
      </w:r>
      <w:r>
        <w:t xml:space="preserve">first. </w:t>
      </w:r>
      <w:r w:rsidRPr="00FD7261">
        <w:t>When you do, make sure you write no more than a few paragraphs. Use plain language and avoid jargon.</w:t>
      </w:r>
    </w:p>
    <w:p w:rsidR="00872F8A" w:rsidRPr="00FD7261" w:rsidRDefault="00872F8A" w:rsidP="00872F8A">
      <w:pPr>
        <w:pStyle w:val="Body"/>
      </w:pPr>
    </w:p>
    <w:p w:rsidR="00872F8A" w:rsidRPr="00FD7261" w:rsidRDefault="00872F8A" w:rsidP="00C935A0">
      <w:pPr>
        <w:pStyle w:val="Body"/>
      </w:pPr>
      <w:r w:rsidRPr="00FD7261">
        <w:t>Executive summaries are a controversial element of the modern business plan. Many people think they are important because if the reader of the business plan (such as a potential investor) is pushed for time, the executive summary can communicate all the vital information to them quickly. However, other people don’t like executive summar</w:t>
      </w:r>
      <w:r>
        <w:t>ies</w:t>
      </w:r>
      <w:r w:rsidRPr="00FD7261">
        <w:t xml:space="preserve"> because they think </w:t>
      </w:r>
      <w:r>
        <w:t xml:space="preserve">they </w:t>
      </w:r>
      <w:r w:rsidRPr="00FD7261">
        <w:t>oversimplif</w:t>
      </w:r>
      <w:r>
        <w:t xml:space="preserve">y </w:t>
      </w:r>
      <w:r w:rsidRPr="00FD7261">
        <w:t xml:space="preserve">complex ideas. </w:t>
      </w:r>
    </w:p>
    <w:p w:rsidR="00872F8A" w:rsidRPr="00FD7261" w:rsidRDefault="00872F8A" w:rsidP="00872F8A">
      <w:pPr>
        <w:pStyle w:val="Body"/>
      </w:pPr>
    </w:p>
    <w:p w:rsidR="00872F8A" w:rsidRDefault="00872F8A" w:rsidP="00872F8A">
      <w:pPr>
        <w:pStyle w:val="Body"/>
      </w:pPr>
      <w:r w:rsidRPr="00FD7261">
        <w:t>Think about your idea and your audience when weighing up whether to use an executive summary in your business plan. If your readers will be experts or specialists in your field or industry, they may skip the executive summary to check out the finer details of your plan.</w:t>
      </w:r>
    </w:p>
    <w:p w:rsidR="00B0250A" w:rsidRDefault="00B0250A" w:rsidP="00B0250A">
      <w:pPr>
        <w:pStyle w:val="Enterdetails"/>
      </w:pPr>
    </w:p>
    <w:p w:rsidR="00B0250A" w:rsidRDefault="00B0250A" w:rsidP="00C935A0">
      <w:pPr>
        <w:pStyle w:val="Enterdetails"/>
      </w:pPr>
      <w:r>
        <w:t xml:space="preserve">[Start your </w:t>
      </w:r>
      <w:r w:rsidR="001A0089">
        <w:t>e</w:t>
      </w:r>
      <w:r>
        <w:t xml:space="preserve">xecutive </w:t>
      </w:r>
      <w:r w:rsidR="001A0089">
        <w:t>s</w:t>
      </w:r>
      <w:r w:rsidRPr="00C65C67">
        <w:t>ummary</w:t>
      </w:r>
      <w:r>
        <w:t xml:space="preserve"> here]</w:t>
      </w:r>
    </w:p>
    <w:p w:rsidR="00B0250A" w:rsidRPr="00FD7261" w:rsidRDefault="00B0250A" w:rsidP="00872F8A">
      <w:pPr>
        <w:pStyle w:val="Body"/>
      </w:pPr>
    </w:p>
    <w:p w:rsidR="005367A2" w:rsidRDefault="005367A2" w:rsidP="00872F8A">
      <w:pPr>
        <w:pStyle w:val="Body"/>
      </w:pPr>
    </w:p>
    <w:p w:rsidR="005367A2" w:rsidRDefault="005367A2" w:rsidP="005367A2">
      <w:pPr>
        <w:pStyle w:val="Body"/>
      </w:pPr>
    </w:p>
    <w:p w:rsidR="00254CD1" w:rsidRDefault="00254CD1">
      <w:pPr>
        <w:rPr>
          <w:rFonts w:ascii="Arial" w:eastAsiaTheme="minorEastAsia" w:hAnsi="Arial"/>
          <w:color w:val="3C3C3B"/>
          <w:sz w:val="20"/>
          <w:szCs w:val="22"/>
        </w:rPr>
      </w:pPr>
      <w:r>
        <w:rPr>
          <w:sz w:val="20"/>
        </w:rPr>
        <w:br w:type="page"/>
      </w:r>
    </w:p>
    <w:p w:rsidR="00254CD1" w:rsidRDefault="00254CD1" w:rsidP="002A369E">
      <w:pPr>
        <w:pStyle w:val="-Heading1"/>
      </w:pPr>
      <w:bookmarkStart w:id="1" w:name="_Toc318972880"/>
      <w:r w:rsidRPr="0053645A">
        <w:lastRenderedPageBreak/>
        <w:t>Business</w:t>
      </w:r>
      <w:r>
        <w:t xml:space="preserve"> details</w:t>
      </w:r>
      <w:bookmarkEnd w:id="1"/>
    </w:p>
    <w:p w:rsidR="00872F8A" w:rsidRDefault="00872F8A" w:rsidP="0053645A">
      <w:pPr>
        <w:pStyle w:val="Body"/>
      </w:pPr>
      <w:r w:rsidRPr="00FD7261">
        <w:t>This section provides details of your business so that the reader can look you up to verify that you exist and find out more about you.</w:t>
      </w:r>
    </w:p>
    <w:p w:rsidR="00872F8A" w:rsidRPr="00FD7261" w:rsidRDefault="00872F8A" w:rsidP="00872F8A">
      <w:pPr>
        <w:pStyle w:val="Body"/>
      </w:pPr>
    </w:p>
    <w:p w:rsidR="00872F8A" w:rsidRPr="00FD7261" w:rsidRDefault="00872F8A" w:rsidP="00872F8A">
      <w:pPr>
        <w:pStyle w:val="Body"/>
      </w:pPr>
      <w:r w:rsidRPr="00FD7261">
        <w:t xml:space="preserve">You can go to </w:t>
      </w:r>
      <w:r>
        <w:t xml:space="preserve">the </w:t>
      </w:r>
      <w:r w:rsidRPr="00FD7261">
        <w:t>Companies Office (companiesoffice.govt.nz) to check your:</w:t>
      </w:r>
    </w:p>
    <w:p w:rsidR="00872F8A" w:rsidRPr="00FD7261" w:rsidRDefault="00872F8A" w:rsidP="00872F8A">
      <w:pPr>
        <w:pStyle w:val="-Bullets"/>
      </w:pPr>
      <w:r>
        <w:t>r</w:t>
      </w:r>
      <w:r w:rsidRPr="00FD7261">
        <w:t>egistered name</w:t>
      </w:r>
    </w:p>
    <w:p w:rsidR="00872F8A" w:rsidRPr="00FD7261" w:rsidRDefault="00872F8A" w:rsidP="00872F8A">
      <w:pPr>
        <w:pStyle w:val="-Bullets"/>
      </w:pPr>
      <w:r>
        <w:t>d</w:t>
      </w:r>
      <w:r w:rsidRPr="00FD7261">
        <w:t>ate of registration</w:t>
      </w:r>
    </w:p>
    <w:p w:rsidR="00872F8A" w:rsidRPr="00FD7261" w:rsidRDefault="00872F8A" w:rsidP="00872F8A">
      <w:pPr>
        <w:pStyle w:val="-Bullets"/>
      </w:pPr>
      <w:r>
        <w:t>s</w:t>
      </w:r>
      <w:r w:rsidRPr="00FD7261">
        <w:t>tructure</w:t>
      </w:r>
    </w:p>
    <w:p w:rsidR="00872F8A" w:rsidRPr="00FD7261" w:rsidRDefault="00872F8A" w:rsidP="00872F8A">
      <w:pPr>
        <w:pStyle w:val="-Bullets"/>
      </w:pPr>
      <w:r w:rsidRPr="00FD7261">
        <w:t>New Zealand Business Number</w:t>
      </w:r>
      <w:r w:rsidR="00735F2E">
        <w:t xml:space="preserve"> (NZBN)</w:t>
      </w:r>
      <w:r w:rsidRPr="00FD7261">
        <w:t>.</w:t>
      </w:r>
    </w:p>
    <w:p w:rsidR="006A405B" w:rsidRDefault="006A405B" w:rsidP="00872F8A">
      <w:pPr>
        <w:pStyle w:val="Body"/>
      </w:pPr>
    </w:p>
    <w:tbl>
      <w:tblPr>
        <w:tblStyle w:val="TableGrid"/>
        <w:tblW w:w="9781" w:type="dxa"/>
        <w:tblLayout w:type="fixed"/>
        <w:tblLook w:val="04A0" w:firstRow="1" w:lastRow="0" w:firstColumn="1" w:lastColumn="0" w:noHBand="0" w:noVBand="1"/>
      </w:tblPr>
      <w:tblGrid>
        <w:gridCol w:w="3119"/>
        <w:gridCol w:w="6662"/>
      </w:tblGrid>
      <w:tr w:rsidR="00895418" w:rsidRPr="00C33CF7" w:rsidTr="00A12217">
        <w:trPr>
          <w:trHeight w:val="32"/>
        </w:trPr>
        <w:tc>
          <w:tcPr>
            <w:tcW w:w="3119" w:type="dxa"/>
          </w:tcPr>
          <w:p w:rsidR="00895418" w:rsidRPr="00895418" w:rsidRDefault="00895418" w:rsidP="00DB27EE">
            <w:pPr>
              <w:pStyle w:val="TableLevel1regular"/>
              <w:jc w:val="both"/>
              <w:rPr>
                <w:b/>
              </w:rPr>
            </w:pPr>
            <w:r w:rsidRPr="00895418">
              <w:rPr>
                <w:b/>
              </w:rPr>
              <w:t>Business name</w:t>
            </w:r>
          </w:p>
        </w:tc>
        <w:tc>
          <w:tcPr>
            <w:tcW w:w="6662" w:type="dxa"/>
          </w:tcPr>
          <w:p w:rsidR="00895418" w:rsidRPr="00C33CF7" w:rsidRDefault="00895418" w:rsidP="00E32C46">
            <w:pPr>
              <w:pStyle w:val="TableLevel1regular"/>
            </w:pPr>
            <w:r>
              <w:t xml:space="preserve">{Enter the legal or </w:t>
            </w:r>
            <w:r w:rsidRPr="00C65C67">
              <w:t>registered</w:t>
            </w:r>
            <w:r>
              <w:t xml:space="preserve"> name of your business}</w:t>
            </w:r>
          </w:p>
        </w:tc>
      </w:tr>
      <w:tr w:rsidR="00895418" w:rsidRPr="00C33CF7" w:rsidTr="00A12217">
        <w:trPr>
          <w:trHeight w:val="32"/>
        </w:trPr>
        <w:tc>
          <w:tcPr>
            <w:tcW w:w="3119" w:type="dxa"/>
          </w:tcPr>
          <w:p w:rsidR="00895418" w:rsidRPr="00895418" w:rsidRDefault="00895418" w:rsidP="00DB27EE">
            <w:pPr>
              <w:pStyle w:val="TableLevel1regular"/>
              <w:jc w:val="both"/>
              <w:rPr>
                <w:b/>
              </w:rPr>
            </w:pPr>
            <w:r w:rsidRPr="00895418">
              <w:rPr>
                <w:b/>
              </w:rPr>
              <w:t>Trading name</w:t>
            </w:r>
          </w:p>
        </w:tc>
        <w:tc>
          <w:tcPr>
            <w:tcW w:w="6662" w:type="dxa"/>
          </w:tcPr>
          <w:p w:rsidR="00895418" w:rsidRPr="00C33CF7" w:rsidRDefault="00895418" w:rsidP="00AE51E4">
            <w:pPr>
              <w:pStyle w:val="Tablegrey"/>
            </w:pPr>
            <w:r>
              <w:t>{Enter the name of your business that you use with customers}</w:t>
            </w:r>
          </w:p>
        </w:tc>
      </w:tr>
      <w:tr w:rsidR="00895418" w:rsidRPr="00C33CF7" w:rsidTr="00A12217">
        <w:trPr>
          <w:trHeight w:val="32"/>
        </w:trPr>
        <w:tc>
          <w:tcPr>
            <w:tcW w:w="3119" w:type="dxa"/>
          </w:tcPr>
          <w:p w:rsidR="00895418" w:rsidRPr="00895418" w:rsidRDefault="00895418" w:rsidP="00DB27EE">
            <w:pPr>
              <w:pStyle w:val="TableLevel1regular"/>
              <w:jc w:val="both"/>
              <w:rPr>
                <w:b/>
              </w:rPr>
            </w:pPr>
            <w:r>
              <w:rPr>
                <w:b/>
              </w:rPr>
              <w:t>E</w:t>
            </w:r>
            <w:r w:rsidRPr="00895418">
              <w:rPr>
                <w:b/>
              </w:rPr>
              <w:t>stablished</w:t>
            </w:r>
          </w:p>
        </w:tc>
        <w:tc>
          <w:tcPr>
            <w:tcW w:w="6662" w:type="dxa"/>
          </w:tcPr>
          <w:p w:rsidR="00895418" w:rsidRPr="00C33CF7" w:rsidRDefault="00895418" w:rsidP="00AE51E4">
            <w:pPr>
              <w:pStyle w:val="Tablegrey"/>
            </w:pPr>
            <w:r w:rsidRPr="006849BD">
              <w:t>{Enter</w:t>
            </w:r>
            <w:r>
              <w:t xml:space="preserve"> the</w:t>
            </w:r>
            <w:r w:rsidRPr="006849BD">
              <w:t xml:space="preserve"> date</w:t>
            </w:r>
            <w:r>
              <w:t xml:space="preserve"> you first began trading</w:t>
            </w:r>
            <w:r w:rsidRPr="006849BD">
              <w:t>}</w:t>
            </w:r>
          </w:p>
        </w:tc>
      </w:tr>
      <w:tr w:rsidR="00895418" w:rsidRPr="00C33CF7" w:rsidTr="00A12217">
        <w:trPr>
          <w:trHeight w:val="32"/>
        </w:trPr>
        <w:tc>
          <w:tcPr>
            <w:tcW w:w="3119" w:type="dxa"/>
          </w:tcPr>
          <w:p w:rsidR="00895418" w:rsidRPr="00895418" w:rsidRDefault="00895418" w:rsidP="00DB27EE">
            <w:pPr>
              <w:pStyle w:val="TableLevel1regular"/>
              <w:jc w:val="both"/>
              <w:rPr>
                <w:b/>
              </w:rPr>
            </w:pPr>
            <w:r w:rsidRPr="00895418">
              <w:rPr>
                <w:b/>
              </w:rPr>
              <w:t>Structure</w:t>
            </w:r>
          </w:p>
        </w:tc>
        <w:tc>
          <w:tcPr>
            <w:tcW w:w="6662" w:type="dxa"/>
          </w:tcPr>
          <w:p w:rsidR="00895418" w:rsidRPr="00C33CF7" w:rsidRDefault="00895418" w:rsidP="00AE51E4">
            <w:pPr>
              <w:pStyle w:val="Tablegrey"/>
            </w:pPr>
            <w:r>
              <w:t xml:space="preserve">{Eg, Sole Trader, Partnership, </w:t>
            </w:r>
            <w:r w:rsidRPr="006849BD">
              <w:t>Company</w:t>
            </w:r>
            <w:r>
              <w:t>}</w:t>
            </w:r>
          </w:p>
        </w:tc>
      </w:tr>
      <w:tr w:rsidR="00895418" w:rsidRPr="00C33CF7" w:rsidTr="00A12217">
        <w:trPr>
          <w:trHeight w:val="223"/>
        </w:trPr>
        <w:tc>
          <w:tcPr>
            <w:tcW w:w="3119" w:type="dxa"/>
          </w:tcPr>
          <w:p w:rsidR="00895418" w:rsidRPr="00895418" w:rsidRDefault="00895418" w:rsidP="00DB27EE">
            <w:pPr>
              <w:pStyle w:val="TableLevel1regular"/>
              <w:jc w:val="both"/>
              <w:rPr>
                <w:b/>
              </w:rPr>
            </w:pPr>
            <w:r w:rsidRPr="00895418">
              <w:rPr>
                <w:b/>
              </w:rPr>
              <w:t>Date registered</w:t>
            </w:r>
          </w:p>
        </w:tc>
        <w:tc>
          <w:tcPr>
            <w:tcW w:w="6662" w:type="dxa"/>
          </w:tcPr>
          <w:p w:rsidR="00895418" w:rsidRPr="00C33CF7" w:rsidRDefault="00895418" w:rsidP="00AE51E4">
            <w:pPr>
              <w:pStyle w:val="Tablegrey"/>
            </w:pPr>
            <w:r w:rsidRPr="006849BD">
              <w:t xml:space="preserve">{Enter date </w:t>
            </w:r>
            <w:r>
              <w:t xml:space="preserve">you first </w:t>
            </w:r>
            <w:r w:rsidRPr="006849BD">
              <w:t xml:space="preserve">registered </w:t>
            </w:r>
            <w:r>
              <w:t xml:space="preserve">with </w:t>
            </w:r>
            <w:r w:rsidRPr="006849BD">
              <w:t>Companies Office</w:t>
            </w:r>
            <w:r>
              <w:t xml:space="preserve">, </w:t>
            </w:r>
            <w:r w:rsidRPr="006849BD">
              <w:t>if applicable}</w:t>
            </w:r>
          </w:p>
        </w:tc>
      </w:tr>
      <w:tr w:rsidR="00895418" w:rsidRPr="00C33CF7" w:rsidTr="00A12217">
        <w:trPr>
          <w:trHeight w:val="135"/>
        </w:trPr>
        <w:tc>
          <w:tcPr>
            <w:tcW w:w="3119" w:type="dxa"/>
          </w:tcPr>
          <w:p w:rsidR="00895418" w:rsidRPr="00895418" w:rsidRDefault="00895418" w:rsidP="00DB27EE">
            <w:pPr>
              <w:pStyle w:val="TableLevel1regular"/>
              <w:jc w:val="both"/>
              <w:rPr>
                <w:b/>
              </w:rPr>
            </w:pPr>
            <w:r w:rsidRPr="00895418">
              <w:rPr>
                <w:b/>
              </w:rPr>
              <w:t>NZBN</w:t>
            </w:r>
          </w:p>
        </w:tc>
        <w:tc>
          <w:tcPr>
            <w:tcW w:w="6662" w:type="dxa"/>
          </w:tcPr>
          <w:p w:rsidR="00895418" w:rsidRPr="00C33CF7" w:rsidRDefault="00895418" w:rsidP="00AE51E4">
            <w:pPr>
              <w:pStyle w:val="Tablegrey"/>
            </w:pPr>
            <w:r w:rsidRPr="006849BD">
              <w:t xml:space="preserve">{Enter </w:t>
            </w:r>
            <w:r>
              <w:t>your New Zealand Business Number, if applicable</w:t>
            </w:r>
            <w:r w:rsidRPr="006849BD">
              <w:t>}</w:t>
            </w:r>
          </w:p>
        </w:tc>
      </w:tr>
    </w:tbl>
    <w:p w:rsidR="006A405B" w:rsidRPr="00FD7261" w:rsidRDefault="006A405B" w:rsidP="00895418">
      <w:pPr>
        <w:pStyle w:val="Body"/>
      </w:pPr>
    </w:p>
    <w:p w:rsidR="0035627D" w:rsidRDefault="0035627D" w:rsidP="00055911">
      <w:pPr>
        <w:pStyle w:val="Body"/>
        <w:rPr>
          <w:sz w:val="20"/>
        </w:rPr>
      </w:pPr>
    </w:p>
    <w:tbl>
      <w:tblPr>
        <w:tblStyle w:val="TableGrid"/>
        <w:tblW w:w="9781" w:type="dxa"/>
        <w:tblLayout w:type="fixed"/>
        <w:tblLook w:val="04A0" w:firstRow="1" w:lastRow="0" w:firstColumn="1" w:lastColumn="0" w:noHBand="0" w:noVBand="1"/>
      </w:tblPr>
      <w:tblGrid>
        <w:gridCol w:w="3147"/>
        <w:gridCol w:w="6634"/>
      </w:tblGrid>
      <w:tr w:rsidR="001500E0" w:rsidRPr="00C33CF7" w:rsidTr="00D72A6C">
        <w:trPr>
          <w:trHeight w:val="33"/>
        </w:trPr>
        <w:tc>
          <w:tcPr>
            <w:tcW w:w="9781" w:type="dxa"/>
            <w:gridSpan w:val="2"/>
            <w:tcBorders>
              <w:top w:val="single" w:sz="4" w:space="0" w:color="1C5F8C"/>
              <w:left w:val="single" w:sz="4" w:space="0" w:color="1C5F8C"/>
              <w:bottom w:val="single" w:sz="4" w:space="0" w:color="1C5F8C"/>
              <w:right w:val="single" w:sz="4" w:space="0" w:color="1C5F8C"/>
            </w:tcBorders>
            <w:shd w:val="clear" w:color="auto" w:fill="1C5F8C"/>
          </w:tcPr>
          <w:p w:rsidR="001500E0" w:rsidRPr="00C33CF7" w:rsidRDefault="001500E0" w:rsidP="0045652E">
            <w:pPr>
              <w:pStyle w:val="-TableHeading"/>
            </w:pPr>
            <w:r w:rsidRPr="001500E0">
              <w:t>Contact details</w:t>
            </w:r>
          </w:p>
        </w:tc>
      </w:tr>
      <w:tr w:rsidR="001500E0" w:rsidRPr="00C33CF7" w:rsidTr="00B101A2">
        <w:trPr>
          <w:trHeight w:val="32"/>
        </w:trPr>
        <w:tc>
          <w:tcPr>
            <w:tcW w:w="3147" w:type="dxa"/>
            <w:tcBorders>
              <w:top w:val="single" w:sz="4" w:space="0" w:color="1C5F8C"/>
            </w:tcBorders>
          </w:tcPr>
          <w:p w:rsidR="001500E0" w:rsidRPr="006E7540" w:rsidRDefault="001500E0" w:rsidP="00BC4068">
            <w:pPr>
              <w:pStyle w:val="TableLevel1regular"/>
              <w:rPr>
                <w:b/>
              </w:rPr>
            </w:pPr>
            <w:r w:rsidRPr="006E7540">
              <w:rPr>
                <w:b/>
              </w:rPr>
              <w:t>Contact name</w:t>
            </w:r>
          </w:p>
        </w:tc>
        <w:tc>
          <w:tcPr>
            <w:tcW w:w="6634" w:type="dxa"/>
            <w:tcBorders>
              <w:top w:val="single" w:sz="4" w:space="0" w:color="1C5F8C"/>
            </w:tcBorders>
          </w:tcPr>
          <w:p w:rsidR="001500E0" w:rsidRPr="00C33CF7" w:rsidRDefault="001500E0" w:rsidP="00BC4068">
            <w:pPr>
              <w:pStyle w:val="TableLevel1regular"/>
            </w:pPr>
          </w:p>
        </w:tc>
      </w:tr>
      <w:tr w:rsidR="001500E0" w:rsidRPr="00C33CF7" w:rsidTr="001523A0">
        <w:trPr>
          <w:trHeight w:val="32"/>
        </w:trPr>
        <w:tc>
          <w:tcPr>
            <w:tcW w:w="3147" w:type="dxa"/>
          </w:tcPr>
          <w:p w:rsidR="001500E0" w:rsidRPr="006E7540" w:rsidRDefault="001500E0" w:rsidP="00BC4068">
            <w:pPr>
              <w:pStyle w:val="TableLevel1regular"/>
              <w:rPr>
                <w:b/>
              </w:rPr>
            </w:pPr>
            <w:r w:rsidRPr="006E7540">
              <w:rPr>
                <w:b/>
              </w:rPr>
              <w:t>Landline</w:t>
            </w:r>
          </w:p>
        </w:tc>
        <w:tc>
          <w:tcPr>
            <w:tcW w:w="6634" w:type="dxa"/>
          </w:tcPr>
          <w:p w:rsidR="001500E0" w:rsidRPr="00C33CF7" w:rsidRDefault="001500E0" w:rsidP="00BC4068">
            <w:pPr>
              <w:pStyle w:val="TableLevel1regular"/>
            </w:pPr>
          </w:p>
        </w:tc>
      </w:tr>
      <w:tr w:rsidR="001500E0" w:rsidRPr="00C33CF7" w:rsidTr="001523A0">
        <w:trPr>
          <w:trHeight w:val="32"/>
        </w:trPr>
        <w:tc>
          <w:tcPr>
            <w:tcW w:w="3147" w:type="dxa"/>
          </w:tcPr>
          <w:p w:rsidR="001500E0" w:rsidRPr="006E7540" w:rsidRDefault="001500E0" w:rsidP="00BC4068">
            <w:pPr>
              <w:pStyle w:val="TableLevel1regular"/>
              <w:rPr>
                <w:b/>
              </w:rPr>
            </w:pPr>
            <w:r w:rsidRPr="006E7540">
              <w:rPr>
                <w:b/>
              </w:rPr>
              <w:t>Mobile</w:t>
            </w:r>
          </w:p>
        </w:tc>
        <w:tc>
          <w:tcPr>
            <w:tcW w:w="6634" w:type="dxa"/>
          </w:tcPr>
          <w:p w:rsidR="001500E0" w:rsidRPr="00C33CF7" w:rsidRDefault="001500E0" w:rsidP="00BC4068"/>
        </w:tc>
      </w:tr>
      <w:tr w:rsidR="001500E0" w:rsidRPr="00C33CF7" w:rsidTr="001523A0">
        <w:trPr>
          <w:trHeight w:val="32"/>
        </w:trPr>
        <w:tc>
          <w:tcPr>
            <w:tcW w:w="3147" w:type="dxa"/>
          </w:tcPr>
          <w:p w:rsidR="001500E0" w:rsidRPr="006E7540" w:rsidRDefault="001500E0" w:rsidP="00BC4068">
            <w:pPr>
              <w:pStyle w:val="TableLevel1regular"/>
              <w:rPr>
                <w:b/>
              </w:rPr>
            </w:pPr>
            <w:r w:rsidRPr="006E7540">
              <w:rPr>
                <w:b/>
              </w:rPr>
              <w:t>Email</w:t>
            </w:r>
          </w:p>
        </w:tc>
        <w:tc>
          <w:tcPr>
            <w:tcW w:w="6634" w:type="dxa"/>
          </w:tcPr>
          <w:p w:rsidR="001500E0" w:rsidRPr="00C33CF7" w:rsidRDefault="001500E0" w:rsidP="00BC4068">
            <w:pPr>
              <w:pStyle w:val="TableLevel1regular"/>
            </w:pPr>
          </w:p>
        </w:tc>
      </w:tr>
      <w:tr w:rsidR="001500E0" w:rsidRPr="00C33CF7" w:rsidTr="001523A0">
        <w:trPr>
          <w:trHeight w:val="121"/>
        </w:trPr>
        <w:tc>
          <w:tcPr>
            <w:tcW w:w="3147" w:type="dxa"/>
          </w:tcPr>
          <w:p w:rsidR="001500E0" w:rsidRPr="006E7540" w:rsidRDefault="001500E0" w:rsidP="00BC4068">
            <w:pPr>
              <w:pStyle w:val="TableLevel1regular"/>
              <w:rPr>
                <w:b/>
              </w:rPr>
            </w:pPr>
            <w:r w:rsidRPr="006E7540">
              <w:rPr>
                <w:b/>
              </w:rPr>
              <w:t>Physical address</w:t>
            </w:r>
          </w:p>
        </w:tc>
        <w:tc>
          <w:tcPr>
            <w:tcW w:w="6634" w:type="dxa"/>
          </w:tcPr>
          <w:p w:rsidR="001500E0" w:rsidRPr="00C33CF7" w:rsidRDefault="001500E0" w:rsidP="00BC4068">
            <w:pPr>
              <w:pStyle w:val="TableLevel1regular"/>
            </w:pPr>
          </w:p>
        </w:tc>
      </w:tr>
      <w:tr w:rsidR="001500E0" w:rsidRPr="00C33CF7" w:rsidTr="001523A0">
        <w:trPr>
          <w:trHeight w:val="121"/>
        </w:trPr>
        <w:tc>
          <w:tcPr>
            <w:tcW w:w="3147" w:type="dxa"/>
          </w:tcPr>
          <w:p w:rsidR="001500E0" w:rsidRPr="006E7540" w:rsidRDefault="001500E0" w:rsidP="00BC4068">
            <w:pPr>
              <w:pStyle w:val="TableLevel1regular"/>
              <w:rPr>
                <w:b/>
              </w:rPr>
            </w:pPr>
            <w:r w:rsidRPr="006E7540">
              <w:rPr>
                <w:b/>
              </w:rPr>
              <w:t>Postal address</w:t>
            </w:r>
          </w:p>
        </w:tc>
        <w:tc>
          <w:tcPr>
            <w:tcW w:w="6634" w:type="dxa"/>
          </w:tcPr>
          <w:p w:rsidR="001500E0" w:rsidRPr="00C33CF7" w:rsidRDefault="001500E0" w:rsidP="00BC4068">
            <w:pPr>
              <w:pStyle w:val="TableLevel1regular"/>
            </w:pPr>
          </w:p>
        </w:tc>
      </w:tr>
    </w:tbl>
    <w:p w:rsidR="00671D65" w:rsidRDefault="00671D65" w:rsidP="00055911">
      <w:pPr>
        <w:pStyle w:val="CommentSubject"/>
      </w:pPr>
    </w:p>
    <w:p w:rsidR="00DB27EE" w:rsidRDefault="00DB27EE" w:rsidP="00F53362">
      <w:pPr>
        <w:pStyle w:val="Body"/>
      </w:pPr>
    </w:p>
    <w:tbl>
      <w:tblPr>
        <w:tblStyle w:val="TableGrid"/>
        <w:tblW w:w="9781" w:type="dxa"/>
        <w:tblInd w:w="-539" w:type="dxa"/>
        <w:tblLook w:val="04A0" w:firstRow="1" w:lastRow="0" w:firstColumn="1" w:lastColumn="0" w:noHBand="0" w:noVBand="1"/>
      </w:tblPr>
      <w:tblGrid>
        <w:gridCol w:w="3204"/>
        <w:gridCol w:w="6577"/>
      </w:tblGrid>
      <w:tr w:rsidR="001E3252" w:rsidRPr="00DB27EE" w:rsidTr="00D72A6C">
        <w:tc>
          <w:tcPr>
            <w:tcW w:w="9781" w:type="dxa"/>
            <w:gridSpan w:val="2"/>
            <w:shd w:val="clear" w:color="auto" w:fill="1C5F8C"/>
          </w:tcPr>
          <w:p w:rsidR="001E3252" w:rsidRPr="001E3252" w:rsidRDefault="001E3252" w:rsidP="001A0089">
            <w:pPr>
              <w:pStyle w:val="-TableHeading"/>
            </w:pPr>
            <w:r w:rsidRPr="00463804">
              <w:t>Online/</w:t>
            </w:r>
            <w:r w:rsidR="001A0089">
              <w:t>s</w:t>
            </w:r>
            <w:r w:rsidRPr="00463804">
              <w:t>ocial media</w:t>
            </w:r>
          </w:p>
        </w:tc>
      </w:tr>
      <w:tr w:rsidR="001E3252" w:rsidRPr="00DB27EE" w:rsidTr="00BD64FE">
        <w:tc>
          <w:tcPr>
            <w:tcW w:w="3204" w:type="dxa"/>
            <w:vAlign w:val="center"/>
          </w:tcPr>
          <w:p w:rsidR="001E3252" w:rsidRPr="001E3252" w:rsidRDefault="001E3252" w:rsidP="00DB27EE">
            <w:pPr>
              <w:pStyle w:val="TableLevel1regular"/>
              <w:rPr>
                <w:b/>
              </w:rPr>
            </w:pPr>
            <w:r w:rsidRPr="001E3252">
              <w:rPr>
                <w:b/>
              </w:rPr>
              <w:t>Website</w:t>
            </w:r>
          </w:p>
        </w:tc>
        <w:tc>
          <w:tcPr>
            <w:tcW w:w="6577" w:type="dxa"/>
            <w:vAlign w:val="center"/>
          </w:tcPr>
          <w:p w:rsidR="001E3252" w:rsidRPr="00DB27EE" w:rsidRDefault="001E3252" w:rsidP="00AE51E4">
            <w:pPr>
              <w:pStyle w:val="Tablegrey"/>
            </w:pPr>
          </w:p>
        </w:tc>
      </w:tr>
      <w:tr w:rsidR="001E3252" w:rsidRPr="00DB27EE" w:rsidTr="00BD64FE">
        <w:tc>
          <w:tcPr>
            <w:tcW w:w="3204" w:type="dxa"/>
            <w:vAlign w:val="center"/>
          </w:tcPr>
          <w:p w:rsidR="001E3252" w:rsidRPr="001E3252" w:rsidRDefault="001E3252" w:rsidP="00DB27EE">
            <w:pPr>
              <w:pStyle w:val="TableLevel1regular"/>
              <w:rPr>
                <w:b/>
              </w:rPr>
            </w:pPr>
            <w:r w:rsidRPr="001E3252">
              <w:rPr>
                <w:b/>
              </w:rPr>
              <w:t>LinkedIn</w:t>
            </w:r>
          </w:p>
        </w:tc>
        <w:tc>
          <w:tcPr>
            <w:tcW w:w="6577" w:type="dxa"/>
            <w:vAlign w:val="center"/>
          </w:tcPr>
          <w:p w:rsidR="001E3252" w:rsidRPr="00DB27EE" w:rsidRDefault="001E3252" w:rsidP="00AE51E4">
            <w:pPr>
              <w:pStyle w:val="Tablegrey"/>
            </w:pPr>
          </w:p>
        </w:tc>
      </w:tr>
      <w:tr w:rsidR="001E3252" w:rsidRPr="00DB27EE" w:rsidTr="00BD64FE">
        <w:trPr>
          <w:trHeight w:val="93"/>
        </w:trPr>
        <w:tc>
          <w:tcPr>
            <w:tcW w:w="3204" w:type="dxa"/>
            <w:vAlign w:val="center"/>
          </w:tcPr>
          <w:p w:rsidR="001E3252" w:rsidRPr="00A12217" w:rsidRDefault="001E3252" w:rsidP="00DB27EE">
            <w:pPr>
              <w:pStyle w:val="TableLevel1regular"/>
              <w:rPr>
                <w:b/>
              </w:rPr>
            </w:pPr>
            <w:r w:rsidRPr="00A12217">
              <w:rPr>
                <w:b/>
              </w:rPr>
              <w:t>Facebook</w:t>
            </w:r>
          </w:p>
        </w:tc>
        <w:tc>
          <w:tcPr>
            <w:tcW w:w="6577" w:type="dxa"/>
            <w:vAlign w:val="center"/>
          </w:tcPr>
          <w:p w:rsidR="001E3252" w:rsidRPr="00DB27EE" w:rsidRDefault="001E3252" w:rsidP="001A0089">
            <w:pPr>
              <w:pStyle w:val="Tablegrey"/>
            </w:pPr>
          </w:p>
        </w:tc>
      </w:tr>
      <w:tr w:rsidR="00A12217" w:rsidRPr="00DB27EE" w:rsidTr="00BD64FE">
        <w:trPr>
          <w:trHeight w:val="93"/>
        </w:trPr>
        <w:tc>
          <w:tcPr>
            <w:tcW w:w="3204" w:type="dxa"/>
            <w:vAlign w:val="center"/>
          </w:tcPr>
          <w:p w:rsidR="00A12217" w:rsidRPr="00A12217" w:rsidRDefault="00A12217" w:rsidP="00DB27EE">
            <w:pPr>
              <w:pStyle w:val="TableLevel1regular"/>
              <w:rPr>
                <w:b/>
              </w:rPr>
            </w:pPr>
            <w:r w:rsidRPr="00A12217">
              <w:rPr>
                <w:b/>
              </w:rPr>
              <w:t>Twitter</w:t>
            </w:r>
          </w:p>
        </w:tc>
        <w:tc>
          <w:tcPr>
            <w:tcW w:w="6577" w:type="dxa"/>
            <w:vAlign w:val="center"/>
          </w:tcPr>
          <w:p w:rsidR="00A12217" w:rsidRDefault="00A12217" w:rsidP="00AE51E4">
            <w:pPr>
              <w:pStyle w:val="Tablegrey"/>
            </w:pPr>
          </w:p>
        </w:tc>
      </w:tr>
      <w:tr w:rsidR="00A12217" w:rsidRPr="00DB27EE" w:rsidTr="00BD64FE">
        <w:trPr>
          <w:trHeight w:val="93"/>
        </w:trPr>
        <w:tc>
          <w:tcPr>
            <w:tcW w:w="3204" w:type="dxa"/>
            <w:vAlign w:val="center"/>
          </w:tcPr>
          <w:p w:rsidR="00A12217" w:rsidRPr="00A12217" w:rsidRDefault="00A12217" w:rsidP="00DB27EE">
            <w:pPr>
              <w:pStyle w:val="TableLevel1regular"/>
              <w:rPr>
                <w:b/>
              </w:rPr>
            </w:pPr>
            <w:r w:rsidRPr="00A12217">
              <w:rPr>
                <w:b/>
              </w:rPr>
              <w:t>YouTube</w:t>
            </w:r>
          </w:p>
        </w:tc>
        <w:tc>
          <w:tcPr>
            <w:tcW w:w="6577" w:type="dxa"/>
            <w:vAlign w:val="center"/>
          </w:tcPr>
          <w:p w:rsidR="00A12217" w:rsidRDefault="00A12217" w:rsidP="00AE51E4">
            <w:pPr>
              <w:pStyle w:val="Tablegrey"/>
            </w:pPr>
          </w:p>
        </w:tc>
      </w:tr>
      <w:tr w:rsidR="004411CD" w:rsidRPr="00DB27EE" w:rsidTr="00BD64FE">
        <w:trPr>
          <w:trHeight w:val="93"/>
        </w:trPr>
        <w:tc>
          <w:tcPr>
            <w:tcW w:w="3204" w:type="dxa"/>
            <w:vAlign w:val="center"/>
          </w:tcPr>
          <w:p w:rsidR="004411CD" w:rsidRPr="00A12217" w:rsidRDefault="004411CD" w:rsidP="00DB27EE">
            <w:pPr>
              <w:pStyle w:val="TableLevel1regular"/>
              <w:rPr>
                <w:b/>
              </w:rPr>
            </w:pPr>
            <w:r>
              <w:rPr>
                <w:b/>
              </w:rPr>
              <w:t>Blog</w:t>
            </w:r>
          </w:p>
        </w:tc>
        <w:tc>
          <w:tcPr>
            <w:tcW w:w="6577" w:type="dxa"/>
            <w:vAlign w:val="center"/>
          </w:tcPr>
          <w:p w:rsidR="004411CD" w:rsidRDefault="004411CD" w:rsidP="00AE51E4">
            <w:pPr>
              <w:pStyle w:val="Tablegrey"/>
            </w:pPr>
          </w:p>
        </w:tc>
      </w:tr>
    </w:tbl>
    <w:p w:rsidR="00A12217" w:rsidRPr="004411CD" w:rsidRDefault="00A12217" w:rsidP="002A369E">
      <w:pPr>
        <w:pStyle w:val="-Heading1"/>
        <w:rPr>
          <w:rFonts w:asciiTheme="majorHAnsi" w:eastAsiaTheme="majorEastAsia" w:hAnsiTheme="majorHAnsi" w:cstheme="majorBidi"/>
          <w:color w:val="345A8A" w:themeColor="accent1" w:themeShade="B5"/>
          <w:sz w:val="32"/>
          <w:szCs w:val="32"/>
        </w:rPr>
      </w:pPr>
      <w:bookmarkStart w:id="2" w:name="_Toc318972881"/>
      <w:r>
        <w:lastRenderedPageBreak/>
        <w:t>What we do and how we do it</w:t>
      </w:r>
      <w:bookmarkEnd w:id="2"/>
    </w:p>
    <w:p w:rsidR="00A12217" w:rsidRPr="00A12217" w:rsidRDefault="00A12217" w:rsidP="00A12217">
      <w:pPr>
        <w:pStyle w:val="Body"/>
      </w:pPr>
      <w:r w:rsidRPr="00A12217">
        <w:t xml:space="preserve">You need to be clear on what your business actually does. You and the people reading your business plan should be able to understand what you do and why that’s appealing to customers. </w:t>
      </w:r>
    </w:p>
    <w:p w:rsidR="00A12217" w:rsidRPr="00A12217" w:rsidRDefault="00A12217" w:rsidP="00A12217">
      <w:pPr>
        <w:pStyle w:val="Body"/>
      </w:pPr>
    </w:p>
    <w:p w:rsidR="00A12217" w:rsidRPr="00A12217" w:rsidRDefault="00A12217" w:rsidP="00A12217">
      <w:pPr>
        <w:pStyle w:val="Body"/>
      </w:pPr>
      <w:r w:rsidRPr="00A12217">
        <w:t>Your overview will ideally include:</w:t>
      </w:r>
    </w:p>
    <w:p w:rsidR="00A12217" w:rsidRPr="00A12217" w:rsidRDefault="00A12217" w:rsidP="00293C07">
      <w:pPr>
        <w:pStyle w:val="-Bullets"/>
      </w:pPr>
      <w:r w:rsidRPr="00A12217">
        <w:t>who your target customers are</w:t>
      </w:r>
    </w:p>
    <w:p w:rsidR="00A12217" w:rsidRPr="00A12217" w:rsidRDefault="00A12217" w:rsidP="00293C07">
      <w:pPr>
        <w:pStyle w:val="-Bullets"/>
      </w:pPr>
      <w:r w:rsidRPr="00A12217">
        <w:t xml:space="preserve">what you do </w:t>
      </w:r>
    </w:p>
    <w:p w:rsidR="00A12217" w:rsidRPr="00A12217" w:rsidRDefault="00A12217" w:rsidP="00293C07">
      <w:pPr>
        <w:pStyle w:val="-Bullets"/>
      </w:pPr>
      <w:r w:rsidRPr="00A12217">
        <w:t>how you do it</w:t>
      </w:r>
    </w:p>
    <w:p w:rsidR="00A12217" w:rsidRPr="00A12217" w:rsidRDefault="00A12217" w:rsidP="00293C07">
      <w:pPr>
        <w:pStyle w:val="-Bullets"/>
      </w:pPr>
      <w:r w:rsidRPr="00A12217">
        <w:t>why that is valuable to your customers</w:t>
      </w:r>
    </w:p>
    <w:p w:rsidR="00A12217" w:rsidRPr="00A12217" w:rsidRDefault="00A12217" w:rsidP="00293C07">
      <w:pPr>
        <w:pStyle w:val="-Bullets"/>
      </w:pPr>
      <w:r w:rsidRPr="00A12217">
        <w:t>how you’re different from other companies available to your customers.</w:t>
      </w:r>
    </w:p>
    <w:p w:rsidR="00A12217" w:rsidRPr="00A12217" w:rsidRDefault="00A12217" w:rsidP="00A12217">
      <w:pPr>
        <w:pStyle w:val="Body"/>
      </w:pPr>
    </w:p>
    <w:p w:rsidR="00A12217" w:rsidRPr="00A12217" w:rsidRDefault="00A12217" w:rsidP="00A12217">
      <w:pPr>
        <w:pStyle w:val="Body"/>
      </w:pPr>
      <w:r w:rsidRPr="00A12217">
        <w:t xml:space="preserve">That’s a lot of important information, but you still need to keep it short and to the point. It should be easy for a reader to understand this overview of your business. Keep your overview to a few paragraphs or maybe even a few sentences. </w:t>
      </w:r>
      <w:r w:rsidR="007A3B65">
        <w:t xml:space="preserve">See </w:t>
      </w:r>
      <w:hyperlink r:id="rId20" w:history="1">
        <w:r w:rsidR="007A3B65" w:rsidRPr="007A3B65">
          <w:rPr>
            <w:rStyle w:val="Hyperlink"/>
          </w:rPr>
          <w:t>Developing your unique selling point</w:t>
        </w:r>
      </w:hyperlink>
      <w:r w:rsidR="007A3B65">
        <w:t xml:space="preserve"> on </w:t>
      </w:r>
      <w:r w:rsidR="00A67B78">
        <w:t>business.govt.nz</w:t>
      </w:r>
      <w:r w:rsidR="007A3B65">
        <w:t xml:space="preserve"> for tips. </w:t>
      </w:r>
    </w:p>
    <w:p w:rsidR="00A12217" w:rsidRPr="00535C6F" w:rsidRDefault="00A12217" w:rsidP="00A12217">
      <w:pPr>
        <w:pStyle w:val="Body"/>
        <w:rPr>
          <w:color w:val="FF6600"/>
        </w:rPr>
      </w:pPr>
    </w:p>
    <w:p w:rsidR="00A12217" w:rsidRDefault="00A12217" w:rsidP="00AE51E4">
      <w:pPr>
        <w:pStyle w:val="Enterdetails"/>
      </w:pPr>
      <w:r>
        <w:t xml:space="preserve">[Enter a summary of what you do, how you do it and why that’s different in the market and valuable to your customers.] </w:t>
      </w:r>
    </w:p>
    <w:p w:rsidR="00151561" w:rsidRDefault="00151561">
      <w:pPr>
        <w:rPr>
          <w:rFonts w:asciiTheme="majorHAnsi" w:eastAsiaTheme="majorEastAsia" w:hAnsiTheme="majorHAnsi" w:cstheme="majorBidi"/>
          <w:b/>
          <w:bCs/>
          <w:color w:val="345A8A" w:themeColor="accent1" w:themeShade="B5"/>
          <w:sz w:val="32"/>
          <w:szCs w:val="32"/>
        </w:rPr>
      </w:pPr>
      <w:r>
        <w:br w:type="page"/>
      </w:r>
    </w:p>
    <w:p w:rsidR="00151561" w:rsidRDefault="00151561" w:rsidP="002A369E">
      <w:pPr>
        <w:pStyle w:val="-Heading1"/>
      </w:pPr>
      <w:bookmarkStart w:id="3" w:name="_Toc318972882"/>
      <w:r>
        <w:lastRenderedPageBreak/>
        <w:t>Business background</w:t>
      </w:r>
      <w:bookmarkEnd w:id="3"/>
    </w:p>
    <w:p w:rsidR="00151561" w:rsidRDefault="00151561" w:rsidP="00C935A0">
      <w:pPr>
        <w:pStyle w:val="Heading20"/>
      </w:pPr>
      <w:r>
        <w:t xml:space="preserve">Business </w:t>
      </w:r>
      <w:r w:rsidRPr="00C65C67">
        <w:t>history</w:t>
      </w:r>
    </w:p>
    <w:p w:rsidR="00151561" w:rsidRPr="00151561" w:rsidRDefault="00151561" w:rsidP="00151561">
      <w:pPr>
        <w:pStyle w:val="Body"/>
      </w:pPr>
      <w:r>
        <w:t xml:space="preserve">Some </w:t>
      </w:r>
      <w:r w:rsidRPr="00151561">
        <w:t xml:space="preserve">people like to know the background – where you have come from and how you have got to this point. Without going into too many details, summarise the history of your business. </w:t>
      </w:r>
    </w:p>
    <w:p w:rsidR="00151561" w:rsidRPr="00151561" w:rsidRDefault="00151561" w:rsidP="00151561">
      <w:pPr>
        <w:pStyle w:val="Body"/>
      </w:pPr>
    </w:p>
    <w:p w:rsidR="00151561" w:rsidRPr="00151561" w:rsidRDefault="00151561" w:rsidP="00151561">
      <w:pPr>
        <w:pStyle w:val="Body"/>
      </w:pPr>
      <w:r w:rsidRPr="00151561">
        <w:t>You might include:</w:t>
      </w:r>
    </w:p>
    <w:p w:rsidR="00151561" w:rsidRPr="00151561" w:rsidRDefault="00151561" w:rsidP="00947697">
      <w:pPr>
        <w:pStyle w:val="-Bullets"/>
      </w:pPr>
      <w:r w:rsidRPr="00151561">
        <w:t>where the business idea stemmed from</w:t>
      </w:r>
    </w:p>
    <w:p w:rsidR="00151561" w:rsidRPr="00151561" w:rsidRDefault="00151561" w:rsidP="007A3B65">
      <w:pPr>
        <w:pStyle w:val="-Bullets"/>
      </w:pPr>
      <w:r w:rsidRPr="00151561">
        <w:t>major milestones in the life of the business to date, eg initial investment, first staff member</w:t>
      </w:r>
      <w:r w:rsidR="007A3B65">
        <w:t xml:space="preserve"> – see </w:t>
      </w:r>
      <w:hyperlink r:id="rId21" w:history="1">
        <w:r w:rsidR="007A3B65" w:rsidRPr="007A3B65">
          <w:rPr>
            <w:rStyle w:val="Hyperlink"/>
          </w:rPr>
          <w:t>Common business milestones</w:t>
        </w:r>
      </w:hyperlink>
      <w:r w:rsidR="007A3B65">
        <w:t xml:space="preserve"> on </w:t>
      </w:r>
      <w:r w:rsidR="00A67B78">
        <w:t>Business.govt.nz</w:t>
      </w:r>
    </w:p>
    <w:p w:rsidR="00151561" w:rsidRPr="000E3A5E" w:rsidRDefault="00151561" w:rsidP="00947697">
      <w:pPr>
        <w:pStyle w:val="-Bullets"/>
      </w:pPr>
      <w:r w:rsidRPr="00151561">
        <w:t>first and major</w:t>
      </w:r>
      <w:r w:rsidRPr="000E3A5E">
        <w:t xml:space="preserve"> sales. </w:t>
      </w:r>
    </w:p>
    <w:p w:rsidR="00151561" w:rsidRDefault="00151561" w:rsidP="00151561">
      <w:pPr>
        <w:pStyle w:val="Body"/>
      </w:pPr>
    </w:p>
    <w:p w:rsidR="00151561" w:rsidRDefault="00151561" w:rsidP="00AE51E4">
      <w:pPr>
        <w:pStyle w:val="Enterdetails"/>
      </w:pPr>
      <w:r>
        <w:t>[Enter a short summary or list of key moments in the business’ history.]</w:t>
      </w:r>
    </w:p>
    <w:p w:rsidR="00151561" w:rsidRDefault="00151561" w:rsidP="00151561">
      <w:pPr>
        <w:pStyle w:val="Heading20"/>
      </w:pPr>
      <w:r>
        <w:t xml:space="preserve">Current position </w:t>
      </w:r>
    </w:p>
    <w:p w:rsidR="00151561" w:rsidRPr="00151561" w:rsidRDefault="00151561" w:rsidP="00151561">
      <w:pPr>
        <w:pStyle w:val="Body"/>
      </w:pPr>
      <w:r w:rsidRPr="00151561">
        <w:t>Bring the reader up to date, summarising your current business. You might include:</w:t>
      </w:r>
    </w:p>
    <w:p w:rsidR="00151561" w:rsidRPr="00151561" w:rsidRDefault="00151561" w:rsidP="00947697">
      <w:pPr>
        <w:pStyle w:val="-Bullets"/>
      </w:pPr>
      <w:r w:rsidRPr="00151561">
        <w:t>locations and outlets</w:t>
      </w:r>
    </w:p>
    <w:p w:rsidR="00151561" w:rsidRPr="00151561" w:rsidRDefault="00151561" w:rsidP="00947697">
      <w:pPr>
        <w:pStyle w:val="-Bullets"/>
      </w:pPr>
      <w:r w:rsidRPr="00151561">
        <w:t>number of employees</w:t>
      </w:r>
    </w:p>
    <w:p w:rsidR="00151561" w:rsidRPr="00151561" w:rsidRDefault="00151561" w:rsidP="00947697">
      <w:pPr>
        <w:pStyle w:val="-Bullets"/>
      </w:pPr>
      <w:r w:rsidRPr="00151561">
        <w:t>number of customers</w:t>
      </w:r>
    </w:p>
    <w:p w:rsidR="00151561" w:rsidRPr="00151561" w:rsidRDefault="00151561" w:rsidP="00947697">
      <w:pPr>
        <w:pStyle w:val="-Bullets"/>
      </w:pPr>
      <w:r w:rsidRPr="00151561">
        <w:t>current turnover</w:t>
      </w:r>
    </w:p>
    <w:p w:rsidR="00151561" w:rsidRPr="00151561" w:rsidRDefault="00151561" w:rsidP="00947697">
      <w:pPr>
        <w:pStyle w:val="-Bullets"/>
      </w:pPr>
      <w:r w:rsidRPr="00151561">
        <w:t>current balance – whether, overall, you have or owe money</w:t>
      </w:r>
    </w:p>
    <w:p w:rsidR="00151561" w:rsidRPr="00151561" w:rsidRDefault="00151561" w:rsidP="00947697">
      <w:pPr>
        <w:pStyle w:val="-Bullets"/>
      </w:pPr>
      <w:r w:rsidRPr="00151561">
        <w:t xml:space="preserve">intellectual property. </w:t>
      </w:r>
    </w:p>
    <w:p w:rsidR="00151561" w:rsidRDefault="00151561" w:rsidP="00151561">
      <w:pPr>
        <w:pStyle w:val="Body"/>
      </w:pPr>
    </w:p>
    <w:p w:rsidR="00151561" w:rsidRDefault="00151561" w:rsidP="00AE51E4">
      <w:pPr>
        <w:pStyle w:val="Enterdetails"/>
      </w:pPr>
      <w:r>
        <w:t>[Enter a short summary of your current business.]</w:t>
      </w:r>
    </w:p>
    <w:p w:rsidR="00151561" w:rsidRDefault="00151561" w:rsidP="00A12217">
      <w:pPr>
        <w:pStyle w:val="Body"/>
      </w:pPr>
    </w:p>
    <w:p w:rsidR="00151561" w:rsidRDefault="00151561">
      <w:pPr>
        <w:rPr>
          <w:rFonts w:asciiTheme="majorHAnsi" w:eastAsiaTheme="majorEastAsia" w:hAnsiTheme="majorHAnsi" w:cstheme="majorBidi"/>
          <w:b/>
          <w:bCs/>
          <w:color w:val="345A8A" w:themeColor="accent1" w:themeShade="B5"/>
          <w:sz w:val="32"/>
          <w:szCs w:val="32"/>
        </w:rPr>
      </w:pPr>
      <w:r>
        <w:br w:type="page"/>
      </w:r>
    </w:p>
    <w:p w:rsidR="00151561" w:rsidRDefault="00151561" w:rsidP="002A369E">
      <w:pPr>
        <w:pStyle w:val="-Heading1"/>
      </w:pPr>
      <w:bookmarkStart w:id="4" w:name="_Toc318972883"/>
      <w:r>
        <w:lastRenderedPageBreak/>
        <w:t>Our goal/mission</w:t>
      </w:r>
      <w:bookmarkEnd w:id="4"/>
    </w:p>
    <w:p w:rsidR="00151561" w:rsidRDefault="00151561" w:rsidP="00C935A0">
      <w:pPr>
        <w:pStyle w:val="Body"/>
      </w:pPr>
      <w:r w:rsidRPr="00682487">
        <w:t xml:space="preserve">Whether you’re starting up or </w:t>
      </w:r>
      <w:r>
        <w:t xml:space="preserve">are </w:t>
      </w:r>
      <w:r w:rsidRPr="00682487">
        <w:t>already in business, it</w:t>
      </w:r>
      <w:r>
        <w:t>’</w:t>
      </w:r>
      <w:r w:rsidRPr="00682487">
        <w:t xml:space="preserve">s good to be clear on your next big goal. This might be a goal for this year, </w:t>
      </w:r>
      <w:r>
        <w:t xml:space="preserve">for the next </w:t>
      </w:r>
      <w:r w:rsidRPr="00682487">
        <w:t xml:space="preserve">three years or even </w:t>
      </w:r>
      <w:r>
        <w:t xml:space="preserve">the next </w:t>
      </w:r>
      <w:r w:rsidRPr="00682487">
        <w:t xml:space="preserve">10 years. </w:t>
      </w:r>
    </w:p>
    <w:p w:rsidR="004411CD" w:rsidRPr="00682487" w:rsidRDefault="004411CD" w:rsidP="00151561">
      <w:pPr>
        <w:pStyle w:val="Body"/>
      </w:pPr>
    </w:p>
    <w:p w:rsidR="00151561" w:rsidRPr="00682487" w:rsidRDefault="00151561" w:rsidP="00151561">
      <w:pPr>
        <w:pStyle w:val="Body"/>
      </w:pPr>
      <w:r w:rsidRPr="00682487">
        <w:t xml:space="preserve">The best goals or missions are specific, ambitious yet achievable and have a set timeframe. </w:t>
      </w:r>
      <w:r>
        <w:t>For example</w:t>
      </w:r>
      <w:r w:rsidRPr="00682487">
        <w:t xml:space="preserve">, in 1988 </w:t>
      </w:r>
      <w:r>
        <w:t xml:space="preserve">jeweller </w:t>
      </w:r>
      <w:r w:rsidRPr="00682487">
        <w:t>Michael Hill</w:t>
      </w:r>
      <w:r>
        <w:t xml:space="preserve"> </w:t>
      </w:r>
      <w:r w:rsidRPr="00682487">
        <w:t xml:space="preserve">set himself a mission of having 70 shops in </w:t>
      </w:r>
      <w:r>
        <w:t>seven</w:t>
      </w:r>
      <w:r w:rsidRPr="00682487">
        <w:t xml:space="preserve"> years. </w:t>
      </w:r>
      <w:r>
        <w:t xml:space="preserve">He achieved that goal. </w:t>
      </w:r>
    </w:p>
    <w:p w:rsidR="00151561" w:rsidRDefault="00151561" w:rsidP="00151561"/>
    <w:p w:rsidR="00151561" w:rsidRPr="00682487" w:rsidRDefault="00151561" w:rsidP="00C935A0">
      <w:pPr>
        <w:pStyle w:val="Enterdetails"/>
      </w:pPr>
      <w:r>
        <w:t>[Enter your goal or mission.]</w:t>
      </w:r>
    </w:p>
    <w:p w:rsidR="00151561" w:rsidRDefault="00151561" w:rsidP="00151561">
      <w:pPr>
        <w:pStyle w:val="Body"/>
      </w:pPr>
    </w:p>
    <w:p w:rsidR="00151561" w:rsidRDefault="00151561" w:rsidP="002A369E">
      <w:pPr>
        <w:pStyle w:val="-Heading1"/>
      </w:pPr>
      <w:bookmarkStart w:id="5" w:name="_Toc318972884"/>
      <w:r>
        <w:t>Our strategy</w:t>
      </w:r>
      <w:bookmarkEnd w:id="5"/>
    </w:p>
    <w:p w:rsidR="00151561" w:rsidRDefault="00151561" w:rsidP="00993DD8">
      <w:pPr>
        <w:pStyle w:val="Heading20"/>
      </w:pPr>
      <w:r>
        <w:t xml:space="preserve">Key </w:t>
      </w:r>
      <w:r w:rsidRPr="00D11F1C">
        <w:t>steps</w:t>
      </w:r>
      <w:r>
        <w:t xml:space="preserve"> or jobs to do in achieving our goal/mission</w:t>
      </w:r>
    </w:p>
    <w:p w:rsidR="00151561" w:rsidRPr="00151561" w:rsidRDefault="00151561" w:rsidP="00151561">
      <w:pPr>
        <w:pStyle w:val="Body"/>
      </w:pPr>
      <w:r w:rsidRPr="00065680">
        <w:t xml:space="preserve">List the main steps </w:t>
      </w:r>
      <w:r w:rsidRPr="00151561">
        <w:t>or jobs that are important in getting that job done, eg hire more people, reorganise the team, create another product, increase marketing and gain investment. The rest of the business plan will be about explaining those steps. You might like to complete those sections first, so that you have the answers to include here.</w:t>
      </w:r>
    </w:p>
    <w:p w:rsidR="00151561" w:rsidRPr="00151561" w:rsidRDefault="00151561" w:rsidP="00151561">
      <w:pPr>
        <w:pStyle w:val="Body"/>
      </w:pPr>
    </w:p>
    <w:p w:rsidR="00151561" w:rsidRPr="00151561" w:rsidRDefault="00151561" w:rsidP="00151561">
      <w:pPr>
        <w:pStyle w:val="Body"/>
      </w:pPr>
      <w:r w:rsidRPr="00151561">
        <w:t xml:space="preserve">See </w:t>
      </w:r>
      <w:r w:rsidR="00A67B78">
        <w:t>business.govt.nz</w:t>
      </w:r>
      <w:r w:rsidRPr="00151561">
        <w:t xml:space="preserve"> for tools to help you figure out key steps or jobs to do in achieving your goal or mission. Check out:</w:t>
      </w:r>
    </w:p>
    <w:p w:rsidR="00151561" w:rsidRPr="00151561" w:rsidRDefault="009E6152" w:rsidP="007A3B65">
      <w:pPr>
        <w:pStyle w:val="-Bullets"/>
      </w:pPr>
      <w:hyperlink r:id="rId22" w:history="1">
        <w:r w:rsidR="00151561" w:rsidRPr="007A3B65">
          <w:rPr>
            <w:rStyle w:val="Hyperlink"/>
          </w:rPr>
          <w:t>10-step quick-focus busin</w:t>
        </w:r>
        <w:r w:rsidR="00151561" w:rsidRPr="007A3B65">
          <w:rPr>
            <w:rStyle w:val="Hyperlink"/>
          </w:rPr>
          <w:t>e</w:t>
        </w:r>
        <w:r w:rsidR="00151561" w:rsidRPr="007A3B65">
          <w:rPr>
            <w:rStyle w:val="Hyperlink"/>
          </w:rPr>
          <w:t>ss plan</w:t>
        </w:r>
      </w:hyperlink>
      <w:r w:rsidR="00151561" w:rsidRPr="00151561">
        <w:t>, which guides you to think about next steps</w:t>
      </w:r>
      <w:r w:rsidR="00CC14F4">
        <w:t>.</w:t>
      </w:r>
    </w:p>
    <w:p w:rsidR="00151561" w:rsidRPr="002124B2" w:rsidRDefault="00151561" w:rsidP="00CC14F4">
      <w:pPr>
        <w:pStyle w:val="-Bullets"/>
        <w:numPr>
          <w:ilvl w:val="0"/>
          <w:numId w:val="0"/>
        </w:numPr>
        <w:ind w:left="11"/>
      </w:pPr>
    </w:p>
    <w:p w:rsidR="001A0089" w:rsidRDefault="001A0089" w:rsidP="001A0089">
      <w:pPr>
        <w:pStyle w:val="Enterbullets"/>
        <w:numPr>
          <w:ilvl w:val="0"/>
          <w:numId w:val="0"/>
        </w:numPr>
        <w:ind w:left="11"/>
      </w:pPr>
    </w:p>
    <w:p w:rsidR="00151561" w:rsidRDefault="00151561" w:rsidP="001A0089">
      <w:pPr>
        <w:pStyle w:val="Enterdetails"/>
      </w:pPr>
      <w:r>
        <w:t>[</w:t>
      </w:r>
      <w:r w:rsidRPr="009D5562">
        <w:t>List the main steps or jobs that are important in achieving your goal/mission.]</w:t>
      </w:r>
    </w:p>
    <w:p w:rsidR="00184165" w:rsidRDefault="00184165" w:rsidP="00184165">
      <w:pPr>
        <w:pStyle w:val="Body"/>
      </w:pPr>
    </w:p>
    <w:p w:rsidR="00184165" w:rsidRDefault="00184165" w:rsidP="00184165">
      <w:pPr>
        <w:pStyle w:val="Body"/>
      </w:pPr>
    </w:p>
    <w:p w:rsidR="00184165" w:rsidRDefault="00184165">
      <w:pPr>
        <w:rPr>
          <w:rFonts w:asciiTheme="majorHAnsi" w:eastAsiaTheme="majorEastAsia" w:hAnsiTheme="majorHAnsi" w:cstheme="majorBidi"/>
          <w:b/>
          <w:bCs/>
          <w:color w:val="345A8A" w:themeColor="accent1" w:themeShade="B5"/>
          <w:sz w:val="32"/>
          <w:szCs w:val="32"/>
        </w:rPr>
      </w:pPr>
      <w:r>
        <w:br w:type="page"/>
      </w:r>
    </w:p>
    <w:p w:rsidR="00184165" w:rsidRDefault="00184165" w:rsidP="002A369E">
      <w:pPr>
        <w:pStyle w:val="-Heading1"/>
      </w:pPr>
      <w:bookmarkStart w:id="6" w:name="_Toc318972885"/>
      <w:r w:rsidRPr="000F2668">
        <w:lastRenderedPageBreak/>
        <w:t>Current</w:t>
      </w:r>
      <w:r>
        <w:t xml:space="preserve"> and planned team</w:t>
      </w:r>
      <w:bookmarkEnd w:id="6"/>
    </w:p>
    <w:p w:rsidR="00184165" w:rsidRDefault="00184165" w:rsidP="00184165">
      <w:pPr>
        <w:pStyle w:val="Body"/>
      </w:pPr>
      <w:r w:rsidRPr="00227D8E">
        <w:t xml:space="preserve">Your team is one of your biggest assets. Investors make their decisions based on the strength of the people </w:t>
      </w:r>
      <w:r w:rsidRPr="003132A9">
        <w:t xml:space="preserve">leading </w:t>
      </w:r>
      <w:r w:rsidRPr="00227D8E">
        <w:t>the business.</w:t>
      </w:r>
      <w:r>
        <w:t xml:space="preserve"> And if your plan says you’re planning to grow, you’ll need to know who you need to join you.</w:t>
      </w:r>
    </w:p>
    <w:p w:rsidR="00184165" w:rsidRDefault="00184165" w:rsidP="00184165">
      <w:pPr>
        <w:pStyle w:val="Body"/>
      </w:pPr>
    </w:p>
    <w:p w:rsidR="00184165" w:rsidRDefault="00184165" w:rsidP="003132A9">
      <w:pPr>
        <w:pStyle w:val="Body"/>
      </w:pPr>
      <w:r>
        <w:t xml:space="preserve">See </w:t>
      </w:r>
      <w:r w:rsidR="00A67B78">
        <w:t>business.govt.nz</w:t>
      </w:r>
      <w:r>
        <w:t xml:space="preserve">’s </w:t>
      </w:r>
      <w:r w:rsidR="007A3B65">
        <w:t>Hiring and managing people</w:t>
      </w:r>
      <w:r>
        <w:t xml:space="preserve"> section for information about </w:t>
      </w:r>
      <w:hyperlink r:id="rId23" w:history="1">
        <w:r w:rsidR="007A3B65" w:rsidRPr="007A3B65">
          <w:rPr>
            <w:rStyle w:val="Hyperlink"/>
          </w:rPr>
          <w:t>taking on employees</w:t>
        </w:r>
      </w:hyperlink>
      <w:r w:rsidR="007A3B65">
        <w:t xml:space="preserve"> and </w:t>
      </w:r>
      <w:hyperlink r:id="rId24" w:history="1">
        <w:r w:rsidR="007A3B65" w:rsidRPr="007A3B65">
          <w:rPr>
            <w:rStyle w:val="Hyperlink"/>
          </w:rPr>
          <w:t>getting the most out of your team</w:t>
        </w:r>
      </w:hyperlink>
      <w:r w:rsidR="007A3B65">
        <w:t>.</w:t>
      </w:r>
      <w:r>
        <w:t xml:space="preserve"> </w:t>
      </w:r>
    </w:p>
    <w:p w:rsidR="00184165" w:rsidRDefault="00184165" w:rsidP="00492375">
      <w:pPr>
        <w:pStyle w:val="Body"/>
      </w:pPr>
    </w:p>
    <w:p w:rsidR="00184165" w:rsidRDefault="00184165" w:rsidP="00184165">
      <w:pPr>
        <w:pStyle w:val="Heading20"/>
      </w:pPr>
      <w:r>
        <w:t>Current team structure</w:t>
      </w:r>
    </w:p>
    <w:p w:rsidR="00184165" w:rsidRDefault="00184165" w:rsidP="00A6627E">
      <w:pPr>
        <w:pStyle w:val="Enterdetails"/>
      </w:pPr>
      <w:r>
        <w:t>[Enter an organisation chart, showing where the roles fit together, if your team is more than a few people]</w:t>
      </w:r>
    </w:p>
    <w:p w:rsidR="00184165" w:rsidRDefault="00184165" w:rsidP="00184165"/>
    <w:p w:rsidR="00184165" w:rsidRPr="00184165" w:rsidRDefault="00184165" w:rsidP="00A6627E">
      <w:pPr>
        <w:pStyle w:val="Heading20"/>
      </w:pPr>
      <w:r w:rsidRPr="00184165">
        <w:t>Current team</w:t>
      </w:r>
    </w:p>
    <w:tbl>
      <w:tblPr>
        <w:tblStyle w:val="TableGrid"/>
        <w:tblW w:w="9752" w:type="dxa"/>
        <w:tblLook w:val="04A0" w:firstRow="1" w:lastRow="0" w:firstColumn="1" w:lastColumn="0" w:noHBand="0" w:noVBand="1"/>
      </w:tblPr>
      <w:tblGrid>
        <w:gridCol w:w="3090"/>
        <w:gridCol w:w="6662"/>
      </w:tblGrid>
      <w:tr w:rsidR="00CF1B4C" w:rsidRPr="006849BD" w:rsidTr="00CF1B4C">
        <w:tc>
          <w:tcPr>
            <w:tcW w:w="3090" w:type="dxa"/>
          </w:tcPr>
          <w:p w:rsidR="00CF1B4C" w:rsidRPr="00184165" w:rsidRDefault="00CF1B4C" w:rsidP="000F2668">
            <w:pPr>
              <w:pStyle w:val="TableLevel1regular"/>
              <w:rPr>
                <w:b/>
                <w:lang w:eastAsia="en-NZ"/>
              </w:rPr>
            </w:pPr>
            <w:r w:rsidRPr="00CF1B4C">
              <w:rPr>
                <w:b/>
                <w:lang w:eastAsia="en-NZ"/>
              </w:rPr>
              <w:t>Name</w:t>
            </w:r>
          </w:p>
        </w:tc>
        <w:tc>
          <w:tcPr>
            <w:tcW w:w="6662" w:type="dxa"/>
          </w:tcPr>
          <w:p w:rsidR="00CF1B4C" w:rsidRPr="000F2668" w:rsidRDefault="00CF1B4C" w:rsidP="000F2668">
            <w:pPr>
              <w:pStyle w:val="TableLevel1regular"/>
            </w:pPr>
          </w:p>
        </w:tc>
      </w:tr>
      <w:tr w:rsidR="00184165" w:rsidRPr="006849BD" w:rsidTr="00CF1B4C">
        <w:tc>
          <w:tcPr>
            <w:tcW w:w="3090" w:type="dxa"/>
          </w:tcPr>
          <w:p w:rsidR="00184165" w:rsidRPr="00184165" w:rsidRDefault="00184165" w:rsidP="000F2668">
            <w:pPr>
              <w:pStyle w:val="TableLevel1regular"/>
              <w:rPr>
                <w:b/>
              </w:rPr>
            </w:pPr>
            <w:r w:rsidRPr="00184165">
              <w:rPr>
                <w:b/>
                <w:lang w:eastAsia="en-NZ"/>
              </w:rPr>
              <w:t>Role title</w:t>
            </w:r>
          </w:p>
        </w:tc>
        <w:tc>
          <w:tcPr>
            <w:tcW w:w="6662" w:type="dxa"/>
          </w:tcPr>
          <w:p w:rsidR="00184165" w:rsidRPr="000F2668" w:rsidRDefault="00184165" w:rsidP="000F2668">
            <w:pPr>
              <w:pStyle w:val="TableLevel1regular"/>
            </w:pPr>
          </w:p>
        </w:tc>
      </w:tr>
      <w:tr w:rsidR="00184165" w:rsidRPr="006849BD" w:rsidTr="00CF1B4C">
        <w:tc>
          <w:tcPr>
            <w:tcW w:w="3090" w:type="dxa"/>
          </w:tcPr>
          <w:p w:rsidR="00184165" w:rsidRPr="00184165" w:rsidRDefault="00184165" w:rsidP="000F2668">
            <w:pPr>
              <w:pStyle w:val="TableLevel1regular"/>
              <w:rPr>
                <w:b/>
                <w:lang w:eastAsia="en-NZ"/>
              </w:rPr>
            </w:pPr>
            <w:r w:rsidRPr="00184165">
              <w:rPr>
                <w:b/>
                <w:lang w:eastAsia="en-NZ"/>
              </w:rPr>
              <w:t>Key responsibilities</w:t>
            </w:r>
          </w:p>
        </w:tc>
        <w:tc>
          <w:tcPr>
            <w:tcW w:w="6662" w:type="dxa"/>
          </w:tcPr>
          <w:p w:rsidR="00184165" w:rsidRPr="000F2668" w:rsidRDefault="00184165" w:rsidP="000F2668">
            <w:pPr>
              <w:pStyle w:val="TableLevel1regular"/>
            </w:pPr>
          </w:p>
        </w:tc>
      </w:tr>
      <w:tr w:rsidR="00184165" w:rsidRPr="006849BD" w:rsidTr="00CF1B4C">
        <w:tc>
          <w:tcPr>
            <w:tcW w:w="3090" w:type="dxa"/>
          </w:tcPr>
          <w:p w:rsidR="00184165" w:rsidRPr="00184165" w:rsidRDefault="00184165" w:rsidP="000F2668">
            <w:pPr>
              <w:pStyle w:val="TableLevel1regular"/>
              <w:rPr>
                <w:b/>
              </w:rPr>
            </w:pPr>
            <w:r w:rsidRPr="00184165">
              <w:rPr>
                <w:b/>
                <w:lang w:eastAsia="en-NZ"/>
              </w:rPr>
              <w:t>Qualifications</w:t>
            </w:r>
          </w:p>
        </w:tc>
        <w:tc>
          <w:tcPr>
            <w:tcW w:w="6662" w:type="dxa"/>
          </w:tcPr>
          <w:p w:rsidR="00184165" w:rsidRPr="000F2668" w:rsidRDefault="00184165" w:rsidP="000F2668">
            <w:pPr>
              <w:pStyle w:val="TableLevel1regular"/>
            </w:pPr>
          </w:p>
        </w:tc>
      </w:tr>
      <w:tr w:rsidR="00184165" w:rsidRPr="006849BD" w:rsidTr="00CF1B4C">
        <w:tc>
          <w:tcPr>
            <w:tcW w:w="3090" w:type="dxa"/>
          </w:tcPr>
          <w:p w:rsidR="00184165" w:rsidRPr="00184165" w:rsidRDefault="00184165" w:rsidP="000F2668">
            <w:pPr>
              <w:pStyle w:val="TableLevel1regular"/>
              <w:rPr>
                <w:b/>
                <w:lang w:eastAsia="en-NZ"/>
              </w:rPr>
            </w:pPr>
            <w:r w:rsidRPr="00184165">
              <w:rPr>
                <w:b/>
                <w:lang w:eastAsia="en-NZ"/>
              </w:rPr>
              <w:t>Experience</w:t>
            </w:r>
          </w:p>
        </w:tc>
        <w:tc>
          <w:tcPr>
            <w:tcW w:w="6662" w:type="dxa"/>
          </w:tcPr>
          <w:p w:rsidR="00184165" w:rsidRPr="000F2668" w:rsidRDefault="00184165" w:rsidP="000F2668">
            <w:pPr>
              <w:pStyle w:val="TableLevel1regular"/>
            </w:pPr>
          </w:p>
        </w:tc>
      </w:tr>
      <w:tr w:rsidR="00184165" w:rsidRPr="006849BD" w:rsidTr="00CF1B4C">
        <w:tc>
          <w:tcPr>
            <w:tcW w:w="3090" w:type="dxa"/>
          </w:tcPr>
          <w:p w:rsidR="00184165" w:rsidRPr="00184165" w:rsidRDefault="00184165" w:rsidP="000F2668">
            <w:pPr>
              <w:pStyle w:val="TableLevel1regular"/>
              <w:rPr>
                <w:b/>
              </w:rPr>
            </w:pPr>
            <w:r w:rsidRPr="00184165">
              <w:rPr>
                <w:b/>
                <w:lang w:eastAsia="en-NZ"/>
              </w:rPr>
              <w:t>Track record</w:t>
            </w:r>
          </w:p>
        </w:tc>
        <w:tc>
          <w:tcPr>
            <w:tcW w:w="6662" w:type="dxa"/>
          </w:tcPr>
          <w:p w:rsidR="001A0089" w:rsidRPr="000F2668" w:rsidRDefault="001A0089" w:rsidP="000F2668">
            <w:pPr>
              <w:pStyle w:val="TableLevel1regular"/>
            </w:pPr>
          </w:p>
        </w:tc>
      </w:tr>
    </w:tbl>
    <w:p w:rsidR="00184165" w:rsidRDefault="006865C7" w:rsidP="006865C7">
      <w:pPr>
        <w:pStyle w:val="Body"/>
        <w:rPr>
          <w:lang w:eastAsia="en-NZ"/>
        </w:rPr>
      </w:pPr>
      <w:r>
        <w:rPr>
          <w:lang w:eastAsia="en-NZ"/>
        </w:rPr>
        <w:tab/>
      </w:r>
    </w:p>
    <w:tbl>
      <w:tblPr>
        <w:tblStyle w:val="TableGrid"/>
        <w:tblW w:w="9752" w:type="dxa"/>
        <w:tblLook w:val="04A0" w:firstRow="1" w:lastRow="0" w:firstColumn="1" w:lastColumn="0" w:noHBand="0" w:noVBand="1"/>
      </w:tblPr>
      <w:tblGrid>
        <w:gridCol w:w="3047"/>
        <w:gridCol w:w="6705"/>
      </w:tblGrid>
      <w:tr w:rsidR="00CF1B4C" w:rsidRPr="006849BD" w:rsidTr="00492375">
        <w:tc>
          <w:tcPr>
            <w:tcW w:w="3047" w:type="dxa"/>
          </w:tcPr>
          <w:p w:rsidR="00CF1B4C" w:rsidRDefault="00CF1B4C" w:rsidP="00184165">
            <w:pPr>
              <w:pStyle w:val="TableLevel1regular"/>
              <w:rPr>
                <w:b/>
                <w:lang w:eastAsia="en-NZ"/>
              </w:rPr>
            </w:pPr>
            <w:r w:rsidRPr="00CF1B4C">
              <w:rPr>
                <w:b/>
                <w:lang w:eastAsia="en-NZ"/>
              </w:rPr>
              <w:t>Name</w:t>
            </w:r>
          </w:p>
        </w:tc>
        <w:tc>
          <w:tcPr>
            <w:tcW w:w="6705" w:type="dxa"/>
          </w:tcPr>
          <w:p w:rsidR="00CF1B4C" w:rsidRDefault="00CF1B4C" w:rsidP="00184165">
            <w:pPr>
              <w:pStyle w:val="TableLevel1regular"/>
              <w:rPr>
                <w:lang w:eastAsia="en-NZ"/>
              </w:rPr>
            </w:pPr>
          </w:p>
        </w:tc>
      </w:tr>
      <w:tr w:rsidR="00184165" w:rsidRPr="006849BD" w:rsidTr="00492375">
        <w:tc>
          <w:tcPr>
            <w:tcW w:w="3047" w:type="dxa"/>
          </w:tcPr>
          <w:p w:rsidR="00184165" w:rsidRPr="00C003F9" w:rsidRDefault="00184165" w:rsidP="00184165">
            <w:pPr>
              <w:pStyle w:val="TableLevel1regular"/>
              <w:rPr>
                <w:b/>
              </w:rPr>
            </w:pPr>
            <w:r>
              <w:rPr>
                <w:b/>
                <w:lang w:eastAsia="en-NZ"/>
              </w:rPr>
              <w:t>Role title</w:t>
            </w:r>
          </w:p>
        </w:tc>
        <w:tc>
          <w:tcPr>
            <w:tcW w:w="6705" w:type="dxa"/>
          </w:tcPr>
          <w:p w:rsidR="00184165" w:rsidRDefault="00184165" w:rsidP="00184165">
            <w:pPr>
              <w:pStyle w:val="TableLevel1regular"/>
              <w:rPr>
                <w:lang w:eastAsia="en-NZ"/>
              </w:rPr>
            </w:pPr>
          </w:p>
        </w:tc>
      </w:tr>
      <w:tr w:rsidR="00184165" w:rsidRPr="006849BD" w:rsidTr="00492375">
        <w:trPr>
          <w:trHeight w:val="154"/>
        </w:trPr>
        <w:tc>
          <w:tcPr>
            <w:tcW w:w="3047" w:type="dxa"/>
          </w:tcPr>
          <w:p w:rsidR="00184165" w:rsidRDefault="00184165" w:rsidP="00184165">
            <w:pPr>
              <w:pStyle w:val="TableLevel1regular"/>
              <w:rPr>
                <w:b/>
                <w:lang w:eastAsia="en-NZ"/>
              </w:rPr>
            </w:pPr>
            <w:r>
              <w:rPr>
                <w:b/>
                <w:lang w:eastAsia="en-NZ"/>
              </w:rPr>
              <w:t>Key responsibilities</w:t>
            </w:r>
          </w:p>
        </w:tc>
        <w:tc>
          <w:tcPr>
            <w:tcW w:w="6705" w:type="dxa"/>
          </w:tcPr>
          <w:p w:rsidR="00184165" w:rsidRDefault="00184165" w:rsidP="00184165">
            <w:pPr>
              <w:pStyle w:val="TableLevel1regular"/>
            </w:pPr>
          </w:p>
        </w:tc>
      </w:tr>
      <w:tr w:rsidR="00184165" w:rsidRPr="006849BD" w:rsidTr="00492375">
        <w:tc>
          <w:tcPr>
            <w:tcW w:w="3047" w:type="dxa"/>
          </w:tcPr>
          <w:p w:rsidR="00184165" w:rsidRPr="00C003F9" w:rsidRDefault="00184165" w:rsidP="00184165">
            <w:pPr>
              <w:pStyle w:val="TableLevel1regular"/>
              <w:rPr>
                <w:b/>
              </w:rPr>
            </w:pPr>
            <w:r w:rsidRPr="00C003F9">
              <w:rPr>
                <w:b/>
                <w:lang w:eastAsia="en-NZ"/>
              </w:rPr>
              <w:t>Qualifications</w:t>
            </w:r>
          </w:p>
        </w:tc>
        <w:tc>
          <w:tcPr>
            <w:tcW w:w="6705" w:type="dxa"/>
          </w:tcPr>
          <w:p w:rsidR="00184165" w:rsidRDefault="00184165" w:rsidP="00184165">
            <w:pPr>
              <w:pStyle w:val="TableLevel1regular"/>
              <w:rPr>
                <w:lang w:eastAsia="en-NZ"/>
              </w:rPr>
            </w:pPr>
          </w:p>
        </w:tc>
      </w:tr>
      <w:tr w:rsidR="00184165" w:rsidRPr="006849BD" w:rsidTr="00492375">
        <w:tc>
          <w:tcPr>
            <w:tcW w:w="3047" w:type="dxa"/>
          </w:tcPr>
          <w:p w:rsidR="00184165" w:rsidRPr="00C003F9" w:rsidRDefault="00184165" w:rsidP="00184165">
            <w:pPr>
              <w:pStyle w:val="TableLevel1regular"/>
              <w:rPr>
                <w:b/>
                <w:lang w:eastAsia="en-NZ"/>
              </w:rPr>
            </w:pPr>
            <w:r>
              <w:rPr>
                <w:b/>
                <w:lang w:eastAsia="en-NZ"/>
              </w:rPr>
              <w:t>Experience</w:t>
            </w:r>
          </w:p>
        </w:tc>
        <w:tc>
          <w:tcPr>
            <w:tcW w:w="6705" w:type="dxa"/>
          </w:tcPr>
          <w:p w:rsidR="00184165" w:rsidRDefault="00184165" w:rsidP="00184165">
            <w:pPr>
              <w:pStyle w:val="TableLevel1regular"/>
            </w:pPr>
          </w:p>
        </w:tc>
      </w:tr>
      <w:tr w:rsidR="00184165" w:rsidRPr="006849BD" w:rsidTr="00492375">
        <w:tc>
          <w:tcPr>
            <w:tcW w:w="3047" w:type="dxa"/>
          </w:tcPr>
          <w:p w:rsidR="00184165" w:rsidRPr="00C003F9" w:rsidRDefault="00184165" w:rsidP="00184165">
            <w:pPr>
              <w:pStyle w:val="TableLevel1regular"/>
              <w:rPr>
                <w:b/>
              </w:rPr>
            </w:pPr>
            <w:r w:rsidRPr="00C003F9">
              <w:rPr>
                <w:b/>
                <w:lang w:eastAsia="en-NZ"/>
              </w:rPr>
              <w:t>Track record</w:t>
            </w:r>
          </w:p>
        </w:tc>
        <w:tc>
          <w:tcPr>
            <w:tcW w:w="6705" w:type="dxa"/>
          </w:tcPr>
          <w:p w:rsidR="00184165" w:rsidRDefault="00184165" w:rsidP="00184165">
            <w:pPr>
              <w:pStyle w:val="TableLevel1regular"/>
              <w:rPr>
                <w:lang w:eastAsia="en-NZ"/>
              </w:rPr>
            </w:pPr>
          </w:p>
        </w:tc>
      </w:tr>
    </w:tbl>
    <w:p w:rsidR="00184165" w:rsidRDefault="00184165" w:rsidP="006865C7">
      <w:pPr>
        <w:pStyle w:val="Body"/>
        <w:rPr>
          <w:lang w:eastAsia="en-NZ"/>
        </w:rPr>
      </w:pPr>
    </w:p>
    <w:tbl>
      <w:tblPr>
        <w:tblStyle w:val="TableGrid"/>
        <w:tblW w:w="9781" w:type="dxa"/>
        <w:tblInd w:w="-596" w:type="dxa"/>
        <w:tblLook w:val="04A0" w:firstRow="1" w:lastRow="0" w:firstColumn="1" w:lastColumn="0" w:noHBand="0" w:noVBand="1"/>
      </w:tblPr>
      <w:tblGrid>
        <w:gridCol w:w="3053"/>
        <w:gridCol w:w="6728"/>
      </w:tblGrid>
      <w:tr w:rsidR="00CF1B4C" w:rsidRPr="006849BD" w:rsidTr="00492375">
        <w:tc>
          <w:tcPr>
            <w:tcW w:w="3053" w:type="dxa"/>
          </w:tcPr>
          <w:p w:rsidR="00CF1B4C" w:rsidRDefault="00CF1B4C" w:rsidP="00184165">
            <w:pPr>
              <w:pStyle w:val="TableLevel1regular"/>
              <w:rPr>
                <w:b/>
                <w:lang w:eastAsia="en-NZ"/>
              </w:rPr>
            </w:pPr>
            <w:r w:rsidRPr="00CF1B4C">
              <w:rPr>
                <w:b/>
                <w:lang w:eastAsia="en-NZ"/>
              </w:rPr>
              <w:t>Name</w:t>
            </w:r>
          </w:p>
        </w:tc>
        <w:tc>
          <w:tcPr>
            <w:tcW w:w="6728" w:type="dxa"/>
          </w:tcPr>
          <w:p w:rsidR="00CF1B4C" w:rsidRDefault="00CF1B4C" w:rsidP="00184165">
            <w:pPr>
              <w:pStyle w:val="TableLevel1regular"/>
              <w:rPr>
                <w:lang w:eastAsia="en-NZ"/>
              </w:rPr>
            </w:pPr>
          </w:p>
        </w:tc>
      </w:tr>
      <w:tr w:rsidR="00184165" w:rsidRPr="006849BD" w:rsidTr="00492375">
        <w:tc>
          <w:tcPr>
            <w:tcW w:w="3053" w:type="dxa"/>
          </w:tcPr>
          <w:p w:rsidR="00184165" w:rsidRPr="00C003F9" w:rsidRDefault="00184165" w:rsidP="00184165">
            <w:pPr>
              <w:pStyle w:val="TableLevel1regular"/>
              <w:rPr>
                <w:b/>
              </w:rPr>
            </w:pPr>
            <w:r>
              <w:rPr>
                <w:b/>
                <w:lang w:eastAsia="en-NZ"/>
              </w:rPr>
              <w:t>Role title</w:t>
            </w:r>
          </w:p>
        </w:tc>
        <w:tc>
          <w:tcPr>
            <w:tcW w:w="6728" w:type="dxa"/>
          </w:tcPr>
          <w:p w:rsidR="00184165" w:rsidRDefault="00184165" w:rsidP="00184165">
            <w:pPr>
              <w:pStyle w:val="TableLevel1regular"/>
              <w:rPr>
                <w:lang w:eastAsia="en-NZ"/>
              </w:rPr>
            </w:pPr>
          </w:p>
        </w:tc>
      </w:tr>
      <w:tr w:rsidR="00184165" w:rsidRPr="006849BD" w:rsidTr="00492375">
        <w:tc>
          <w:tcPr>
            <w:tcW w:w="3053" w:type="dxa"/>
          </w:tcPr>
          <w:p w:rsidR="00184165" w:rsidRDefault="00184165" w:rsidP="00184165">
            <w:pPr>
              <w:pStyle w:val="TableLevel1regular"/>
              <w:rPr>
                <w:b/>
                <w:lang w:eastAsia="en-NZ"/>
              </w:rPr>
            </w:pPr>
            <w:r>
              <w:rPr>
                <w:b/>
                <w:lang w:eastAsia="en-NZ"/>
              </w:rPr>
              <w:t>Key responsibilities</w:t>
            </w:r>
          </w:p>
        </w:tc>
        <w:tc>
          <w:tcPr>
            <w:tcW w:w="6728" w:type="dxa"/>
          </w:tcPr>
          <w:p w:rsidR="00184165" w:rsidRDefault="00184165" w:rsidP="00184165">
            <w:pPr>
              <w:pStyle w:val="TableLevel1regular"/>
            </w:pPr>
          </w:p>
        </w:tc>
      </w:tr>
      <w:tr w:rsidR="00184165" w:rsidRPr="006849BD" w:rsidTr="00492375">
        <w:tc>
          <w:tcPr>
            <w:tcW w:w="3053" w:type="dxa"/>
          </w:tcPr>
          <w:p w:rsidR="00184165" w:rsidRPr="00C003F9" w:rsidRDefault="00184165" w:rsidP="00184165">
            <w:pPr>
              <w:pStyle w:val="TableLevel1regular"/>
              <w:rPr>
                <w:b/>
              </w:rPr>
            </w:pPr>
            <w:r w:rsidRPr="00C003F9">
              <w:rPr>
                <w:b/>
                <w:lang w:eastAsia="en-NZ"/>
              </w:rPr>
              <w:t>Qualifications</w:t>
            </w:r>
          </w:p>
        </w:tc>
        <w:tc>
          <w:tcPr>
            <w:tcW w:w="6728" w:type="dxa"/>
          </w:tcPr>
          <w:p w:rsidR="00184165" w:rsidRDefault="00184165" w:rsidP="00184165">
            <w:pPr>
              <w:pStyle w:val="TableLevel1regular"/>
              <w:rPr>
                <w:lang w:eastAsia="en-NZ"/>
              </w:rPr>
            </w:pPr>
          </w:p>
        </w:tc>
      </w:tr>
      <w:tr w:rsidR="00184165" w:rsidRPr="006849BD" w:rsidTr="00492375">
        <w:tc>
          <w:tcPr>
            <w:tcW w:w="3053" w:type="dxa"/>
          </w:tcPr>
          <w:p w:rsidR="00184165" w:rsidRPr="00C003F9" w:rsidRDefault="00184165" w:rsidP="00184165">
            <w:pPr>
              <w:pStyle w:val="TableLevel1regular"/>
              <w:rPr>
                <w:b/>
                <w:lang w:eastAsia="en-NZ"/>
              </w:rPr>
            </w:pPr>
            <w:r>
              <w:rPr>
                <w:b/>
                <w:lang w:eastAsia="en-NZ"/>
              </w:rPr>
              <w:t>Experience</w:t>
            </w:r>
          </w:p>
        </w:tc>
        <w:tc>
          <w:tcPr>
            <w:tcW w:w="6728" w:type="dxa"/>
          </w:tcPr>
          <w:p w:rsidR="00184165" w:rsidRDefault="00184165" w:rsidP="00184165">
            <w:pPr>
              <w:pStyle w:val="TableLevel1regular"/>
            </w:pPr>
          </w:p>
        </w:tc>
      </w:tr>
      <w:tr w:rsidR="00184165" w:rsidRPr="006849BD" w:rsidTr="00492375">
        <w:tc>
          <w:tcPr>
            <w:tcW w:w="3053" w:type="dxa"/>
          </w:tcPr>
          <w:p w:rsidR="00184165" w:rsidRPr="00C003F9" w:rsidRDefault="00184165" w:rsidP="00184165">
            <w:pPr>
              <w:pStyle w:val="TableLevel1regular"/>
              <w:rPr>
                <w:b/>
              </w:rPr>
            </w:pPr>
            <w:r w:rsidRPr="00C003F9">
              <w:rPr>
                <w:b/>
                <w:lang w:eastAsia="en-NZ"/>
              </w:rPr>
              <w:t>Track record</w:t>
            </w:r>
          </w:p>
        </w:tc>
        <w:tc>
          <w:tcPr>
            <w:tcW w:w="6728" w:type="dxa"/>
          </w:tcPr>
          <w:p w:rsidR="00184165" w:rsidRDefault="00184165" w:rsidP="00184165">
            <w:pPr>
              <w:pStyle w:val="TableLevel1regular"/>
              <w:rPr>
                <w:lang w:eastAsia="en-NZ"/>
              </w:rPr>
            </w:pPr>
          </w:p>
        </w:tc>
      </w:tr>
    </w:tbl>
    <w:p w:rsidR="002F6D28" w:rsidRDefault="002F6D28" w:rsidP="00A6627E">
      <w:pPr>
        <w:pStyle w:val="Heading20"/>
      </w:pPr>
    </w:p>
    <w:p w:rsidR="00A6627E" w:rsidRDefault="00A6627E" w:rsidP="00A6627E">
      <w:pPr>
        <w:pStyle w:val="Heading20"/>
      </w:pPr>
      <w:r>
        <w:t>Mentors, consultants, advisors and other outside help</w:t>
      </w:r>
    </w:p>
    <w:p w:rsidR="00A6627E" w:rsidRDefault="00A6627E" w:rsidP="00A6627E">
      <w:pPr>
        <w:pStyle w:val="Body"/>
      </w:pPr>
      <w:r w:rsidRPr="00D81393">
        <w:t>List other key people who are working on your business or helping you succeed.</w:t>
      </w:r>
      <w:r>
        <w:t xml:space="preserve"> </w:t>
      </w:r>
    </w:p>
    <w:p w:rsidR="00A6627E" w:rsidRDefault="00A6627E" w:rsidP="00A6627E">
      <w:pPr>
        <w:pStyle w:val="Body"/>
      </w:pPr>
    </w:p>
    <w:p w:rsidR="00A6627E" w:rsidRDefault="00A6627E" w:rsidP="00A6627E">
      <w:pPr>
        <w:pStyle w:val="Body"/>
      </w:pPr>
      <w:r>
        <w:t xml:space="preserve">See </w:t>
      </w:r>
      <w:r w:rsidR="00A67B78">
        <w:t>business.govt.nz</w:t>
      </w:r>
      <w:r>
        <w:t xml:space="preserve"> for information about </w:t>
      </w:r>
      <w:hyperlink r:id="rId25" w:history="1">
        <w:r w:rsidRPr="00B07828">
          <w:rPr>
            <w:rStyle w:val="Hyperlink"/>
          </w:rPr>
          <w:t>getting ready for advice and mentoring</w:t>
        </w:r>
      </w:hyperlink>
      <w:r>
        <w:t xml:space="preserve"> in areas including tax and </w:t>
      </w:r>
      <w:hyperlink r:id="rId26" w:history="1">
        <w:r w:rsidRPr="00B07828">
          <w:rPr>
            <w:rStyle w:val="Hyperlink"/>
          </w:rPr>
          <w:t>intellectual property</w:t>
        </w:r>
      </w:hyperlink>
      <w:r>
        <w:t xml:space="preserve">. </w:t>
      </w:r>
    </w:p>
    <w:p w:rsidR="00A6627E" w:rsidRDefault="00A6627E" w:rsidP="00A6627E"/>
    <w:tbl>
      <w:tblPr>
        <w:tblStyle w:val="TableGrid"/>
        <w:tblW w:w="9469" w:type="dxa"/>
        <w:tblLook w:val="04A0" w:firstRow="1" w:lastRow="0" w:firstColumn="1" w:lastColumn="0" w:noHBand="0" w:noVBand="1"/>
      </w:tblPr>
      <w:tblGrid>
        <w:gridCol w:w="1943"/>
        <w:gridCol w:w="7526"/>
      </w:tblGrid>
      <w:tr w:rsidR="00A6627E" w:rsidRPr="006849BD" w:rsidTr="00971124">
        <w:tc>
          <w:tcPr>
            <w:tcW w:w="1943" w:type="dxa"/>
            <w:tcBorders>
              <w:right w:val="single" w:sz="6" w:space="0" w:color="A6A6A6" w:themeColor="background1" w:themeShade="A6"/>
            </w:tcBorders>
            <w:shd w:val="clear" w:color="auto" w:fill="1C5F8C"/>
          </w:tcPr>
          <w:p w:rsidR="00A6627E" w:rsidRDefault="00A6627E" w:rsidP="00696026">
            <w:pPr>
              <w:pStyle w:val="-TableHeading"/>
            </w:pPr>
            <w:r w:rsidRPr="00463804">
              <w:t>Name</w:t>
            </w:r>
          </w:p>
        </w:tc>
        <w:tc>
          <w:tcPr>
            <w:tcW w:w="7526" w:type="dxa"/>
            <w:tcBorders>
              <w:left w:val="single" w:sz="6" w:space="0" w:color="A6A6A6" w:themeColor="background1" w:themeShade="A6"/>
            </w:tcBorders>
            <w:shd w:val="clear" w:color="auto" w:fill="1C5F8C"/>
          </w:tcPr>
          <w:p w:rsidR="00A6627E" w:rsidRPr="006849BD" w:rsidRDefault="00A6627E" w:rsidP="00696026">
            <w:pPr>
              <w:pStyle w:val="-TableHeading"/>
            </w:pPr>
            <w:r>
              <w:t>Role</w:t>
            </w:r>
            <w:r w:rsidR="00987B8A">
              <w:t>/Job title</w:t>
            </w:r>
          </w:p>
        </w:tc>
      </w:tr>
      <w:tr w:rsidR="00A6627E" w:rsidRPr="006849BD" w:rsidTr="00492375">
        <w:tc>
          <w:tcPr>
            <w:tcW w:w="1943" w:type="dxa"/>
          </w:tcPr>
          <w:p w:rsidR="00A6627E" w:rsidRPr="00C003F9" w:rsidRDefault="00A6627E" w:rsidP="00A6627E">
            <w:pPr>
              <w:pStyle w:val="TableLevel1regular"/>
              <w:rPr>
                <w:b/>
              </w:rPr>
            </w:pPr>
          </w:p>
        </w:tc>
        <w:tc>
          <w:tcPr>
            <w:tcW w:w="7526" w:type="dxa"/>
          </w:tcPr>
          <w:p w:rsidR="00A6627E" w:rsidRPr="00696026" w:rsidRDefault="00A6627E" w:rsidP="00C65C67">
            <w:pPr>
              <w:pStyle w:val="Tablegrey0"/>
            </w:pPr>
          </w:p>
        </w:tc>
      </w:tr>
      <w:tr w:rsidR="00A6627E" w:rsidRPr="006849BD" w:rsidTr="00492375">
        <w:tc>
          <w:tcPr>
            <w:tcW w:w="1943" w:type="dxa"/>
          </w:tcPr>
          <w:p w:rsidR="00A6627E" w:rsidRDefault="00A6627E" w:rsidP="00A6627E">
            <w:pPr>
              <w:pStyle w:val="TableLevel1regular"/>
              <w:rPr>
                <w:b/>
                <w:lang w:eastAsia="en-NZ"/>
              </w:rPr>
            </w:pPr>
          </w:p>
        </w:tc>
        <w:tc>
          <w:tcPr>
            <w:tcW w:w="7526" w:type="dxa"/>
          </w:tcPr>
          <w:p w:rsidR="00A6627E" w:rsidRDefault="00A6627E" w:rsidP="00A6627E">
            <w:pPr>
              <w:pStyle w:val="TableLevel1regular"/>
            </w:pPr>
          </w:p>
        </w:tc>
      </w:tr>
      <w:tr w:rsidR="00A6627E" w:rsidRPr="006849BD" w:rsidTr="00492375">
        <w:tc>
          <w:tcPr>
            <w:tcW w:w="1943" w:type="dxa"/>
          </w:tcPr>
          <w:p w:rsidR="00A6627E" w:rsidRPr="00C003F9" w:rsidRDefault="00A6627E" w:rsidP="00A6627E">
            <w:pPr>
              <w:pStyle w:val="TableLevel1regular"/>
              <w:rPr>
                <w:b/>
              </w:rPr>
            </w:pPr>
          </w:p>
        </w:tc>
        <w:tc>
          <w:tcPr>
            <w:tcW w:w="7526" w:type="dxa"/>
          </w:tcPr>
          <w:p w:rsidR="00A6627E" w:rsidRDefault="00A6627E" w:rsidP="00A6627E">
            <w:pPr>
              <w:pStyle w:val="TableLevel1regular"/>
              <w:rPr>
                <w:lang w:eastAsia="en-NZ"/>
              </w:rPr>
            </w:pPr>
          </w:p>
        </w:tc>
      </w:tr>
    </w:tbl>
    <w:p w:rsidR="00947697" w:rsidRDefault="00947697" w:rsidP="00947697">
      <w:pPr>
        <w:pStyle w:val="Body"/>
      </w:pPr>
    </w:p>
    <w:p w:rsidR="00A6627E" w:rsidRDefault="00A6627E" w:rsidP="00A6627E">
      <w:pPr>
        <w:pStyle w:val="Heading20"/>
      </w:pPr>
      <w:r>
        <w:t>Planned team structure</w:t>
      </w:r>
    </w:p>
    <w:p w:rsidR="00A6627E" w:rsidRDefault="00A6627E" w:rsidP="00A6627E">
      <w:pPr>
        <w:pStyle w:val="Enterdetails"/>
      </w:pPr>
      <w:r>
        <w:t>[Enter an organisation chart, showing where the roles fit together, if your team will be more than a few people.]</w:t>
      </w:r>
    </w:p>
    <w:p w:rsidR="00947697" w:rsidRDefault="00947697" w:rsidP="00A6627E">
      <w:pPr>
        <w:pStyle w:val="Enterdetails"/>
      </w:pPr>
    </w:p>
    <w:p w:rsidR="00A6627E" w:rsidRDefault="00A6627E" w:rsidP="00696026">
      <w:pPr>
        <w:pStyle w:val="Heading20"/>
      </w:pPr>
      <w:r w:rsidRPr="00696026">
        <w:t>Planned</w:t>
      </w:r>
      <w:r>
        <w:t xml:space="preserve"> </w:t>
      </w:r>
      <w:r w:rsidRPr="00A6627E">
        <w:t>roles</w:t>
      </w:r>
    </w:p>
    <w:tbl>
      <w:tblPr>
        <w:tblStyle w:val="TableGrid"/>
        <w:tblW w:w="9469" w:type="dxa"/>
        <w:tblLook w:val="04A0" w:firstRow="1" w:lastRow="0" w:firstColumn="1" w:lastColumn="0" w:noHBand="0" w:noVBand="1"/>
      </w:tblPr>
      <w:tblGrid>
        <w:gridCol w:w="1943"/>
        <w:gridCol w:w="7526"/>
      </w:tblGrid>
      <w:tr w:rsidR="00A6627E" w:rsidRPr="006849BD" w:rsidTr="00971124">
        <w:tc>
          <w:tcPr>
            <w:tcW w:w="1943" w:type="dxa"/>
            <w:shd w:val="clear" w:color="auto" w:fill="1C5F8C"/>
          </w:tcPr>
          <w:p w:rsidR="00A6627E" w:rsidRDefault="00A6627E" w:rsidP="00696026">
            <w:pPr>
              <w:pStyle w:val="-TableHeading"/>
            </w:pPr>
            <w:r>
              <w:t>Role title</w:t>
            </w:r>
          </w:p>
        </w:tc>
        <w:tc>
          <w:tcPr>
            <w:tcW w:w="7526" w:type="dxa"/>
            <w:shd w:val="clear" w:color="auto" w:fill="1C5F8C"/>
          </w:tcPr>
          <w:p w:rsidR="00A6627E" w:rsidRPr="006849BD" w:rsidRDefault="00A6627E" w:rsidP="00696026">
            <w:pPr>
              <w:pStyle w:val="-TableHeading"/>
            </w:pPr>
            <w:r>
              <w:t>Key responsibilities</w:t>
            </w:r>
          </w:p>
        </w:tc>
      </w:tr>
      <w:tr w:rsidR="00A6627E" w:rsidRPr="006849BD" w:rsidTr="00492375">
        <w:tc>
          <w:tcPr>
            <w:tcW w:w="1943" w:type="dxa"/>
          </w:tcPr>
          <w:p w:rsidR="00A6627E" w:rsidRPr="00C003F9" w:rsidRDefault="00A6627E" w:rsidP="00A6627E">
            <w:pPr>
              <w:pStyle w:val="TableLevel1regular"/>
              <w:rPr>
                <w:b/>
              </w:rPr>
            </w:pPr>
          </w:p>
        </w:tc>
        <w:tc>
          <w:tcPr>
            <w:tcW w:w="7526" w:type="dxa"/>
          </w:tcPr>
          <w:p w:rsidR="00A6627E" w:rsidRDefault="00A6627E" w:rsidP="00A6627E">
            <w:pPr>
              <w:pStyle w:val="TableLevel1regular"/>
              <w:rPr>
                <w:lang w:eastAsia="en-NZ"/>
              </w:rPr>
            </w:pPr>
          </w:p>
        </w:tc>
      </w:tr>
      <w:tr w:rsidR="00A6627E" w:rsidRPr="006849BD" w:rsidTr="00492375">
        <w:tc>
          <w:tcPr>
            <w:tcW w:w="1943" w:type="dxa"/>
          </w:tcPr>
          <w:p w:rsidR="00A6627E" w:rsidRDefault="00A6627E" w:rsidP="00A6627E">
            <w:pPr>
              <w:pStyle w:val="TableLevel1regular"/>
              <w:rPr>
                <w:b/>
                <w:lang w:eastAsia="en-NZ"/>
              </w:rPr>
            </w:pPr>
          </w:p>
        </w:tc>
        <w:tc>
          <w:tcPr>
            <w:tcW w:w="7526" w:type="dxa"/>
          </w:tcPr>
          <w:p w:rsidR="00A6627E" w:rsidRDefault="00A6627E" w:rsidP="00A6627E">
            <w:pPr>
              <w:pStyle w:val="TableLevel1regular"/>
            </w:pPr>
          </w:p>
        </w:tc>
      </w:tr>
      <w:tr w:rsidR="00A6627E" w:rsidRPr="006849BD" w:rsidTr="00492375">
        <w:tc>
          <w:tcPr>
            <w:tcW w:w="1943" w:type="dxa"/>
          </w:tcPr>
          <w:p w:rsidR="00A6627E" w:rsidRPr="00C003F9" w:rsidRDefault="00A6627E" w:rsidP="00A6627E">
            <w:pPr>
              <w:pStyle w:val="TableLevel1regular"/>
              <w:rPr>
                <w:b/>
              </w:rPr>
            </w:pPr>
          </w:p>
        </w:tc>
        <w:tc>
          <w:tcPr>
            <w:tcW w:w="7526" w:type="dxa"/>
          </w:tcPr>
          <w:p w:rsidR="00A6627E" w:rsidRDefault="00A6627E" w:rsidP="00A6627E">
            <w:pPr>
              <w:pStyle w:val="TableLevel1regular"/>
              <w:rPr>
                <w:lang w:eastAsia="en-NZ"/>
              </w:rPr>
            </w:pPr>
          </w:p>
        </w:tc>
      </w:tr>
    </w:tbl>
    <w:p w:rsidR="00947697" w:rsidRDefault="00947697" w:rsidP="00947697">
      <w:pPr>
        <w:pStyle w:val="Body"/>
      </w:pPr>
    </w:p>
    <w:p w:rsidR="00A6627E" w:rsidRDefault="00A6627E" w:rsidP="00696026">
      <w:pPr>
        <w:pStyle w:val="Heading20"/>
      </w:pPr>
      <w:r>
        <w:t>Retention, engagement and recruitment policies and practices</w:t>
      </w:r>
    </w:p>
    <w:p w:rsidR="00A6627E" w:rsidRDefault="00A6627E" w:rsidP="00696026">
      <w:pPr>
        <w:pStyle w:val="Body"/>
      </w:pPr>
      <w:r>
        <w:t>T</w:t>
      </w:r>
      <w:r w:rsidRPr="00DF1326">
        <w:t xml:space="preserve">o maintain and improve your </w:t>
      </w:r>
      <w:r>
        <w:t>business’</w:t>
      </w:r>
      <w:r w:rsidRPr="00DF1326">
        <w:t xml:space="preserve"> capabilities</w:t>
      </w:r>
      <w:r>
        <w:t>, d</w:t>
      </w:r>
      <w:r w:rsidRPr="00DF1326">
        <w:t>etail the best practice solutions you</w:t>
      </w:r>
      <w:r>
        <w:t>‘</w:t>
      </w:r>
      <w:r w:rsidRPr="00DF1326">
        <w:t>ll use to retain key staff and compete for skilled workers in the job market</w:t>
      </w:r>
      <w:r>
        <w:t>.</w:t>
      </w:r>
    </w:p>
    <w:p w:rsidR="00A6627E" w:rsidRDefault="00A6627E" w:rsidP="00696026">
      <w:pPr>
        <w:pStyle w:val="Body"/>
      </w:pPr>
    </w:p>
    <w:p w:rsidR="00A6627E" w:rsidRPr="00DF1326" w:rsidRDefault="00A6627E" w:rsidP="00696026">
      <w:pPr>
        <w:pStyle w:val="Body"/>
      </w:pPr>
      <w:r w:rsidRPr="00DF1326">
        <w:t>This is often an area overlooked in business plans, but you should lay out your retention and recruitment solutions to readers. This will give them confidence that your business won’t be hamstrung by a high turnover of staff or any other human resources issues.</w:t>
      </w:r>
    </w:p>
    <w:p w:rsidR="00A6627E" w:rsidRDefault="00A6627E" w:rsidP="00A6627E"/>
    <w:p w:rsidR="00A6627E" w:rsidRDefault="00A6627E" w:rsidP="00696026">
      <w:pPr>
        <w:pStyle w:val="Enterdetails"/>
      </w:pPr>
      <w:r>
        <w:t xml:space="preserve">[Enter </w:t>
      </w:r>
      <w:r w:rsidRPr="00DF1326">
        <w:t xml:space="preserve">the </w:t>
      </w:r>
      <w:r>
        <w:t xml:space="preserve">policies and </w:t>
      </w:r>
      <w:r w:rsidRPr="00DF1326">
        <w:t>practice</w:t>
      </w:r>
      <w:r>
        <w:t>s you will use to recruit, retain and engage staff.]</w:t>
      </w:r>
    </w:p>
    <w:p w:rsidR="00663FD1" w:rsidRDefault="00663FD1">
      <w:pPr>
        <w:rPr>
          <w:rFonts w:ascii="Arial" w:eastAsiaTheme="minorEastAsia" w:hAnsi="Arial"/>
          <w:color w:val="A6A6A6" w:themeColor="background1" w:themeShade="A6"/>
          <w:sz w:val="22"/>
          <w:szCs w:val="22"/>
        </w:rPr>
      </w:pPr>
      <w:r>
        <w:br w:type="page"/>
      </w:r>
    </w:p>
    <w:p w:rsidR="00663FD1" w:rsidRDefault="00663FD1" w:rsidP="002A369E">
      <w:pPr>
        <w:pStyle w:val="-Heading1"/>
      </w:pPr>
      <w:bookmarkStart w:id="7" w:name="_Toc318972886"/>
      <w:r>
        <w:lastRenderedPageBreak/>
        <w:t>Market analysis</w:t>
      </w:r>
      <w:bookmarkEnd w:id="7"/>
    </w:p>
    <w:p w:rsidR="00663FD1" w:rsidRPr="00D76696" w:rsidRDefault="00663FD1" w:rsidP="00663FD1">
      <w:pPr>
        <w:pStyle w:val="Heading20"/>
      </w:pPr>
      <w:r w:rsidRPr="00A34C20">
        <w:t>Market research</w:t>
      </w:r>
    </w:p>
    <w:p w:rsidR="00663FD1" w:rsidRPr="00D76696" w:rsidRDefault="00663FD1" w:rsidP="00663FD1">
      <w:pPr>
        <w:pStyle w:val="Body"/>
      </w:pPr>
      <w:r w:rsidRPr="00D76696">
        <w:t xml:space="preserve">Explain what market research you’ve done to build this plan and the methods you used. Outline how ongoing market research is built into your daily business operations. </w:t>
      </w:r>
      <w:r w:rsidRPr="00C935A0">
        <w:rPr>
          <w:color w:val="BFBFBF" w:themeColor="background1" w:themeShade="BF"/>
        </w:rPr>
        <w:t>Talking</w:t>
      </w:r>
      <w:r w:rsidRPr="00D76696">
        <w:t xml:space="preserve"> about how you got your market knowledge and customer insight helps the reader have confidence in what you’re about to tell them. </w:t>
      </w:r>
      <w:r w:rsidR="00B07828">
        <w:t xml:space="preserve">See </w:t>
      </w:r>
      <w:hyperlink r:id="rId27" w:history="1">
        <w:r w:rsidR="00B07828" w:rsidRPr="00B07828">
          <w:rPr>
            <w:rStyle w:val="Hyperlink"/>
          </w:rPr>
          <w:t>How to research your market and competitors</w:t>
        </w:r>
      </w:hyperlink>
      <w:r w:rsidR="00B07828">
        <w:t xml:space="preserve"> on </w:t>
      </w:r>
      <w:r w:rsidR="00A67B78">
        <w:t>Business.govt.nz</w:t>
      </w:r>
      <w:r w:rsidR="00B07828">
        <w:t>.</w:t>
      </w:r>
    </w:p>
    <w:p w:rsidR="00663FD1" w:rsidRDefault="00663FD1" w:rsidP="00663FD1"/>
    <w:p w:rsidR="00663FD1" w:rsidRDefault="00663FD1" w:rsidP="00663FD1">
      <w:pPr>
        <w:pStyle w:val="Enterdetails"/>
      </w:pPr>
      <w:r>
        <w:t xml:space="preserve">[Summarise the </w:t>
      </w:r>
      <w:r w:rsidRPr="00A34C20">
        <w:t xml:space="preserve">market research you’ve done </w:t>
      </w:r>
      <w:r>
        <w:t>and will do on an ongoing basis.]</w:t>
      </w:r>
    </w:p>
    <w:p w:rsidR="001C3C54" w:rsidRPr="00D76696" w:rsidRDefault="001C3C54" w:rsidP="00663FD1">
      <w:pPr>
        <w:pStyle w:val="Enterdetails"/>
      </w:pPr>
    </w:p>
    <w:p w:rsidR="00663FD1" w:rsidRPr="00D76696" w:rsidRDefault="00663FD1" w:rsidP="00663FD1">
      <w:pPr>
        <w:pStyle w:val="Heading20"/>
      </w:pPr>
      <w:bookmarkStart w:id="8" w:name="_Market_analysis"/>
      <w:bookmarkEnd w:id="8"/>
      <w:r w:rsidRPr="00D76696">
        <w:t>Market opportunity</w:t>
      </w:r>
    </w:p>
    <w:p w:rsidR="00663FD1" w:rsidRPr="00736DE2" w:rsidRDefault="00663FD1" w:rsidP="00663FD1">
      <w:pPr>
        <w:pStyle w:val="Body"/>
      </w:pPr>
      <w:r w:rsidRPr="00736DE2">
        <w:t xml:space="preserve">Describe the opportunity in the marketplace that you’ve recognised. Go into detail about how visible this opportunity is to your competitors (whether it’s a gap your competitors are also actively looking to fill or </w:t>
      </w:r>
      <w:r>
        <w:t xml:space="preserve">one that </w:t>
      </w:r>
      <w:r w:rsidRPr="00736DE2">
        <w:t xml:space="preserve">you think </w:t>
      </w:r>
      <w:r>
        <w:t xml:space="preserve">is </w:t>
      </w:r>
      <w:r w:rsidRPr="00736DE2">
        <w:t>largely unrecognised by the market) and the potential revenue the market opportunity represents.</w:t>
      </w:r>
    </w:p>
    <w:p w:rsidR="00663FD1" w:rsidRDefault="00663FD1" w:rsidP="00663FD1">
      <w:pPr>
        <w:rPr>
          <w:lang w:val="en-NZ"/>
        </w:rPr>
      </w:pPr>
    </w:p>
    <w:p w:rsidR="00663FD1" w:rsidRDefault="00663FD1" w:rsidP="00663FD1">
      <w:pPr>
        <w:pStyle w:val="Enterdetails"/>
      </w:pPr>
      <w:r>
        <w:t>[</w:t>
      </w:r>
      <w:r w:rsidRPr="00A34C20">
        <w:t>Describe the opportunity in the market</w:t>
      </w:r>
      <w:r>
        <w:t>place that you’ve recognised.]</w:t>
      </w:r>
    </w:p>
    <w:p w:rsidR="001C3C54" w:rsidRDefault="001C3C54" w:rsidP="00663FD1">
      <w:pPr>
        <w:pStyle w:val="Enterdetails"/>
      </w:pPr>
    </w:p>
    <w:p w:rsidR="00663FD1" w:rsidRPr="00D76696" w:rsidRDefault="00663FD1" w:rsidP="00663FD1">
      <w:pPr>
        <w:pStyle w:val="Heading20"/>
      </w:pPr>
      <w:r w:rsidRPr="00D76696">
        <w:t>Market structure</w:t>
      </w:r>
    </w:p>
    <w:p w:rsidR="00663FD1" w:rsidRPr="00736DE2" w:rsidRDefault="00663FD1" w:rsidP="00663FD1">
      <w:pPr>
        <w:pStyle w:val="Body"/>
      </w:pPr>
      <w:r w:rsidRPr="00736DE2">
        <w:t>Describe where your business fits into the marketplace or supply chain structure and any efficiencies you plan to implement to usurp the status quo. For example, you could start selling directly to customers online if the accepted structure in your industry is to sell to wholesalers and retailers</w:t>
      </w:r>
      <w:r>
        <w:t>. T</w:t>
      </w:r>
      <w:r w:rsidRPr="00736DE2">
        <w:t>his would provide you with cost and time efficiencies that represent competitive advantages.</w:t>
      </w:r>
    </w:p>
    <w:p w:rsidR="00663FD1" w:rsidRDefault="00663FD1" w:rsidP="00663FD1">
      <w:pPr>
        <w:rPr>
          <w:lang w:val="en-NZ"/>
        </w:rPr>
      </w:pPr>
    </w:p>
    <w:p w:rsidR="00663FD1" w:rsidRDefault="00663FD1" w:rsidP="00663FD1">
      <w:pPr>
        <w:pStyle w:val="Enterdetails"/>
      </w:pPr>
      <w:r>
        <w:t>[</w:t>
      </w:r>
      <w:r w:rsidRPr="00736DE2">
        <w:t>Describe where your business fits into the marketplace or supply chain structure and any efficiencies you plan to implement to usurp the status quo.</w:t>
      </w:r>
      <w:r>
        <w:t>]</w:t>
      </w:r>
    </w:p>
    <w:p w:rsidR="001C3C54" w:rsidRDefault="001C3C54" w:rsidP="00663FD1">
      <w:pPr>
        <w:pStyle w:val="Enterdetails"/>
      </w:pPr>
    </w:p>
    <w:p w:rsidR="00663FD1" w:rsidRPr="00D76696" w:rsidRDefault="00663FD1" w:rsidP="00663FD1">
      <w:pPr>
        <w:pStyle w:val="Heading20"/>
      </w:pPr>
      <w:r>
        <w:t xml:space="preserve">Target </w:t>
      </w:r>
      <w:r w:rsidR="00A5625E">
        <w:t>m</w:t>
      </w:r>
      <w:r w:rsidRPr="00D76696">
        <w:t>arket size and outlook</w:t>
      </w:r>
    </w:p>
    <w:p w:rsidR="00663FD1" w:rsidRDefault="00663FD1" w:rsidP="00663FD1">
      <w:pPr>
        <w:pStyle w:val="Body"/>
      </w:pPr>
      <w:r w:rsidRPr="001B00AF">
        <w:t xml:space="preserve">Having a target market is incredibly important, but many businesses ignore this fact. Without knowing what type of people will be most attracted to your offering, you won’t be able to build a true picture of your </w:t>
      </w:r>
      <w:r>
        <w:t>business’</w:t>
      </w:r>
      <w:r w:rsidRPr="001B00AF">
        <w:t xml:space="preserve"> viability. And without targeting the people most attracted to your offering, you’ll never be able to maximise the real potential of your business.</w:t>
      </w:r>
    </w:p>
    <w:p w:rsidR="00663FD1" w:rsidRDefault="00663FD1" w:rsidP="00663FD1">
      <w:pPr>
        <w:pStyle w:val="Body"/>
      </w:pPr>
    </w:p>
    <w:p w:rsidR="00663FD1" w:rsidRPr="00736DE2" w:rsidRDefault="00663FD1" w:rsidP="00663FD1">
      <w:pPr>
        <w:pStyle w:val="Body"/>
      </w:pPr>
      <w:r>
        <w:t>Provide</w:t>
      </w:r>
      <w:r w:rsidRPr="00736DE2">
        <w:t xml:space="preserve"> all the relevant statistics to describe the market</w:t>
      </w:r>
      <w:r>
        <w:t xml:space="preserve"> – the locations and the people</w:t>
      </w:r>
      <w:r w:rsidRPr="00736DE2">
        <w:t>. The readers will need to know how large the market is in consumer/business numbers</w:t>
      </w:r>
      <w:r>
        <w:t xml:space="preserve"> and demographics (eg age, income)</w:t>
      </w:r>
      <w:r w:rsidRPr="00736DE2">
        <w:t>.</w:t>
      </w:r>
    </w:p>
    <w:p w:rsidR="00663FD1" w:rsidRPr="00736DE2" w:rsidRDefault="00663FD1" w:rsidP="00663FD1">
      <w:pPr>
        <w:pStyle w:val="Body"/>
      </w:pPr>
    </w:p>
    <w:p w:rsidR="00663FD1" w:rsidRDefault="00663FD1" w:rsidP="00663FD1">
      <w:pPr>
        <w:pStyle w:val="Body"/>
      </w:pPr>
      <w:r>
        <w:t>Also d</w:t>
      </w:r>
      <w:r w:rsidRPr="001B00AF">
        <w:t>etail the markets you’ve identified that could provide future growth for your business.</w:t>
      </w:r>
      <w:r>
        <w:t xml:space="preserve"> </w:t>
      </w:r>
    </w:p>
    <w:p w:rsidR="009415A2" w:rsidRDefault="009415A2">
      <w:pPr>
        <w:rPr>
          <w:rFonts w:ascii="Arial" w:eastAsiaTheme="minorEastAsia" w:hAnsi="Arial"/>
          <w:color w:val="3C3C3B"/>
          <w:sz w:val="22"/>
          <w:szCs w:val="22"/>
          <w:lang w:val="en-NZ"/>
        </w:rPr>
      </w:pPr>
      <w:r>
        <w:rPr>
          <w:lang w:val="en-NZ"/>
        </w:rPr>
        <w:br w:type="page"/>
      </w:r>
    </w:p>
    <w:p w:rsidR="009415A2" w:rsidRPr="00736DE2" w:rsidRDefault="009415A2" w:rsidP="009415A2">
      <w:pPr>
        <w:pStyle w:val="Body"/>
      </w:pPr>
      <w:r w:rsidRPr="00736DE2">
        <w:lastRenderedPageBreak/>
        <w:t xml:space="preserve">See Statistics New Zealand (stats.govt.nz) for tools to help you understand your local market. If you’re </w:t>
      </w:r>
      <w:r w:rsidR="00A67B78" w:rsidRPr="00736DE2">
        <w:t>interested</w:t>
      </w:r>
      <w:r w:rsidRPr="00736DE2">
        <w:t xml:space="preserve"> in exporting, New Zealand Trade and Enterprise might be able to help with your competitor analysis. See NZTE.govt.nz for more.</w:t>
      </w:r>
    </w:p>
    <w:p w:rsidR="009415A2" w:rsidRDefault="009415A2" w:rsidP="009415A2">
      <w:pPr>
        <w:pStyle w:val="Body"/>
      </w:pPr>
    </w:p>
    <w:p w:rsidR="009415A2" w:rsidRDefault="009415A2" w:rsidP="009415A2">
      <w:pPr>
        <w:pStyle w:val="Enterdetails"/>
      </w:pPr>
      <w:r>
        <w:t>[</w:t>
      </w:r>
      <w:r w:rsidRPr="00736DE2">
        <w:t xml:space="preserve">Note all the relevant statistics to describe the market. </w:t>
      </w:r>
      <w:r w:rsidR="00A67B78">
        <w:t>Identify</w:t>
      </w:r>
      <w:r>
        <w:t xml:space="preserve"> markets that could provide growth.]</w:t>
      </w:r>
    </w:p>
    <w:p w:rsidR="009415A2" w:rsidRDefault="009415A2" w:rsidP="009415A2">
      <w:pPr>
        <w:pStyle w:val="Body"/>
      </w:pPr>
    </w:p>
    <w:p w:rsidR="009415A2" w:rsidRPr="00FB5C86" w:rsidRDefault="009415A2" w:rsidP="009415A2">
      <w:pPr>
        <w:pStyle w:val="Heading20"/>
      </w:pPr>
      <w:r w:rsidRPr="00FB5C86">
        <w:t xml:space="preserve">Customer </w:t>
      </w:r>
      <w:r>
        <w:t xml:space="preserve">mindsets and </w:t>
      </w:r>
      <w:r w:rsidRPr="00FB5C86">
        <w:t>behaviours</w:t>
      </w:r>
    </w:p>
    <w:p w:rsidR="009415A2" w:rsidRPr="00405EBF" w:rsidRDefault="009415A2" w:rsidP="009415A2">
      <w:pPr>
        <w:pStyle w:val="Body"/>
      </w:pPr>
      <w:r w:rsidRPr="00405EBF">
        <w:t>In addition to customer numbers and demographics, it helps to understand your customers’ attitudes and behaviours. Those things can influence the way customers engage with your business.</w:t>
      </w:r>
      <w:r w:rsidR="00B07828">
        <w:t xml:space="preserve"> See </w:t>
      </w:r>
      <w:hyperlink r:id="rId28" w:history="1">
        <w:r w:rsidR="00B07828" w:rsidRPr="00B07828">
          <w:rPr>
            <w:rStyle w:val="Hyperlink"/>
          </w:rPr>
          <w:t>Creating your brand</w:t>
        </w:r>
      </w:hyperlink>
      <w:r w:rsidR="00B07828">
        <w:t xml:space="preserve"> on </w:t>
      </w:r>
      <w:r w:rsidR="00A67B78">
        <w:t>business.govt.nz</w:t>
      </w:r>
      <w:r w:rsidR="00B07828">
        <w:t>.</w:t>
      </w:r>
    </w:p>
    <w:p w:rsidR="009415A2" w:rsidRPr="00736DE2" w:rsidRDefault="009415A2" w:rsidP="009415A2">
      <w:pPr>
        <w:pStyle w:val="Body"/>
      </w:pPr>
    </w:p>
    <w:p w:rsidR="009415A2" w:rsidRDefault="009415A2" w:rsidP="009415A2">
      <w:pPr>
        <w:pStyle w:val="Enterdetails"/>
        <w:rPr>
          <w:lang w:val="en-GB"/>
        </w:rPr>
      </w:pPr>
      <w:r>
        <w:rPr>
          <w:lang w:val="en-GB"/>
        </w:rPr>
        <w:t>[Summarise or list the f</w:t>
      </w:r>
      <w:r w:rsidRPr="00FB5C86">
        <w:rPr>
          <w:lang w:val="en-GB"/>
        </w:rPr>
        <w:t xml:space="preserve">actors influencing </w:t>
      </w:r>
      <w:r>
        <w:rPr>
          <w:lang w:val="en-GB"/>
        </w:rPr>
        <w:t xml:space="preserve">your target customers’ </w:t>
      </w:r>
      <w:r w:rsidRPr="00FB5C86">
        <w:rPr>
          <w:lang w:val="en-GB"/>
        </w:rPr>
        <w:t>purchasing habits</w:t>
      </w:r>
      <w:r>
        <w:rPr>
          <w:lang w:val="en-GB"/>
        </w:rPr>
        <w:t xml:space="preserve"> and the way they will engage with your business.]</w:t>
      </w:r>
    </w:p>
    <w:p w:rsidR="00987B8A" w:rsidRDefault="00987B8A" w:rsidP="00987B8A">
      <w:pPr>
        <w:pStyle w:val="Body"/>
      </w:pPr>
    </w:p>
    <w:p w:rsidR="009415A2" w:rsidRDefault="009415A2" w:rsidP="009415A2">
      <w:pPr>
        <w:pStyle w:val="Enterdetails"/>
        <w:rPr>
          <w:lang w:val="en-GB"/>
        </w:rPr>
      </w:pPr>
      <w:r>
        <w:rPr>
          <w:lang w:val="en-GB"/>
        </w:rPr>
        <w:t>[Explain h</w:t>
      </w:r>
      <w:r w:rsidRPr="00FB5C86">
        <w:rPr>
          <w:lang w:val="en-GB"/>
        </w:rPr>
        <w:t>ow the business will meet the market’s requirements</w:t>
      </w:r>
      <w:r>
        <w:rPr>
          <w:lang w:val="en-GB"/>
        </w:rPr>
        <w:t>.]</w:t>
      </w:r>
    </w:p>
    <w:p w:rsidR="009415A2" w:rsidRDefault="009415A2">
      <w:pPr>
        <w:rPr>
          <w:rFonts w:ascii="Arial" w:eastAsiaTheme="minorEastAsia" w:hAnsi="Arial"/>
          <w:color w:val="A6A6A6" w:themeColor="background1" w:themeShade="A6"/>
          <w:sz w:val="22"/>
          <w:szCs w:val="22"/>
          <w:lang w:val="en-GB"/>
        </w:rPr>
      </w:pPr>
      <w:r>
        <w:rPr>
          <w:lang w:val="en-GB"/>
        </w:rPr>
        <w:br w:type="page"/>
      </w:r>
    </w:p>
    <w:p w:rsidR="009415A2" w:rsidRDefault="009415A2" w:rsidP="002A369E">
      <w:pPr>
        <w:pStyle w:val="-Heading1"/>
      </w:pPr>
      <w:bookmarkStart w:id="9" w:name="_Toc318972887"/>
      <w:r>
        <w:lastRenderedPageBreak/>
        <w:t>Competitor analysis</w:t>
      </w:r>
      <w:bookmarkEnd w:id="9"/>
    </w:p>
    <w:p w:rsidR="009415A2" w:rsidRPr="002F6D28" w:rsidRDefault="009415A2" w:rsidP="009415A2">
      <w:pPr>
        <w:pStyle w:val="Body"/>
      </w:pPr>
      <w:r w:rsidRPr="0020776C">
        <w:t>It</w:t>
      </w:r>
      <w:r>
        <w:t>’</w:t>
      </w:r>
      <w:r w:rsidRPr="0020776C">
        <w:t xml:space="preserve">s good to understand your competitors – who they are, their strengths and their weaknesses – particularly if you have a small target </w:t>
      </w:r>
      <w:r w:rsidRPr="002F6D28">
        <w:t xml:space="preserve">market. That knowledge will help you to be different from your competitors and to shape your business strategy. </w:t>
      </w:r>
      <w:r w:rsidR="00B07828">
        <w:t xml:space="preserve">See </w:t>
      </w:r>
      <w:hyperlink r:id="rId29" w:history="1">
        <w:r w:rsidR="00B07828" w:rsidRPr="00B07828">
          <w:rPr>
            <w:rStyle w:val="Hyperlink"/>
          </w:rPr>
          <w:t>How to research your market and competitors</w:t>
        </w:r>
      </w:hyperlink>
      <w:r w:rsidR="00B07828">
        <w:t xml:space="preserve"> on </w:t>
      </w:r>
      <w:r w:rsidR="00A67B78">
        <w:t>Business.govt.nz</w:t>
      </w:r>
    </w:p>
    <w:p w:rsidR="009415A2" w:rsidRPr="002F6D28" w:rsidRDefault="009415A2" w:rsidP="009415A2">
      <w:pPr>
        <w:pStyle w:val="Body"/>
      </w:pPr>
    </w:p>
    <w:p w:rsidR="009415A2" w:rsidRDefault="009415A2" w:rsidP="009415A2">
      <w:pPr>
        <w:pStyle w:val="Body"/>
      </w:pPr>
      <w:r w:rsidRPr="002F6D28">
        <w:t>Use this section to identify your competitors’ strengths</w:t>
      </w:r>
      <w:r w:rsidRPr="00586C40">
        <w:t xml:space="preserve"> and weaknesses, and formulate a strategy to combat the former and target the latter.</w:t>
      </w:r>
    </w:p>
    <w:p w:rsidR="009415A2" w:rsidRPr="00586C40" w:rsidRDefault="009415A2" w:rsidP="009415A2">
      <w:pPr>
        <w:pStyle w:val="Body"/>
      </w:pPr>
    </w:p>
    <w:p w:rsidR="009415A2" w:rsidRDefault="009415A2" w:rsidP="009415A2">
      <w:pPr>
        <w:pStyle w:val="Body"/>
      </w:pPr>
      <w:r w:rsidRPr="00586C40">
        <w:t xml:space="preserve">Your choices should be based on sound competitor research that gives you an accurate picture of the experience your competitors offer the customers you’re both targeting. This means you should </w:t>
      </w:r>
      <w:r>
        <w:t xml:space="preserve">buy </w:t>
      </w:r>
      <w:r w:rsidRPr="00586C40">
        <w:t>products</w:t>
      </w:r>
      <w:r>
        <w:t xml:space="preserve"> and </w:t>
      </w:r>
      <w:r w:rsidRPr="00586C40">
        <w:t xml:space="preserve">services from your competitor to gain first-hand knowledge of their offering </w:t>
      </w:r>
      <w:r>
        <w:t xml:space="preserve">and to </w:t>
      </w:r>
      <w:r w:rsidRPr="00586C40">
        <w:t>compare it with your own without making any assumptions.</w:t>
      </w:r>
    </w:p>
    <w:p w:rsidR="009415A2" w:rsidRPr="00586C40" w:rsidRDefault="009415A2" w:rsidP="009415A2">
      <w:pPr>
        <w:pStyle w:val="Body"/>
      </w:pPr>
    </w:p>
    <w:p w:rsidR="009415A2" w:rsidRDefault="009415A2" w:rsidP="009415A2">
      <w:pPr>
        <w:pStyle w:val="Body"/>
      </w:pPr>
      <w:r w:rsidRPr="00586C40">
        <w:t xml:space="preserve">If you </w:t>
      </w:r>
      <w:r>
        <w:t>think you’</w:t>
      </w:r>
      <w:r w:rsidRPr="00586C40">
        <w:t>ll be recognised by your competitors, don’t use this as an excuse to limit your research to their website and advertising</w:t>
      </w:r>
      <w:r>
        <w:t>. C</w:t>
      </w:r>
      <w:r w:rsidRPr="00586C40">
        <w:t>onsider sending in a friend as a mystery shopper.</w:t>
      </w:r>
    </w:p>
    <w:p w:rsidR="009415A2" w:rsidRDefault="009415A2" w:rsidP="009415A2">
      <w:pPr>
        <w:pStyle w:val="Body"/>
      </w:pPr>
    </w:p>
    <w:p w:rsidR="009415A2" w:rsidRPr="00586C40" w:rsidRDefault="009415A2" w:rsidP="009415A2">
      <w:pPr>
        <w:pStyle w:val="Body"/>
      </w:pPr>
      <w:r>
        <w:t>If your market and competitors is overseas, New Zealand Trade and Enterprise (NZTE) might be able to help with your competitor analysis. See NZTE.govt.nz for more.</w:t>
      </w:r>
    </w:p>
    <w:p w:rsidR="009415A2" w:rsidRPr="009415A2" w:rsidRDefault="009415A2" w:rsidP="009415A2">
      <w:pPr>
        <w:pStyle w:val="Heading20"/>
      </w:pPr>
      <w:r>
        <w:t xml:space="preserve">[Enter name of </w:t>
      </w:r>
      <w:r w:rsidRPr="00D403F2">
        <w:t>competitor</w:t>
      </w:r>
      <w:r>
        <w:t>]</w:t>
      </w:r>
    </w:p>
    <w:tbl>
      <w:tblPr>
        <w:tblStyle w:val="TableGrid"/>
        <w:tblW w:w="9752" w:type="dxa"/>
        <w:tblLook w:val="04A0" w:firstRow="1" w:lastRow="0" w:firstColumn="1" w:lastColumn="0" w:noHBand="0" w:noVBand="1"/>
      </w:tblPr>
      <w:tblGrid>
        <w:gridCol w:w="4933"/>
        <w:gridCol w:w="4819"/>
      </w:tblGrid>
      <w:tr w:rsidR="009415A2" w:rsidRPr="006849BD" w:rsidTr="00971124">
        <w:tc>
          <w:tcPr>
            <w:tcW w:w="4933" w:type="dxa"/>
            <w:shd w:val="clear" w:color="auto" w:fill="1C5F8C"/>
          </w:tcPr>
          <w:p w:rsidR="009415A2" w:rsidRPr="00A34F54" w:rsidRDefault="009415A2" w:rsidP="009415A2">
            <w:pPr>
              <w:pStyle w:val="-TableHeading"/>
            </w:pPr>
            <w:r w:rsidRPr="00A34F54">
              <w:t>Strengths</w:t>
            </w:r>
          </w:p>
        </w:tc>
        <w:tc>
          <w:tcPr>
            <w:tcW w:w="4819" w:type="dxa"/>
            <w:shd w:val="clear" w:color="auto" w:fill="1C5F8C"/>
          </w:tcPr>
          <w:p w:rsidR="009415A2" w:rsidRPr="00A34F54" w:rsidRDefault="009415A2" w:rsidP="009415A2">
            <w:pPr>
              <w:pStyle w:val="-TableHeading"/>
            </w:pPr>
            <w:r w:rsidRPr="00A34F54">
              <w:t>Weaknesses</w:t>
            </w:r>
          </w:p>
        </w:tc>
      </w:tr>
      <w:tr w:rsidR="009415A2" w:rsidRPr="006849BD" w:rsidTr="00EF2CFD">
        <w:tc>
          <w:tcPr>
            <w:tcW w:w="4933" w:type="dxa"/>
          </w:tcPr>
          <w:p w:rsidR="009415A2" w:rsidRPr="0020776C" w:rsidRDefault="009415A2" w:rsidP="009415A2">
            <w:pPr>
              <w:pStyle w:val="TableLevel1regular"/>
              <w:rPr>
                <w:lang w:val="en-GB"/>
              </w:rPr>
            </w:pPr>
          </w:p>
        </w:tc>
        <w:tc>
          <w:tcPr>
            <w:tcW w:w="4819" w:type="dxa"/>
          </w:tcPr>
          <w:p w:rsidR="009415A2" w:rsidRPr="0020776C" w:rsidRDefault="009415A2" w:rsidP="009415A2">
            <w:pPr>
              <w:pStyle w:val="TableLevel1regular"/>
              <w:rPr>
                <w:lang w:val="en-GB"/>
              </w:rPr>
            </w:pPr>
          </w:p>
        </w:tc>
      </w:tr>
      <w:tr w:rsidR="00987B8A" w:rsidRPr="006849BD" w:rsidTr="00EF2CFD">
        <w:tc>
          <w:tcPr>
            <w:tcW w:w="4933" w:type="dxa"/>
          </w:tcPr>
          <w:p w:rsidR="00987B8A" w:rsidRPr="0020776C" w:rsidRDefault="00987B8A" w:rsidP="009415A2">
            <w:pPr>
              <w:pStyle w:val="TableLevel1regular"/>
              <w:rPr>
                <w:lang w:val="en-GB"/>
              </w:rPr>
            </w:pPr>
          </w:p>
        </w:tc>
        <w:tc>
          <w:tcPr>
            <w:tcW w:w="4819" w:type="dxa"/>
          </w:tcPr>
          <w:p w:rsidR="00987B8A" w:rsidRPr="0020776C" w:rsidRDefault="00987B8A" w:rsidP="009415A2">
            <w:pPr>
              <w:pStyle w:val="TableLevel1regular"/>
              <w:rPr>
                <w:lang w:val="en-GB"/>
              </w:rPr>
            </w:pPr>
          </w:p>
        </w:tc>
      </w:tr>
    </w:tbl>
    <w:p w:rsidR="009034E1" w:rsidRDefault="009034E1" w:rsidP="009034E1">
      <w:pPr>
        <w:pStyle w:val="Tablegrey0"/>
      </w:pPr>
    </w:p>
    <w:p w:rsidR="009415A2" w:rsidRDefault="009415A2" w:rsidP="009415A2">
      <w:pPr>
        <w:pStyle w:val="Enterdetails"/>
      </w:pPr>
      <w:r>
        <w:t>[Summarise your strategy for competing with that business]</w:t>
      </w:r>
    </w:p>
    <w:p w:rsidR="009415A2" w:rsidRPr="009415A2" w:rsidRDefault="009415A2" w:rsidP="009415A2">
      <w:pPr>
        <w:pStyle w:val="Heading20"/>
      </w:pPr>
      <w:r>
        <w:t>[Enter name of competitor]</w:t>
      </w:r>
    </w:p>
    <w:tbl>
      <w:tblPr>
        <w:tblStyle w:val="TableGrid"/>
        <w:tblW w:w="9752" w:type="dxa"/>
        <w:tblLook w:val="04A0" w:firstRow="1" w:lastRow="0" w:firstColumn="1" w:lastColumn="0" w:noHBand="0" w:noVBand="1"/>
      </w:tblPr>
      <w:tblGrid>
        <w:gridCol w:w="4933"/>
        <w:gridCol w:w="4819"/>
      </w:tblGrid>
      <w:tr w:rsidR="009415A2" w:rsidRPr="006849BD" w:rsidTr="00971124">
        <w:tc>
          <w:tcPr>
            <w:tcW w:w="4933" w:type="dxa"/>
            <w:shd w:val="clear" w:color="auto" w:fill="1C5F8C"/>
          </w:tcPr>
          <w:p w:rsidR="009415A2" w:rsidRPr="00A34F54" w:rsidRDefault="009415A2" w:rsidP="009415A2">
            <w:pPr>
              <w:pStyle w:val="-TableHeading"/>
            </w:pPr>
            <w:r w:rsidRPr="00A34F54">
              <w:t>Strengths</w:t>
            </w:r>
          </w:p>
        </w:tc>
        <w:tc>
          <w:tcPr>
            <w:tcW w:w="4819" w:type="dxa"/>
            <w:shd w:val="clear" w:color="auto" w:fill="1C5F8C"/>
          </w:tcPr>
          <w:p w:rsidR="009415A2" w:rsidRPr="00A34F54" w:rsidRDefault="009415A2" w:rsidP="009415A2">
            <w:pPr>
              <w:pStyle w:val="-TableHeading"/>
            </w:pPr>
            <w:r w:rsidRPr="00A34F54">
              <w:t>Weaknesses</w:t>
            </w:r>
          </w:p>
        </w:tc>
      </w:tr>
      <w:tr w:rsidR="009415A2" w:rsidRPr="006849BD" w:rsidTr="00EF2CFD">
        <w:tc>
          <w:tcPr>
            <w:tcW w:w="4933" w:type="dxa"/>
          </w:tcPr>
          <w:p w:rsidR="009415A2" w:rsidRPr="006849BD" w:rsidRDefault="009415A2" w:rsidP="009415A2">
            <w:pPr>
              <w:pStyle w:val="TableLevel1regular"/>
              <w:rPr>
                <w:lang w:val="en-GB"/>
              </w:rPr>
            </w:pPr>
          </w:p>
        </w:tc>
        <w:tc>
          <w:tcPr>
            <w:tcW w:w="4819" w:type="dxa"/>
          </w:tcPr>
          <w:p w:rsidR="009415A2" w:rsidRPr="006849BD" w:rsidRDefault="009415A2" w:rsidP="009415A2">
            <w:pPr>
              <w:pStyle w:val="TableLevel1regular"/>
              <w:rPr>
                <w:lang w:val="en-GB"/>
              </w:rPr>
            </w:pPr>
          </w:p>
        </w:tc>
      </w:tr>
      <w:tr w:rsidR="00987B8A" w:rsidRPr="006849BD" w:rsidTr="00EF2CFD">
        <w:tc>
          <w:tcPr>
            <w:tcW w:w="4933" w:type="dxa"/>
          </w:tcPr>
          <w:p w:rsidR="00987B8A" w:rsidRPr="006849BD" w:rsidRDefault="00987B8A" w:rsidP="009415A2">
            <w:pPr>
              <w:pStyle w:val="TableLevel1regular"/>
              <w:rPr>
                <w:lang w:val="en-GB"/>
              </w:rPr>
            </w:pPr>
          </w:p>
        </w:tc>
        <w:tc>
          <w:tcPr>
            <w:tcW w:w="4819" w:type="dxa"/>
          </w:tcPr>
          <w:p w:rsidR="00987B8A" w:rsidRPr="006849BD" w:rsidRDefault="00987B8A" w:rsidP="009415A2">
            <w:pPr>
              <w:pStyle w:val="TableLevel1regular"/>
              <w:rPr>
                <w:lang w:val="en-GB"/>
              </w:rPr>
            </w:pPr>
          </w:p>
        </w:tc>
      </w:tr>
    </w:tbl>
    <w:p w:rsidR="009034E1" w:rsidRDefault="009034E1" w:rsidP="009034E1">
      <w:pPr>
        <w:pStyle w:val="Tablegrey0"/>
      </w:pPr>
    </w:p>
    <w:p w:rsidR="009415A2" w:rsidRPr="006849BD" w:rsidRDefault="009415A2" w:rsidP="009415A2">
      <w:pPr>
        <w:pStyle w:val="Enterdetails"/>
        <w:rPr>
          <w:lang w:val="en-GB"/>
        </w:rPr>
      </w:pPr>
      <w:r>
        <w:t>[Summarise your strategy for competing with that business]</w:t>
      </w:r>
    </w:p>
    <w:p w:rsidR="009415A2" w:rsidRDefault="009415A2" w:rsidP="009415A2">
      <w:pPr>
        <w:pStyle w:val="Heading20"/>
      </w:pPr>
      <w:r>
        <w:t>[Enter name of competitor]</w:t>
      </w:r>
    </w:p>
    <w:tbl>
      <w:tblPr>
        <w:tblStyle w:val="TableGrid"/>
        <w:tblW w:w="9752" w:type="dxa"/>
        <w:tblLook w:val="04A0" w:firstRow="1" w:lastRow="0" w:firstColumn="1" w:lastColumn="0" w:noHBand="0" w:noVBand="1"/>
      </w:tblPr>
      <w:tblGrid>
        <w:gridCol w:w="4933"/>
        <w:gridCol w:w="4819"/>
      </w:tblGrid>
      <w:tr w:rsidR="00FD4BAB" w:rsidRPr="006849BD" w:rsidTr="00971124">
        <w:tc>
          <w:tcPr>
            <w:tcW w:w="4933" w:type="dxa"/>
            <w:shd w:val="clear" w:color="auto" w:fill="1C5F8C"/>
          </w:tcPr>
          <w:p w:rsidR="00FD4BAB" w:rsidRPr="00A34F54" w:rsidRDefault="00FD4BAB" w:rsidP="00FD4BAB">
            <w:pPr>
              <w:pStyle w:val="-TableHeading"/>
            </w:pPr>
            <w:r w:rsidRPr="00A34F54">
              <w:t>Strengths</w:t>
            </w:r>
          </w:p>
        </w:tc>
        <w:tc>
          <w:tcPr>
            <w:tcW w:w="4819" w:type="dxa"/>
            <w:shd w:val="clear" w:color="auto" w:fill="1C5F8C"/>
          </w:tcPr>
          <w:p w:rsidR="00FD4BAB" w:rsidRPr="00A34F54" w:rsidRDefault="00FD4BAB" w:rsidP="00FD4BAB">
            <w:pPr>
              <w:pStyle w:val="-TableHeading"/>
            </w:pPr>
            <w:r w:rsidRPr="00A34F54">
              <w:t>Weaknesses</w:t>
            </w:r>
          </w:p>
        </w:tc>
      </w:tr>
      <w:tr w:rsidR="00FD4BAB" w:rsidRPr="006849BD" w:rsidTr="00EF2CFD">
        <w:tc>
          <w:tcPr>
            <w:tcW w:w="4933" w:type="dxa"/>
          </w:tcPr>
          <w:p w:rsidR="00FD4BAB" w:rsidRPr="006849BD" w:rsidRDefault="00FD4BAB" w:rsidP="00987B8A">
            <w:pPr>
              <w:pStyle w:val="TableLevel1regular"/>
              <w:tabs>
                <w:tab w:val="left" w:pos="1573"/>
              </w:tabs>
              <w:rPr>
                <w:lang w:val="en-GB"/>
              </w:rPr>
            </w:pPr>
          </w:p>
        </w:tc>
        <w:tc>
          <w:tcPr>
            <w:tcW w:w="4819" w:type="dxa"/>
          </w:tcPr>
          <w:p w:rsidR="00FD4BAB" w:rsidRPr="006849BD" w:rsidRDefault="00FD4BAB" w:rsidP="00FD4BAB">
            <w:pPr>
              <w:pStyle w:val="TableLevel1regular"/>
              <w:rPr>
                <w:lang w:val="en-GB"/>
              </w:rPr>
            </w:pPr>
          </w:p>
        </w:tc>
      </w:tr>
      <w:tr w:rsidR="009034E1" w:rsidRPr="006849BD" w:rsidTr="00EF2CFD">
        <w:tc>
          <w:tcPr>
            <w:tcW w:w="4933" w:type="dxa"/>
          </w:tcPr>
          <w:p w:rsidR="009034E1" w:rsidRPr="006849BD" w:rsidRDefault="009034E1" w:rsidP="00987B8A">
            <w:pPr>
              <w:pStyle w:val="TableLevel1regular"/>
              <w:tabs>
                <w:tab w:val="left" w:pos="1573"/>
              </w:tabs>
              <w:rPr>
                <w:lang w:val="en-GB"/>
              </w:rPr>
            </w:pPr>
          </w:p>
        </w:tc>
        <w:tc>
          <w:tcPr>
            <w:tcW w:w="4819" w:type="dxa"/>
          </w:tcPr>
          <w:p w:rsidR="009034E1" w:rsidRPr="006849BD" w:rsidRDefault="009034E1" w:rsidP="00FD4BAB">
            <w:pPr>
              <w:pStyle w:val="TableLevel1regular"/>
              <w:rPr>
                <w:lang w:val="en-GB"/>
              </w:rPr>
            </w:pPr>
          </w:p>
        </w:tc>
      </w:tr>
    </w:tbl>
    <w:p w:rsidR="002F6D28" w:rsidRDefault="002F6D28" w:rsidP="002F6D28">
      <w:pPr>
        <w:pStyle w:val="Enterdetails"/>
      </w:pPr>
      <w:r>
        <w:t xml:space="preserve"> </w:t>
      </w:r>
    </w:p>
    <w:p w:rsidR="00FD4BAB" w:rsidRDefault="00FD4BAB" w:rsidP="002F6D28">
      <w:pPr>
        <w:pStyle w:val="Enterdetails"/>
      </w:pPr>
      <w:r>
        <w:t>[Summarise your strategy for competing with that business]</w:t>
      </w:r>
    </w:p>
    <w:p w:rsidR="002F6D28" w:rsidRDefault="002F6D28" w:rsidP="002F6D28">
      <w:pPr>
        <w:pStyle w:val="Enterdetails"/>
      </w:pPr>
    </w:p>
    <w:p w:rsidR="002F6D28" w:rsidRPr="006849BD" w:rsidRDefault="002F6D28" w:rsidP="002F6D28">
      <w:pPr>
        <w:pStyle w:val="Enterdetails"/>
        <w:rPr>
          <w:lang w:val="en-GB"/>
        </w:rPr>
      </w:pPr>
    </w:p>
    <w:p w:rsidR="007E4BF2" w:rsidRDefault="007E4BF2" w:rsidP="002A369E">
      <w:pPr>
        <w:pStyle w:val="-Heading1"/>
      </w:pPr>
      <w:bookmarkStart w:id="10" w:name="_Toc318972888"/>
      <w:r>
        <w:lastRenderedPageBreak/>
        <w:t>SWOT – Internal and external forces</w:t>
      </w:r>
      <w:bookmarkEnd w:id="10"/>
    </w:p>
    <w:p w:rsidR="007E4BF2" w:rsidRDefault="007E4BF2" w:rsidP="007E4BF2"/>
    <w:p w:rsidR="007E4BF2" w:rsidRDefault="007E4BF2" w:rsidP="007E4BF2">
      <w:pPr>
        <w:pStyle w:val="Body"/>
      </w:pPr>
      <w:r w:rsidRPr="00974A37">
        <w:t xml:space="preserve">Now that you’ve analysed your market and your competition, think more widely about your </w:t>
      </w:r>
      <w:r w:rsidR="00A5625E">
        <w:t xml:space="preserve">SWOT – your </w:t>
      </w:r>
      <w:r w:rsidRPr="00974A37">
        <w:t>strengths</w:t>
      </w:r>
      <w:r w:rsidR="00A5625E">
        <w:t>,</w:t>
      </w:r>
      <w:r w:rsidRPr="00974A37">
        <w:t xml:space="preserve"> weaknesses</w:t>
      </w:r>
      <w:r w:rsidR="00A5625E">
        <w:t>, opportunities and threats</w:t>
      </w:r>
      <w:r w:rsidRPr="00974A37">
        <w:t>. Some will be internal to your company. Others will be forces outside your direct control. They’re all important to identify and plan for.</w:t>
      </w:r>
      <w:r>
        <w:t xml:space="preserve"> </w:t>
      </w:r>
    </w:p>
    <w:p w:rsidR="007E4BF2" w:rsidRDefault="007E4BF2" w:rsidP="007E4BF2">
      <w:pPr>
        <w:pStyle w:val="Body"/>
      </w:pPr>
    </w:p>
    <w:p w:rsidR="007E4BF2" w:rsidRPr="00974A37" w:rsidRDefault="007E4BF2" w:rsidP="007E4BF2">
      <w:pPr>
        <w:pStyle w:val="Body"/>
      </w:pPr>
      <w:r>
        <w:t xml:space="preserve">Including this detail here will give the reader confidence that you’re aware of what might be impacting your business, and have thought about how to deal with or make the most of those forces. </w:t>
      </w:r>
    </w:p>
    <w:p w:rsidR="007E4BF2" w:rsidRDefault="007E4BF2" w:rsidP="007E4BF2">
      <w:pPr>
        <w:pStyle w:val="Body"/>
      </w:pPr>
    </w:p>
    <w:p w:rsidR="007E4BF2" w:rsidRDefault="007E4BF2" w:rsidP="004411CD">
      <w:pPr>
        <w:pStyle w:val="Heading20"/>
      </w:pPr>
      <w:r>
        <w:t>Internal forces – Strengths</w:t>
      </w:r>
    </w:p>
    <w:p w:rsidR="007E4BF2" w:rsidRPr="00C42CD1" w:rsidRDefault="007E4BF2" w:rsidP="007E4BF2">
      <w:pPr>
        <w:pStyle w:val="Body"/>
      </w:pPr>
      <w:r w:rsidRPr="00C42CD1">
        <w:t xml:space="preserve">Explain what </w:t>
      </w:r>
      <w:r>
        <w:t>positively</w:t>
      </w:r>
      <w:r w:rsidRPr="00C42CD1">
        <w:t xml:space="preserve"> </w:t>
      </w:r>
      <w:r>
        <w:t xml:space="preserve">impacts on </w:t>
      </w:r>
      <w:r w:rsidRPr="00C42CD1">
        <w:t>your business from th</w:t>
      </w:r>
      <w:r>
        <w:t>e inside</w:t>
      </w:r>
      <w:r w:rsidRPr="00C42CD1">
        <w:t xml:space="preserve">. </w:t>
      </w:r>
      <w:r>
        <w:t>What do you do well, or what do you have that you can make the most of? For example, a good reputation, smooth operations</w:t>
      </w:r>
      <w:r w:rsidR="00FA03F8">
        <w:t>,</w:t>
      </w:r>
      <w:r>
        <w:t xml:space="preserve"> or a strong team</w:t>
      </w:r>
      <w:r w:rsidRPr="00C42CD1">
        <w:t xml:space="preserve">. Outline what you’ll do to </w:t>
      </w:r>
      <w:r>
        <w:t>make the most of those strengths</w:t>
      </w:r>
      <w:r w:rsidRPr="00C42CD1">
        <w:t>.</w:t>
      </w:r>
    </w:p>
    <w:p w:rsidR="007E4BF2" w:rsidRDefault="007E4BF2" w:rsidP="007E4BF2">
      <w:pPr>
        <w:pStyle w:val="Body"/>
      </w:pPr>
    </w:p>
    <w:tbl>
      <w:tblPr>
        <w:tblStyle w:val="TableGrid"/>
        <w:tblW w:w="9752" w:type="dxa"/>
        <w:tblLook w:val="04A0" w:firstRow="1" w:lastRow="0" w:firstColumn="1" w:lastColumn="0" w:noHBand="0" w:noVBand="1"/>
      </w:tblPr>
      <w:tblGrid>
        <w:gridCol w:w="4791"/>
        <w:gridCol w:w="4961"/>
      </w:tblGrid>
      <w:tr w:rsidR="007E4BF2" w:rsidRPr="006849BD" w:rsidTr="00971124">
        <w:tc>
          <w:tcPr>
            <w:tcW w:w="4791" w:type="dxa"/>
            <w:shd w:val="clear" w:color="auto" w:fill="1C5F8C"/>
          </w:tcPr>
          <w:p w:rsidR="007E4BF2" w:rsidRDefault="00A93D62" w:rsidP="00EF2CFD">
            <w:pPr>
              <w:pStyle w:val="-TableHeading"/>
            </w:pPr>
            <w:r>
              <w:t>Strengths</w:t>
            </w:r>
          </w:p>
        </w:tc>
        <w:tc>
          <w:tcPr>
            <w:tcW w:w="4961" w:type="dxa"/>
            <w:shd w:val="clear" w:color="auto" w:fill="1C5F8C"/>
          </w:tcPr>
          <w:p w:rsidR="007E4BF2" w:rsidRPr="006849BD" w:rsidRDefault="007E4BF2" w:rsidP="00EF2CFD">
            <w:pPr>
              <w:pStyle w:val="-TableHeading"/>
            </w:pPr>
            <w:r>
              <w:t>What we’ll do</w:t>
            </w:r>
          </w:p>
        </w:tc>
      </w:tr>
      <w:tr w:rsidR="007E4BF2" w:rsidRPr="006849BD" w:rsidTr="00B0581B">
        <w:tc>
          <w:tcPr>
            <w:tcW w:w="4791" w:type="dxa"/>
          </w:tcPr>
          <w:p w:rsidR="007E4BF2" w:rsidRPr="00C003F9" w:rsidRDefault="007E4BF2" w:rsidP="007E4BF2">
            <w:pPr>
              <w:pStyle w:val="TableLevel1regular"/>
              <w:rPr>
                <w:b/>
              </w:rPr>
            </w:pPr>
          </w:p>
        </w:tc>
        <w:tc>
          <w:tcPr>
            <w:tcW w:w="4961" w:type="dxa"/>
          </w:tcPr>
          <w:p w:rsidR="007E4BF2" w:rsidRDefault="007E4BF2" w:rsidP="007E4BF2">
            <w:pPr>
              <w:pStyle w:val="TableLevel1regular"/>
              <w:rPr>
                <w:lang w:eastAsia="en-NZ"/>
              </w:rPr>
            </w:pPr>
          </w:p>
        </w:tc>
      </w:tr>
      <w:tr w:rsidR="007E4BF2" w:rsidRPr="006849BD" w:rsidTr="00B0581B">
        <w:tc>
          <w:tcPr>
            <w:tcW w:w="4791" w:type="dxa"/>
          </w:tcPr>
          <w:p w:rsidR="007E4BF2" w:rsidRDefault="007E4BF2" w:rsidP="007E4BF2">
            <w:pPr>
              <w:pStyle w:val="TableLevel1regular"/>
              <w:rPr>
                <w:b/>
                <w:lang w:eastAsia="en-NZ"/>
              </w:rPr>
            </w:pPr>
          </w:p>
        </w:tc>
        <w:tc>
          <w:tcPr>
            <w:tcW w:w="4961" w:type="dxa"/>
          </w:tcPr>
          <w:p w:rsidR="007E4BF2" w:rsidRDefault="007E4BF2" w:rsidP="007E4BF2">
            <w:pPr>
              <w:pStyle w:val="TableLevel1regular"/>
            </w:pPr>
          </w:p>
        </w:tc>
      </w:tr>
      <w:tr w:rsidR="007E4BF2" w:rsidRPr="006849BD" w:rsidTr="00B0581B">
        <w:tc>
          <w:tcPr>
            <w:tcW w:w="4791" w:type="dxa"/>
          </w:tcPr>
          <w:p w:rsidR="007E4BF2" w:rsidRPr="00C003F9" w:rsidRDefault="007E4BF2" w:rsidP="007E4BF2">
            <w:pPr>
              <w:pStyle w:val="TableLevel1regular"/>
              <w:rPr>
                <w:b/>
              </w:rPr>
            </w:pPr>
          </w:p>
        </w:tc>
        <w:tc>
          <w:tcPr>
            <w:tcW w:w="4961" w:type="dxa"/>
          </w:tcPr>
          <w:p w:rsidR="007E4BF2" w:rsidRDefault="007E4BF2" w:rsidP="007E4BF2">
            <w:pPr>
              <w:pStyle w:val="TableLevel1regular"/>
              <w:rPr>
                <w:lang w:eastAsia="en-NZ"/>
              </w:rPr>
            </w:pPr>
          </w:p>
        </w:tc>
      </w:tr>
    </w:tbl>
    <w:p w:rsidR="007E4BF2" w:rsidRDefault="007E4BF2" w:rsidP="007E4BF2">
      <w:pPr>
        <w:pStyle w:val="Body"/>
      </w:pPr>
    </w:p>
    <w:p w:rsidR="007E4BF2" w:rsidRDefault="007E4BF2" w:rsidP="00B0581B">
      <w:pPr>
        <w:pStyle w:val="Heading20"/>
      </w:pPr>
      <w:r>
        <w:t>Internal forces – Weaknesses</w:t>
      </w:r>
    </w:p>
    <w:p w:rsidR="007E4BF2" w:rsidRPr="00C42CD1" w:rsidRDefault="007E4BF2" w:rsidP="007E4BF2">
      <w:pPr>
        <w:pStyle w:val="Body"/>
      </w:pPr>
      <w:r w:rsidRPr="00C42CD1">
        <w:t xml:space="preserve">Explain what </w:t>
      </w:r>
      <w:r>
        <w:t>negatively</w:t>
      </w:r>
      <w:r w:rsidRPr="00C42CD1">
        <w:t xml:space="preserve"> </w:t>
      </w:r>
      <w:r>
        <w:t xml:space="preserve">impacts </w:t>
      </w:r>
      <w:r w:rsidRPr="00C42CD1">
        <w:t>your business from th</w:t>
      </w:r>
      <w:r>
        <w:t>e inside</w:t>
      </w:r>
      <w:r w:rsidRPr="00C42CD1">
        <w:t xml:space="preserve">. </w:t>
      </w:r>
      <w:r>
        <w:t>It could be what you don’t do well or what you don’t have that you need. For example, a poor reputation or none at all, bumpy operations</w:t>
      </w:r>
      <w:r w:rsidR="00FA03F8">
        <w:t>,</w:t>
      </w:r>
      <w:r>
        <w:t xml:space="preserve"> the wrong team</w:t>
      </w:r>
      <w:r w:rsidRPr="00C42CD1">
        <w:t xml:space="preserve">. Outline what you’ll do to </w:t>
      </w:r>
      <w:r>
        <w:t>overcome or turn around those weaknesses</w:t>
      </w:r>
      <w:r w:rsidRPr="00C42CD1">
        <w:t>.</w:t>
      </w:r>
    </w:p>
    <w:p w:rsidR="007E4BF2" w:rsidRDefault="007E4BF2" w:rsidP="007E4BF2">
      <w:pPr>
        <w:pStyle w:val="Body"/>
      </w:pPr>
    </w:p>
    <w:tbl>
      <w:tblPr>
        <w:tblStyle w:val="TableGrid"/>
        <w:tblW w:w="9752" w:type="dxa"/>
        <w:tblLook w:val="04A0" w:firstRow="1" w:lastRow="0" w:firstColumn="1" w:lastColumn="0" w:noHBand="0" w:noVBand="1"/>
      </w:tblPr>
      <w:tblGrid>
        <w:gridCol w:w="4791"/>
        <w:gridCol w:w="4961"/>
      </w:tblGrid>
      <w:tr w:rsidR="007E4BF2" w:rsidRPr="006849BD" w:rsidTr="00971124">
        <w:tc>
          <w:tcPr>
            <w:tcW w:w="4791" w:type="dxa"/>
            <w:shd w:val="clear" w:color="auto" w:fill="1C5F8C"/>
          </w:tcPr>
          <w:p w:rsidR="007E4BF2" w:rsidRDefault="007E4BF2" w:rsidP="00B0581B">
            <w:pPr>
              <w:pStyle w:val="-TableHeading"/>
            </w:pPr>
            <w:r>
              <w:t>Weaknesses</w:t>
            </w:r>
          </w:p>
        </w:tc>
        <w:tc>
          <w:tcPr>
            <w:tcW w:w="4961" w:type="dxa"/>
            <w:shd w:val="clear" w:color="auto" w:fill="1C5F8C"/>
          </w:tcPr>
          <w:p w:rsidR="007E4BF2" w:rsidRPr="006849BD" w:rsidRDefault="007E4BF2" w:rsidP="00B0581B">
            <w:pPr>
              <w:pStyle w:val="-TableHeading"/>
            </w:pPr>
            <w:r>
              <w:t>What we’ll do</w:t>
            </w:r>
          </w:p>
        </w:tc>
      </w:tr>
      <w:tr w:rsidR="007E4BF2" w:rsidRPr="006849BD" w:rsidTr="00B0581B">
        <w:tc>
          <w:tcPr>
            <w:tcW w:w="4791" w:type="dxa"/>
          </w:tcPr>
          <w:p w:rsidR="007E4BF2" w:rsidRPr="00C003F9" w:rsidRDefault="007E4BF2" w:rsidP="00B0581B">
            <w:pPr>
              <w:pStyle w:val="TableLevel1regular"/>
              <w:rPr>
                <w:b/>
              </w:rPr>
            </w:pPr>
          </w:p>
        </w:tc>
        <w:tc>
          <w:tcPr>
            <w:tcW w:w="4961" w:type="dxa"/>
          </w:tcPr>
          <w:p w:rsidR="007E4BF2" w:rsidRDefault="007E4BF2" w:rsidP="00B0581B">
            <w:pPr>
              <w:pStyle w:val="TableLevel1regular"/>
              <w:rPr>
                <w:lang w:eastAsia="en-NZ"/>
              </w:rPr>
            </w:pPr>
          </w:p>
        </w:tc>
      </w:tr>
      <w:tr w:rsidR="007E4BF2" w:rsidRPr="006849BD" w:rsidTr="00B0581B">
        <w:tc>
          <w:tcPr>
            <w:tcW w:w="4791" w:type="dxa"/>
          </w:tcPr>
          <w:p w:rsidR="007E4BF2" w:rsidRDefault="007E4BF2" w:rsidP="00B0581B">
            <w:pPr>
              <w:pStyle w:val="TableLevel1regular"/>
              <w:rPr>
                <w:b/>
                <w:lang w:eastAsia="en-NZ"/>
              </w:rPr>
            </w:pPr>
          </w:p>
        </w:tc>
        <w:tc>
          <w:tcPr>
            <w:tcW w:w="4961" w:type="dxa"/>
          </w:tcPr>
          <w:p w:rsidR="007E4BF2" w:rsidRDefault="007E4BF2" w:rsidP="00B0581B">
            <w:pPr>
              <w:pStyle w:val="TableLevel1regular"/>
            </w:pPr>
          </w:p>
        </w:tc>
      </w:tr>
      <w:tr w:rsidR="007E4BF2" w:rsidRPr="006849BD" w:rsidTr="00B0581B">
        <w:tc>
          <w:tcPr>
            <w:tcW w:w="4791" w:type="dxa"/>
          </w:tcPr>
          <w:p w:rsidR="007E4BF2" w:rsidRPr="00C003F9" w:rsidRDefault="007E4BF2" w:rsidP="00B0581B">
            <w:pPr>
              <w:pStyle w:val="TableLevel1regular"/>
              <w:rPr>
                <w:b/>
              </w:rPr>
            </w:pPr>
          </w:p>
        </w:tc>
        <w:tc>
          <w:tcPr>
            <w:tcW w:w="4961" w:type="dxa"/>
          </w:tcPr>
          <w:p w:rsidR="007E4BF2" w:rsidRDefault="007E4BF2" w:rsidP="00B0581B">
            <w:pPr>
              <w:pStyle w:val="TableLevel1regular"/>
              <w:rPr>
                <w:lang w:eastAsia="en-NZ"/>
              </w:rPr>
            </w:pPr>
          </w:p>
        </w:tc>
      </w:tr>
    </w:tbl>
    <w:p w:rsidR="007E4BF2" w:rsidRDefault="007E4BF2" w:rsidP="007E4BF2">
      <w:pPr>
        <w:pStyle w:val="Body"/>
      </w:pPr>
    </w:p>
    <w:p w:rsidR="00FA03F8" w:rsidRDefault="00FA03F8" w:rsidP="00B0581B">
      <w:pPr>
        <w:pStyle w:val="Heading20"/>
      </w:pPr>
    </w:p>
    <w:p w:rsidR="00FA03F8" w:rsidRDefault="00FA03F8" w:rsidP="00B0581B">
      <w:pPr>
        <w:pStyle w:val="Heading20"/>
      </w:pPr>
    </w:p>
    <w:p w:rsidR="00FA03F8" w:rsidRDefault="00FA03F8" w:rsidP="00B0581B">
      <w:pPr>
        <w:pStyle w:val="Heading20"/>
      </w:pPr>
    </w:p>
    <w:p w:rsidR="00FA03F8" w:rsidRDefault="00FA03F8" w:rsidP="00B0581B">
      <w:pPr>
        <w:pStyle w:val="Heading20"/>
      </w:pPr>
    </w:p>
    <w:p w:rsidR="002F6D28" w:rsidRDefault="002F6D28" w:rsidP="00B0581B">
      <w:pPr>
        <w:pStyle w:val="Heading20"/>
      </w:pPr>
    </w:p>
    <w:p w:rsidR="007E4BF2" w:rsidRDefault="007E4BF2" w:rsidP="00B0581B">
      <w:pPr>
        <w:pStyle w:val="Heading20"/>
      </w:pPr>
      <w:r>
        <w:t>External forces – Opportunities</w:t>
      </w:r>
    </w:p>
    <w:p w:rsidR="007E4BF2" w:rsidRDefault="007E4BF2" w:rsidP="007E4BF2">
      <w:pPr>
        <w:pStyle w:val="Body"/>
      </w:pPr>
      <w:r w:rsidRPr="00C42CD1">
        <w:t xml:space="preserve">Explain what might positively impact your business from the outside. What’s out there or on offer that you could make the most of? </w:t>
      </w:r>
      <w:r>
        <w:t xml:space="preserve">For example, </w:t>
      </w:r>
      <w:r w:rsidRPr="00C42CD1">
        <w:t>good talent to hire, a large untapped market, new software tools</w:t>
      </w:r>
      <w:r w:rsidR="00FA03F8">
        <w:t>,</w:t>
      </w:r>
      <w:r>
        <w:t xml:space="preserve"> </w:t>
      </w:r>
      <w:r w:rsidRPr="00C42CD1">
        <w:t>a key new partnership. Outline what you’ll do to take those opportunities.</w:t>
      </w:r>
    </w:p>
    <w:p w:rsidR="00B0250A" w:rsidRDefault="00B0250A" w:rsidP="007E4BF2">
      <w:pPr>
        <w:pStyle w:val="Body"/>
      </w:pPr>
    </w:p>
    <w:p w:rsidR="003D7FCC" w:rsidRDefault="003D7FCC" w:rsidP="007E4BF2">
      <w:pPr>
        <w:pStyle w:val="Body"/>
      </w:pPr>
    </w:p>
    <w:tbl>
      <w:tblPr>
        <w:tblStyle w:val="TableGrid"/>
        <w:tblW w:w="9752" w:type="dxa"/>
        <w:tblLook w:val="04A0" w:firstRow="1" w:lastRow="0" w:firstColumn="1" w:lastColumn="0" w:noHBand="0" w:noVBand="1"/>
      </w:tblPr>
      <w:tblGrid>
        <w:gridCol w:w="4791"/>
        <w:gridCol w:w="4961"/>
      </w:tblGrid>
      <w:tr w:rsidR="003D7FCC" w:rsidRPr="006849BD" w:rsidTr="00971124">
        <w:tc>
          <w:tcPr>
            <w:tcW w:w="4791" w:type="dxa"/>
            <w:shd w:val="clear" w:color="auto" w:fill="1C5F8C"/>
          </w:tcPr>
          <w:p w:rsidR="003D7FCC" w:rsidRDefault="003D7FCC" w:rsidP="003D7FCC">
            <w:pPr>
              <w:pStyle w:val="-TableHeading"/>
            </w:pPr>
            <w:r>
              <w:t>Opportunities</w:t>
            </w:r>
          </w:p>
        </w:tc>
        <w:tc>
          <w:tcPr>
            <w:tcW w:w="4961" w:type="dxa"/>
            <w:shd w:val="clear" w:color="auto" w:fill="1C5F8C"/>
          </w:tcPr>
          <w:p w:rsidR="003D7FCC" w:rsidRPr="006849BD" w:rsidRDefault="003D7FCC" w:rsidP="003D7FCC">
            <w:pPr>
              <w:pStyle w:val="-TableHeading"/>
            </w:pPr>
            <w:r>
              <w:t>What we’ll do</w:t>
            </w:r>
          </w:p>
        </w:tc>
      </w:tr>
      <w:tr w:rsidR="003D7FCC" w:rsidRPr="006849BD" w:rsidTr="00BD64FE">
        <w:tc>
          <w:tcPr>
            <w:tcW w:w="4791" w:type="dxa"/>
          </w:tcPr>
          <w:p w:rsidR="003D7FCC" w:rsidRPr="00C003F9" w:rsidRDefault="003D7FCC" w:rsidP="003D7FCC">
            <w:pPr>
              <w:pStyle w:val="TableLevel1regular"/>
              <w:rPr>
                <w:b/>
              </w:rPr>
            </w:pPr>
          </w:p>
        </w:tc>
        <w:tc>
          <w:tcPr>
            <w:tcW w:w="4961" w:type="dxa"/>
          </w:tcPr>
          <w:p w:rsidR="003D7FCC" w:rsidRDefault="003D7FCC" w:rsidP="003D7FCC">
            <w:pPr>
              <w:pStyle w:val="TableLevel1regular"/>
              <w:rPr>
                <w:lang w:eastAsia="en-NZ"/>
              </w:rPr>
            </w:pPr>
          </w:p>
        </w:tc>
      </w:tr>
      <w:tr w:rsidR="003D7FCC" w:rsidRPr="006849BD" w:rsidTr="00BD64FE">
        <w:tc>
          <w:tcPr>
            <w:tcW w:w="4791" w:type="dxa"/>
          </w:tcPr>
          <w:p w:rsidR="003D7FCC" w:rsidRDefault="003D7FCC" w:rsidP="003D7FCC">
            <w:pPr>
              <w:pStyle w:val="TableLevel1regular"/>
              <w:rPr>
                <w:b/>
                <w:lang w:eastAsia="en-NZ"/>
              </w:rPr>
            </w:pPr>
          </w:p>
        </w:tc>
        <w:tc>
          <w:tcPr>
            <w:tcW w:w="4961" w:type="dxa"/>
          </w:tcPr>
          <w:p w:rsidR="003D7FCC" w:rsidRDefault="003D7FCC" w:rsidP="003D7FCC">
            <w:pPr>
              <w:pStyle w:val="TableLevel1regular"/>
            </w:pPr>
          </w:p>
        </w:tc>
      </w:tr>
      <w:tr w:rsidR="003D7FCC" w:rsidRPr="006849BD" w:rsidTr="00BD64FE">
        <w:tc>
          <w:tcPr>
            <w:tcW w:w="4791" w:type="dxa"/>
          </w:tcPr>
          <w:p w:rsidR="003D7FCC" w:rsidRPr="00C003F9" w:rsidRDefault="003D7FCC" w:rsidP="003D7FCC">
            <w:pPr>
              <w:pStyle w:val="TableLevel1regular"/>
              <w:rPr>
                <w:b/>
              </w:rPr>
            </w:pPr>
          </w:p>
        </w:tc>
        <w:tc>
          <w:tcPr>
            <w:tcW w:w="4961" w:type="dxa"/>
          </w:tcPr>
          <w:p w:rsidR="003D7FCC" w:rsidRDefault="003D7FCC" w:rsidP="003D7FCC">
            <w:pPr>
              <w:pStyle w:val="TableLevel1regular"/>
              <w:rPr>
                <w:lang w:eastAsia="en-NZ"/>
              </w:rPr>
            </w:pPr>
          </w:p>
        </w:tc>
      </w:tr>
    </w:tbl>
    <w:p w:rsidR="003D7FCC" w:rsidRDefault="003D7FCC" w:rsidP="003D7FCC">
      <w:pPr>
        <w:pStyle w:val="TableLevel1regular"/>
      </w:pPr>
    </w:p>
    <w:p w:rsidR="003D7FCC" w:rsidRDefault="003D7FCC" w:rsidP="004411CD">
      <w:pPr>
        <w:pStyle w:val="Heading20"/>
      </w:pPr>
      <w:r>
        <w:t xml:space="preserve">External forces </w:t>
      </w:r>
      <w:r w:rsidR="00FA03F8">
        <w:t>–</w:t>
      </w:r>
      <w:r>
        <w:t xml:space="preserve"> Threats</w:t>
      </w:r>
    </w:p>
    <w:p w:rsidR="003D7FCC" w:rsidRDefault="003D7FCC" w:rsidP="003D7FCC">
      <w:pPr>
        <w:rPr>
          <w:color w:val="FF6600"/>
        </w:rPr>
      </w:pPr>
    </w:p>
    <w:p w:rsidR="003D7FCC" w:rsidRPr="00C42CD1" w:rsidRDefault="003D7FCC" w:rsidP="003D7FCC">
      <w:pPr>
        <w:pStyle w:val="Body"/>
      </w:pPr>
      <w:r w:rsidRPr="00C42CD1">
        <w:t xml:space="preserve">Explain what might </w:t>
      </w:r>
      <w:r>
        <w:t>negatively</w:t>
      </w:r>
      <w:r w:rsidRPr="00C42CD1">
        <w:t xml:space="preserve"> impact your business from the outside. What’s out there </w:t>
      </w:r>
      <w:r>
        <w:t>that might be a risk to your business</w:t>
      </w:r>
      <w:r w:rsidRPr="00C42CD1">
        <w:t xml:space="preserve">? </w:t>
      </w:r>
      <w:r>
        <w:t>For example, no talent to hire, law changes, rising production costs, poor public infrastructure</w:t>
      </w:r>
      <w:r w:rsidRPr="00C42CD1">
        <w:t xml:space="preserve">. Outline what you’ll do to </w:t>
      </w:r>
      <w:r>
        <w:t>mitigate those risks</w:t>
      </w:r>
      <w:r w:rsidRPr="00C42CD1">
        <w:t>.</w:t>
      </w:r>
    </w:p>
    <w:p w:rsidR="003D7FCC" w:rsidRDefault="003D7FCC" w:rsidP="003D7FCC"/>
    <w:tbl>
      <w:tblPr>
        <w:tblStyle w:val="TableGrid"/>
        <w:tblW w:w="9752" w:type="dxa"/>
        <w:tblLook w:val="04A0" w:firstRow="1" w:lastRow="0" w:firstColumn="1" w:lastColumn="0" w:noHBand="0" w:noVBand="1"/>
      </w:tblPr>
      <w:tblGrid>
        <w:gridCol w:w="4508"/>
        <w:gridCol w:w="5244"/>
      </w:tblGrid>
      <w:tr w:rsidR="003D7FCC" w:rsidRPr="006849BD" w:rsidTr="00971124">
        <w:tc>
          <w:tcPr>
            <w:tcW w:w="4508" w:type="dxa"/>
            <w:shd w:val="clear" w:color="auto" w:fill="1C5F8C"/>
          </w:tcPr>
          <w:p w:rsidR="003D7FCC" w:rsidRDefault="003D7FCC" w:rsidP="003D7FCC">
            <w:pPr>
              <w:pStyle w:val="-TableHeading"/>
            </w:pPr>
            <w:r>
              <w:t>Threats</w:t>
            </w:r>
          </w:p>
        </w:tc>
        <w:tc>
          <w:tcPr>
            <w:tcW w:w="5244" w:type="dxa"/>
            <w:shd w:val="clear" w:color="auto" w:fill="1C5F8C"/>
          </w:tcPr>
          <w:p w:rsidR="003D7FCC" w:rsidRPr="006849BD" w:rsidRDefault="003D7FCC" w:rsidP="003D7FCC">
            <w:pPr>
              <w:pStyle w:val="-TableHeading"/>
            </w:pPr>
            <w:r>
              <w:t>What we’ll do</w:t>
            </w:r>
          </w:p>
        </w:tc>
      </w:tr>
      <w:tr w:rsidR="003D7FCC" w:rsidRPr="006849BD" w:rsidTr="0086091E">
        <w:tc>
          <w:tcPr>
            <w:tcW w:w="4508" w:type="dxa"/>
          </w:tcPr>
          <w:p w:rsidR="003D7FCC" w:rsidRPr="00C003F9" w:rsidRDefault="003D7FCC" w:rsidP="003D7FCC">
            <w:pPr>
              <w:pStyle w:val="TableLevel1regular"/>
              <w:rPr>
                <w:b/>
              </w:rPr>
            </w:pPr>
          </w:p>
        </w:tc>
        <w:tc>
          <w:tcPr>
            <w:tcW w:w="5244" w:type="dxa"/>
          </w:tcPr>
          <w:p w:rsidR="003D7FCC" w:rsidRDefault="003D7FCC" w:rsidP="003D7FCC">
            <w:pPr>
              <w:pStyle w:val="TableLevel1regular"/>
              <w:rPr>
                <w:lang w:eastAsia="en-NZ"/>
              </w:rPr>
            </w:pPr>
          </w:p>
        </w:tc>
      </w:tr>
      <w:tr w:rsidR="003D7FCC" w:rsidRPr="006849BD" w:rsidTr="0086091E">
        <w:tc>
          <w:tcPr>
            <w:tcW w:w="4508" w:type="dxa"/>
          </w:tcPr>
          <w:p w:rsidR="003D7FCC" w:rsidRDefault="003D7FCC" w:rsidP="003D7FCC">
            <w:pPr>
              <w:pStyle w:val="TableLevel1regular"/>
              <w:rPr>
                <w:b/>
                <w:lang w:eastAsia="en-NZ"/>
              </w:rPr>
            </w:pPr>
          </w:p>
        </w:tc>
        <w:tc>
          <w:tcPr>
            <w:tcW w:w="5244" w:type="dxa"/>
          </w:tcPr>
          <w:p w:rsidR="003D7FCC" w:rsidRDefault="003D7FCC" w:rsidP="003D7FCC">
            <w:pPr>
              <w:pStyle w:val="TableLevel1regular"/>
            </w:pPr>
          </w:p>
        </w:tc>
      </w:tr>
      <w:tr w:rsidR="003D7FCC" w:rsidRPr="006849BD" w:rsidTr="0086091E">
        <w:tc>
          <w:tcPr>
            <w:tcW w:w="4508" w:type="dxa"/>
          </w:tcPr>
          <w:p w:rsidR="003D7FCC" w:rsidRPr="00C003F9" w:rsidRDefault="003D7FCC" w:rsidP="003D7FCC">
            <w:pPr>
              <w:pStyle w:val="TableLevel1regular"/>
              <w:rPr>
                <w:b/>
              </w:rPr>
            </w:pPr>
          </w:p>
        </w:tc>
        <w:tc>
          <w:tcPr>
            <w:tcW w:w="5244" w:type="dxa"/>
          </w:tcPr>
          <w:p w:rsidR="003D7FCC" w:rsidRDefault="003D7FCC" w:rsidP="003D7FCC">
            <w:pPr>
              <w:pStyle w:val="TableLevel1regular"/>
              <w:rPr>
                <w:lang w:eastAsia="en-NZ"/>
              </w:rPr>
            </w:pPr>
          </w:p>
        </w:tc>
      </w:tr>
    </w:tbl>
    <w:p w:rsidR="003D7FCC" w:rsidRDefault="003D7FCC" w:rsidP="003D7FCC">
      <w:pPr>
        <w:pStyle w:val="TableLevel1regular"/>
      </w:pPr>
    </w:p>
    <w:p w:rsidR="00C91D42" w:rsidRDefault="00C91D42">
      <w:pPr>
        <w:rPr>
          <w:rFonts w:ascii="Arial" w:eastAsia="ヒラギノ角ゴ Pro W3" w:hAnsi="Arial" w:cs="Arial"/>
          <w:color w:val="272727"/>
          <w:sz w:val="18"/>
          <w:szCs w:val="16"/>
        </w:rPr>
      </w:pPr>
      <w:r>
        <w:br w:type="page"/>
      </w:r>
    </w:p>
    <w:p w:rsidR="00C91D42" w:rsidRDefault="00C91D42" w:rsidP="002A369E">
      <w:pPr>
        <w:pStyle w:val="-Heading1"/>
      </w:pPr>
      <w:bookmarkStart w:id="11" w:name="_Toc318972889"/>
      <w:r>
        <w:lastRenderedPageBreak/>
        <w:t>Marketing strategy and budget</w:t>
      </w:r>
      <w:bookmarkEnd w:id="11"/>
    </w:p>
    <w:p w:rsidR="00C91D42" w:rsidRDefault="00C91D42" w:rsidP="00C91D42"/>
    <w:p w:rsidR="00C91D42" w:rsidRPr="003D7867" w:rsidRDefault="00C91D42" w:rsidP="0086091E">
      <w:pPr>
        <w:pStyle w:val="Body"/>
      </w:pPr>
      <w:r w:rsidRPr="003D7867">
        <w:t>Detail your strategy for taking your product or service to the target market.</w:t>
      </w:r>
    </w:p>
    <w:p w:rsidR="00C91D42" w:rsidRPr="003D7867" w:rsidRDefault="00C91D42" w:rsidP="0086091E">
      <w:pPr>
        <w:pStyle w:val="Body"/>
      </w:pPr>
      <w:r w:rsidRPr="003D7867">
        <w:t>Marketing is the umbrella term for the overall strategy of taking your product and placing it in the hands of your customers</w:t>
      </w:r>
      <w:r>
        <w:t>. S</w:t>
      </w:r>
      <w:r w:rsidRPr="003D7867">
        <w:t>o</w:t>
      </w:r>
      <w:r>
        <w:t xml:space="preserve"> </w:t>
      </w:r>
      <w:r w:rsidRPr="003D7867">
        <w:t>marketing strategies often entail the coordination of everything from product design and pricing to sales and advertising.</w:t>
      </w:r>
    </w:p>
    <w:p w:rsidR="00C91D42" w:rsidRPr="003D7867" w:rsidRDefault="00C91D42" w:rsidP="0086091E">
      <w:pPr>
        <w:pStyle w:val="Body"/>
      </w:pPr>
    </w:p>
    <w:p w:rsidR="00C91D42" w:rsidRPr="003D7867" w:rsidRDefault="00C91D42" w:rsidP="0086091E">
      <w:pPr>
        <w:pStyle w:val="Body"/>
      </w:pPr>
      <w:r w:rsidRPr="003D7867">
        <w:t xml:space="preserve">The core segments of a marketing strategy are often referred to as The </w:t>
      </w:r>
      <w:r>
        <w:t>Four</w:t>
      </w:r>
      <w:r w:rsidRPr="003D7867">
        <w:t xml:space="preserve"> Ps. The more coordinated these four elements are, the more likely it is that your strategy will be a success.</w:t>
      </w:r>
    </w:p>
    <w:p w:rsidR="00C91D42" w:rsidRPr="003D7867" w:rsidRDefault="00C91D42" w:rsidP="0086091E">
      <w:pPr>
        <w:pStyle w:val="Body"/>
      </w:pPr>
    </w:p>
    <w:p w:rsidR="00C91D42" w:rsidRPr="003D7867" w:rsidRDefault="00C91D42" w:rsidP="0086091E">
      <w:pPr>
        <w:pStyle w:val="Body"/>
      </w:pPr>
      <w:r w:rsidRPr="003D7867">
        <w:t xml:space="preserve">The </w:t>
      </w:r>
      <w:r>
        <w:t xml:space="preserve">Four </w:t>
      </w:r>
      <w:r w:rsidRPr="003D7867">
        <w:t>Ps are:</w:t>
      </w:r>
    </w:p>
    <w:p w:rsidR="00C91D42" w:rsidRPr="003D7867" w:rsidRDefault="00C91D42" w:rsidP="0086091E">
      <w:pPr>
        <w:pStyle w:val="-Bullets"/>
      </w:pPr>
      <w:r w:rsidRPr="003D7867">
        <w:t xml:space="preserve">Product – </w:t>
      </w:r>
      <w:r>
        <w:t>d</w:t>
      </w:r>
      <w:r w:rsidRPr="003D7867">
        <w:t>esigning features into your product or service that meet the needs of the target market.</w:t>
      </w:r>
    </w:p>
    <w:p w:rsidR="00C91D42" w:rsidRPr="003D7867" w:rsidRDefault="00C91D42" w:rsidP="0086091E">
      <w:pPr>
        <w:pStyle w:val="-Bullets"/>
      </w:pPr>
      <w:r w:rsidRPr="003D7867">
        <w:t xml:space="preserve">Price – </w:t>
      </w:r>
      <w:r>
        <w:t>u</w:t>
      </w:r>
      <w:r w:rsidRPr="003D7867">
        <w:t>sing a pricing strategy that reflects the values of your product and brand, and appeals to the target market.</w:t>
      </w:r>
    </w:p>
    <w:p w:rsidR="00C91D42" w:rsidRPr="003D7867" w:rsidRDefault="00C91D42" w:rsidP="0086091E">
      <w:pPr>
        <w:pStyle w:val="-Bullets"/>
      </w:pPr>
      <w:r w:rsidRPr="003D7867">
        <w:t xml:space="preserve">Place – </w:t>
      </w:r>
      <w:r>
        <w:t>c</w:t>
      </w:r>
      <w:r w:rsidRPr="003D7867">
        <w:t>hoosing the right distribution channels to make sure the product is sold at the right place and time to meet your target market, and choosing the correct delivery method to meet their needs.</w:t>
      </w:r>
    </w:p>
    <w:p w:rsidR="00C91D42" w:rsidRPr="003D7867" w:rsidRDefault="00C91D42" w:rsidP="0086091E">
      <w:pPr>
        <w:pStyle w:val="-Bullets"/>
      </w:pPr>
      <w:r w:rsidRPr="003D7867">
        <w:t xml:space="preserve">Promotion – </w:t>
      </w:r>
      <w:r>
        <w:t>c</w:t>
      </w:r>
      <w:r w:rsidRPr="003D7867">
        <w:t>hoosing promotional and advertising tactics to appeal to your target audience to maximise sales.</w:t>
      </w:r>
    </w:p>
    <w:p w:rsidR="00C91D42" w:rsidRPr="003D7867" w:rsidRDefault="00C91D42" w:rsidP="0086091E">
      <w:pPr>
        <w:pStyle w:val="Body"/>
      </w:pPr>
    </w:p>
    <w:p w:rsidR="00C91D42" w:rsidRPr="003D7867" w:rsidRDefault="00C91D42" w:rsidP="0086091E">
      <w:pPr>
        <w:pStyle w:val="Body"/>
      </w:pPr>
      <w:r w:rsidRPr="003D7867">
        <w:t>All four elements must work in conjunction</w:t>
      </w:r>
      <w:r>
        <w:t>. For example, i</w:t>
      </w:r>
      <w:r w:rsidRPr="003D7867">
        <w:t>f the promotional methods emphasise value but the pricing emphasises quality</w:t>
      </w:r>
      <w:r>
        <w:t>,</w:t>
      </w:r>
      <w:r w:rsidRPr="003D7867">
        <w:t xml:space="preserve"> then they won’t complement each other.</w:t>
      </w:r>
    </w:p>
    <w:p w:rsidR="00C91D42" w:rsidRPr="003D7867" w:rsidRDefault="00C91D42" w:rsidP="0086091E">
      <w:pPr>
        <w:pStyle w:val="Body"/>
      </w:pPr>
    </w:p>
    <w:p w:rsidR="00C91D42" w:rsidRPr="003D7867" w:rsidRDefault="00C91D42" w:rsidP="0086091E">
      <w:pPr>
        <w:pStyle w:val="Body"/>
      </w:pPr>
      <w:r w:rsidRPr="003D7867">
        <w:t>You should split your promotional strategy into two categories – launch and ongoing marketing – because they will require two different sets of tactics. The former will be gauged to attract new customers while the latter uses a mix that contains more tactics for keeping existing customers.</w:t>
      </w:r>
    </w:p>
    <w:p w:rsidR="00C91D42" w:rsidRPr="003D7867" w:rsidRDefault="00C91D42" w:rsidP="0086091E">
      <w:pPr>
        <w:pStyle w:val="Body"/>
      </w:pPr>
    </w:p>
    <w:p w:rsidR="00C91D42" w:rsidRPr="003D7867" w:rsidRDefault="00C91D42" w:rsidP="0086091E">
      <w:pPr>
        <w:pStyle w:val="Body"/>
      </w:pPr>
      <w:r w:rsidRPr="003D7867">
        <w:t>When it comes to budgeting your promotional and advertising efforts, you should measure and keep track of your spend as you would do in any other part of your business. Use break-even analysis to measure the level of business that needs to be generated before you see a return on your investment, and compare that with the costs as you strategi</w:t>
      </w:r>
      <w:r>
        <w:t>s</w:t>
      </w:r>
      <w:r w:rsidRPr="003D7867">
        <w:t xml:space="preserve">e. If the </w:t>
      </w:r>
      <w:r>
        <w:t>return on investment (</w:t>
      </w:r>
      <w:r w:rsidRPr="003D7867">
        <w:t>ROI</w:t>
      </w:r>
      <w:r>
        <w:t xml:space="preserve">) </w:t>
      </w:r>
      <w:r w:rsidRPr="003D7867">
        <w:t>is unrealistic, try to find more cost-effective ways of marketing your business.</w:t>
      </w:r>
    </w:p>
    <w:p w:rsidR="00C91D42" w:rsidRDefault="00C91D42" w:rsidP="0086091E">
      <w:pPr>
        <w:pStyle w:val="Body"/>
      </w:pPr>
    </w:p>
    <w:p w:rsidR="00B07828" w:rsidRDefault="00B07828" w:rsidP="0086091E">
      <w:pPr>
        <w:pStyle w:val="Body"/>
      </w:pPr>
      <w:r>
        <w:t xml:space="preserve">Try the </w:t>
      </w:r>
      <w:hyperlink r:id="rId30" w:history="1">
        <w:r w:rsidRPr="00B07828">
          <w:rPr>
            <w:rStyle w:val="Hyperlink"/>
          </w:rPr>
          <w:t>Marketing Action Plan tool</w:t>
        </w:r>
      </w:hyperlink>
      <w:r>
        <w:t xml:space="preserve"> on </w:t>
      </w:r>
      <w:r w:rsidR="00AB5D44">
        <w:t>b</w:t>
      </w:r>
      <w:r w:rsidR="00A67B78">
        <w:t>usiness.govt.nz</w:t>
      </w:r>
    </w:p>
    <w:p w:rsidR="009034E1" w:rsidRDefault="009034E1" w:rsidP="0086091E">
      <w:pPr>
        <w:pStyle w:val="Heading20"/>
      </w:pPr>
    </w:p>
    <w:p w:rsidR="009034E1" w:rsidRDefault="009034E1" w:rsidP="0086091E">
      <w:pPr>
        <w:pStyle w:val="Heading20"/>
      </w:pPr>
    </w:p>
    <w:p w:rsidR="009034E1" w:rsidRDefault="009034E1" w:rsidP="0086091E">
      <w:pPr>
        <w:pStyle w:val="Heading20"/>
      </w:pPr>
    </w:p>
    <w:p w:rsidR="009034E1" w:rsidRDefault="009034E1" w:rsidP="0086091E">
      <w:pPr>
        <w:pStyle w:val="Heading20"/>
      </w:pPr>
    </w:p>
    <w:p w:rsidR="009034E1" w:rsidRDefault="009034E1" w:rsidP="0086091E">
      <w:pPr>
        <w:pStyle w:val="Heading20"/>
      </w:pPr>
    </w:p>
    <w:p w:rsidR="009034E1" w:rsidRDefault="009034E1" w:rsidP="0086091E">
      <w:pPr>
        <w:pStyle w:val="Heading20"/>
      </w:pPr>
    </w:p>
    <w:p w:rsidR="009034E1" w:rsidRDefault="009034E1" w:rsidP="0086091E">
      <w:pPr>
        <w:pStyle w:val="Heading20"/>
      </w:pPr>
    </w:p>
    <w:p w:rsidR="002F6D28" w:rsidRDefault="002F6D28" w:rsidP="0086091E">
      <w:pPr>
        <w:pStyle w:val="Heading20"/>
      </w:pPr>
    </w:p>
    <w:p w:rsidR="002F6D28" w:rsidRDefault="002F6D28" w:rsidP="0086091E">
      <w:pPr>
        <w:pStyle w:val="Heading20"/>
      </w:pPr>
    </w:p>
    <w:p w:rsidR="00C91D42" w:rsidRDefault="00C91D42" w:rsidP="0086091E">
      <w:pPr>
        <w:pStyle w:val="Heading20"/>
      </w:pPr>
      <w:r>
        <w:t>Launch strategy and budget</w:t>
      </w:r>
    </w:p>
    <w:p w:rsidR="00C91D42" w:rsidRPr="003D7867" w:rsidRDefault="00C91D42" w:rsidP="0086091E">
      <w:pPr>
        <w:pStyle w:val="Body"/>
      </w:pPr>
      <w:r w:rsidRPr="003D7867">
        <w:t>Explain your launch marketing strategy and then note your budget. Few businesses make their name purely on word-of-mouth; they need to promote their business to effectively set up their stall in the marketplace. The budget for this should be part of the start-up costs mentioned in the Finance section and reflect the total cost of the launch marketing tactics outlined in your marketing strategy.</w:t>
      </w:r>
    </w:p>
    <w:p w:rsidR="00C91D42" w:rsidRDefault="00C91D42" w:rsidP="00C91D42"/>
    <w:p w:rsidR="00C91D42" w:rsidRDefault="00C91D42" w:rsidP="0086091E">
      <w:pPr>
        <w:pStyle w:val="Enterdetails"/>
      </w:pPr>
      <w:r>
        <w:t>[Outline your strategy.]</w:t>
      </w:r>
    </w:p>
    <w:p w:rsidR="00B0250A" w:rsidRDefault="00B0250A" w:rsidP="0086091E">
      <w:pPr>
        <w:pStyle w:val="-TableHeading"/>
      </w:pPr>
    </w:p>
    <w:p w:rsidR="00B0250A" w:rsidRDefault="00B0250A" w:rsidP="0086091E">
      <w:pPr>
        <w:pStyle w:val="-TableHeading"/>
      </w:pPr>
    </w:p>
    <w:tbl>
      <w:tblPr>
        <w:tblStyle w:val="TableGrid"/>
        <w:tblW w:w="9752" w:type="dxa"/>
        <w:tblLook w:val="04A0" w:firstRow="1" w:lastRow="0" w:firstColumn="1" w:lastColumn="0" w:noHBand="0" w:noVBand="1"/>
      </w:tblPr>
      <w:tblGrid>
        <w:gridCol w:w="6345"/>
        <w:gridCol w:w="3407"/>
      </w:tblGrid>
      <w:tr w:rsidR="0086091E" w:rsidRPr="006849BD" w:rsidTr="00971124">
        <w:tc>
          <w:tcPr>
            <w:tcW w:w="6345" w:type="dxa"/>
            <w:shd w:val="clear" w:color="auto" w:fill="1C5F8C"/>
          </w:tcPr>
          <w:p w:rsidR="0086091E" w:rsidRDefault="0086091E" w:rsidP="0086091E">
            <w:pPr>
              <w:pStyle w:val="-TableHeading"/>
            </w:pPr>
            <w:r>
              <w:t>Area of spend</w:t>
            </w:r>
          </w:p>
        </w:tc>
        <w:tc>
          <w:tcPr>
            <w:tcW w:w="3407" w:type="dxa"/>
            <w:shd w:val="clear" w:color="auto" w:fill="1C5F8C"/>
          </w:tcPr>
          <w:p w:rsidR="0086091E" w:rsidRPr="006849BD" w:rsidRDefault="0086091E" w:rsidP="0086091E">
            <w:pPr>
              <w:pStyle w:val="-TableHeading"/>
            </w:pPr>
            <w:r>
              <w:t>Cost</w:t>
            </w:r>
            <w:r w:rsidR="009034E1">
              <w:t xml:space="preserve"> ($)</w:t>
            </w:r>
          </w:p>
        </w:tc>
      </w:tr>
      <w:tr w:rsidR="0086091E" w:rsidTr="0086091E">
        <w:tc>
          <w:tcPr>
            <w:tcW w:w="6345" w:type="dxa"/>
          </w:tcPr>
          <w:p w:rsidR="0086091E" w:rsidRPr="00C003F9" w:rsidRDefault="0086091E" w:rsidP="0086091E">
            <w:pPr>
              <w:pStyle w:val="TableLevel1regular"/>
              <w:rPr>
                <w:b/>
              </w:rPr>
            </w:pPr>
          </w:p>
        </w:tc>
        <w:tc>
          <w:tcPr>
            <w:tcW w:w="3407" w:type="dxa"/>
          </w:tcPr>
          <w:p w:rsidR="0086091E" w:rsidRDefault="0086091E" w:rsidP="00D10EF9">
            <w:pPr>
              <w:pStyle w:val="TableLevel1regular"/>
              <w:jc w:val="right"/>
              <w:rPr>
                <w:lang w:eastAsia="en-NZ"/>
              </w:rPr>
            </w:pPr>
          </w:p>
        </w:tc>
      </w:tr>
      <w:tr w:rsidR="0086091E" w:rsidTr="001611EE">
        <w:tc>
          <w:tcPr>
            <w:tcW w:w="6345" w:type="dxa"/>
            <w:tcBorders>
              <w:bottom w:val="single" w:sz="4" w:space="0" w:color="A6A6A6" w:themeColor="background1" w:themeShade="A6"/>
            </w:tcBorders>
          </w:tcPr>
          <w:p w:rsidR="0086091E" w:rsidRDefault="0086091E" w:rsidP="0086091E">
            <w:pPr>
              <w:pStyle w:val="TableLevel1regular"/>
              <w:rPr>
                <w:b/>
                <w:lang w:eastAsia="en-NZ"/>
              </w:rPr>
            </w:pPr>
          </w:p>
        </w:tc>
        <w:tc>
          <w:tcPr>
            <w:tcW w:w="3407" w:type="dxa"/>
            <w:tcBorders>
              <w:bottom w:val="single" w:sz="4" w:space="0" w:color="A6A6A6" w:themeColor="background1" w:themeShade="A6"/>
            </w:tcBorders>
          </w:tcPr>
          <w:p w:rsidR="0086091E" w:rsidRDefault="0086091E" w:rsidP="00D10EF9">
            <w:pPr>
              <w:pStyle w:val="TableLevel1regular"/>
              <w:jc w:val="right"/>
            </w:pPr>
          </w:p>
        </w:tc>
      </w:tr>
      <w:tr w:rsidR="0086091E" w:rsidTr="001611EE">
        <w:tc>
          <w:tcPr>
            <w:tcW w:w="6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6E6E6"/>
          </w:tcPr>
          <w:p w:rsidR="0086091E" w:rsidRPr="00C003F9" w:rsidRDefault="0086091E" w:rsidP="0086091E">
            <w:pPr>
              <w:pStyle w:val="TableLevel1regular"/>
              <w:rPr>
                <w:b/>
              </w:rPr>
            </w:pPr>
            <w:r>
              <w:rPr>
                <w:b/>
              </w:rPr>
              <w:t>Total</w:t>
            </w:r>
          </w:p>
        </w:tc>
        <w:tc>
          <w:tcPr>
            <w:tcW w:w="34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6E6E6"/>
          </w:tcPr>
          <w:p w:rsidR="0086091E" w:rsidRDefault="0086091E" w:rsidP="00D10EF9">
            <w:pPr>
              <w:pStyle w:val="TableLevel1regular"/>
              <w:jc w:val="right"/>
              <w:rPr>
                <w:lang w:eastAsia="en-NZ"/>
              </w:rPr>
            </w:pPr>
          </w:p>
        </w:tc>
      </w:tr>
    </w:tbl>
    <w:p w:rsidR="0086091E" w:rsidRDefault="0086091E" w:rsidP="0086091E">
      <w:pPr>
        <w:pStyle w:val="Enterdetails"/>
      </w:pPr>
    </w:p>
    <w:p w:rsidR="0086091E" w:rsidRDefault="0086091E" w:rsidP="0086091E">
      <w:pPr>
        <w:pStyle w:val="Heading20"/>
      </w:pPr>
      <w:r>
        <w:t>Ongoing marketing strategy and budget</w:t>
      </w:r>
    </w:p>
    <w:p w:rsidR="0086091E" w:rsidRDefault="0086091E" w:rsidP="0086091E">
      <w:pPr>
        <w:pStyle w:val="Body"/>
      </w:pPr>
      <w:r w:rsidRPr="005253E4">
        <w:t>Once you’ve launched your business and gained recognition for your start-up’s brand, you’ll most likely need to continue marketing to keep the brand ‘top of mind’ with your target market.</w:t>
      </w:r>
    </w:p>
    <w:p w:rsidR="0086091E" w:rsidRPr="005253E4" w:rsidRDefault="0086091E" w:rsidP="0086091E">
      <w:pPr>
        <w:pStyle w:val="Body"/>
      </w:pPr>
    </w:p>
    <w:p w:rsidR="0086091E" w:rsidRPr="005253E4" w:rsidRDefault="0086091E" w:rsidP="0086091E">
      <w:pPr>
        <w:pStyle w:val="Body"/>
      </w:pPr>
      <w:r w:rsidRPr="005253E4">
        <w:t>Only businesses that can generate consistent</w:t>
      </w:r>
      <w:r w:rsidR="00C55A4E">
        <w:t>,</w:t>
      </w:r>
      <w:r w:rsidRPr="005253E4">
        <w:t xml:space="preserve"> powerful,</w:t>
      </w:r>
      <w:r w:rsidR="00F316F8">
        <w:t xml:space="preserve"> and</w:t>
      </w:r>
      <w:r w:rsidRPr="005253E4">
        <w:t xml:space="preserve"> positive word-of-mouth can normally forgo this cost. However, the fact remains that many businesses continue to promote themselves only on an ad hoc or opportunistic basis to save costs rather than committing to an effective long-term strategy.</w:t>
      </w:r>
    </w:p>
    <w:p w:rsidR="0086091E" w:rsidRDefault="0086091E" w:rsidP="0086091E">
      <w:pPr>
        <w:pStyle w:val="Body"/>
      </w:pPr>
    </w:p>
    <w:p w:rsidR="0086091E" w:rsidRPr="005253E4" w:rsidRDefault="0086091E" w:rsidP="0086091E">
      <w:pPr>
        <w:pStyle w:val="Body"/>
      </w:pPr>
      <w:r w:rsidRPr="005253E4">
        <w:t>Therefore, the budget for your ongoing marketing strategy should use tactics that are financially sustainable within your forecast cash flow. If your marketing budget needs half of your monthly cash flow to sustain it, go back to the drawing board.</w:t>
      </w:r>
    </w:p>
    <w:p w:rsidR="0086091E" w:rsidRDefault="0086091E" w:rsidP="0086091E"/>
    <w:p w:rsidR="0086091E" w:rsidRDefault="0086091E" w:rsidP="0086091E">
      <w:pPr>
        <w:pStyle w:val="Enterdetails"/>
      </w:pPr>
      <w:r>
        <w:t>[Outline your strategy.]</w:t>
      </w:r>
    </w:p>
    <w:p w:rsidR="0086091E" w:rsidRDefault="0086091E" w:rsidP="0086091E"/>
    <w:tbl>
      <w:tblPr>
        <w:tblStyle w:val="TableGrid"/>
        <w:tblW w:w="9611" w:type="dxa"/>
        <w:tblLook w:val="04A0" w:firstRow="1" w:lastRow="0" w:firstColumn="1" w:lastColumn="0" w:noHBand="0" w:noVBand="1"/>
      </w:tblPr>
      <w:tblGrid>
        <w:gridCol w:w="6345"/>
        <w:gridCol w:w="3266"/>
      </w:tblGrid>
      <w:tr w:rsidR="0086091E" w:rsidRPr="006849BD" w:rsidTr="00971124">
        <w:tc>
          <w:tcPr>
            <w:tcW w:w="6345" w:type="dxa"/>
            <w:shd w:val="clear" w:color="auto" w:fill="1C5F8C"/>
          </w:tcPr>
          <w:p w:rsidR="0086091E" w:rsidRDefault="0086091E" w:rsidP="0086091E">
            <w:pPr>
              <w:pStyle w:val="-TableHeading"/>
            </w:pPr>
            <w:r>
              <w:t>Area of spend</w:t>
            </w:r>
          </w:p>
        </w:tc>
        <w:tc>
          <w:tcPr>
            <w:tcW w:w="3266" w:type="dxa"/>
            <w:shd w:val="clear" w:color="auto" w:fill="1C5F8C"/>
          </w:tcPr>
          <w:p w:rsidR="0086091E" w:rsidRPr="006849BD" w:rsidRDefault="0086091E" w:rsidP="0086091E">
            <w:pPr>
              <w:pStyle w:val="-TableHeading"/>
            </w:pPr>
            <w:r>
              <w:t>Monthly cost</w:t>
            </w:r>
            <w:r w:rsidR="009034E1">
              <w:t xml:space="preserve"> ($)</w:t>
            </w:r>
          </w:p>
        </w:tc>
      </w:tr>
      <w:tr w:rsidR="0086091E" w:rsidRPr="006849BD" w:rsidTr="005A7271">
        <w:tc>
          <w:tcPr>
            <w:tcW w:w="6345" w:type="dxa"/>
          </w:tcPr>
          <w:p w:rsidR="0086091E" w:rsidRPr="00C003F9" w:rsidRDefault="0086091E" w:rsidP="0086091E">
            <w:pPr>
              <w:pStyle w:val="TableLevel1regular"/>
              <w:rPr>
                <w:b/>
              </w:rPr>
            </w:pPr>
          </w:p>
        </w:tc>
        <w:tc>
          <w:tcPr>
            <w:tcW w:w="3266" w:type="dxa"/>
          </w:tcPr>
          <w:p w:rsidR="0086091E" w:rsidRDefault="0086091E" w:rsidP="00A45822">
            <w:pPr>
              <w:pStyle w:val="TableLevel1regular"/>
              <w:jc w:val="right"/>
              <w:rPr>
                <w:lang w:eastAsia="en-NZ"/>
              </w:rPr>
            </w:pPr>
          </w:p>
        </w:tc>
      </w:tr>
      <w:tr w:rsidR="0086091E" w:rsidRPr="006849BD" w:rsidTr="001611EE">
        <w:tc>
          <w:tcPr>
            <w:tcW w:w="6345" w:type="dxa"/>
            <w:tcBorders>
              <w:bottom w:val="single" w:sz="4" w:space="0" w:color="A6A6A6" w:themeColor="background1" w:themeShade="A6"/>
            </w:tcBorders>
          </w:tcPr>
          <w:p w:rsidR="0086091E" w:rsidRDefault="0086091E" w:rsidP="0086091E">
            <w:pPr>
              <w:pStyle w:val="TableLevel1regular"/>
              <w:rPr>
                <w:b/>
                <w:lang w:eastAsia="en-NZ"/>
              </w:rPr>
            </w:pPr>
          </w:p>
        </w:tc>
        <w:tc>
          <w:tcPr>
            <w:tcW w:w="3266" w:type="dxa"/>
            <w:tcBorders>
              <w:bottom w:val="single" w:sz="4" w:space="0" w:color="A6A6A6" w:themeColor="background1" w:themeShade="A6"/>
            </w:tcBorders>
          </w:tcPr>
          <w:p w:rsidR="0086091E" w:rsidRDefault="0086091E" w:rsidP="00A45822">
            <w:pPr>
              <w:pStyle w:val="TableLevel1regular"/>
              <w:jc w:val="right"/>
            </w:pPr>
          </w:p>
        </w:tc>
      </w:tr>
      <w:tr w:rsidR="0086091E" w:rsidRPr="006849BD" w:rsidTr="001611EE">
        <w:tc>
          <w:tcPr>
            <w:tcW w:w="6345" w:type="dxa"/>
            <w:shd w:val="clear" w:color="auto" w:fill="E6E6E6"/>
          </w:tcPr>
          <w:p w:rsidR="0086091E" w:rsidRPr="00C003F9" w:rsidRDefault="0086091E" w:rsidP="0086091E">
            <w:pPr>
              <w:pStyle w:val="TableLevel1regular"/>
              <w:rPr>
                <w:b/>
              </w:rPr>
            </w:pPr>
            <w:r>
              <w:rPr>
                <w:b/>
              </w:rPr>
              <w:t>Total</w:t>
            </w:r>
          </w:p>
        </w:tc>
        <w:tc>
          <w:tcPr>
            <w:tcW w:w="3266" w:type="dxa"/>
            <w:shd w:val="clear" w:color="auto" w:fill="E6E6E6"/>
          </w:tcPr>
          <w:p w:rsidR="0086091E" w:rsidRDefault="0086091E" w:rsidP="00A45822">
            <w:pPr>
              <w:pStyle w:val="TableLevel1regular"/>
              <w:jc w:val="right"/>
              <w:rPr>
                <w:lang w:eastAsia="en-NZ"/>
              </w:rPr>
            </w:pPr>
          </w:p>
        </w:tc>
      </w:tr>
    </w:tbl>
    <w:p w:rsidR="00FD4BAB" w:rsidRDefault="00FD4BAB">
      <w:pPr>
        <w:rPr>
          <w:rFonts w:ascii="Arial" w:eastAsiaTheme="minorEastAsia" w:hAnsi="Arial"/>
          <w:b/>
          <w:color w:val="3C3C3B"/>
          <w:szCs w:val="22"/>
        </w:rPr>
      </w:pPr>
      <w:r>
        <w:br w:type="page"/>
      </w:r>
    </w:p>
    <w:p w:rsidR="0086091E" w:rsidRDefault="0086091E" w:rsidP="002A369E">
      <w:pPr>
        <w:pStyle w:val="-Heading1"/>
      </w:pPr>
      <w:bookmarkStart w:id="12" w:name="_Toc318972890"/>
      <w:r>
        <w:lastRenderedPageBreak/>
        <w:t>Assets held and planned</w:t>
      </w:r>
      <w:bookmarkEnd w:id="12"/>
    </w:p>
    <w:p w:rsidR="0086091E" w:rsidRDefault="0086091E" w:rsidP="0086091E">
      <w:pPr>
        <w:pStyle w:val="Body"/>
      </w:pPr>
    </w:p>
    <w:p w:rsidR="0086091E" w:rsidRPr="002C69E4" w:rsidRDefault="0086091E" w:rsidP="0086091E">
      <w:pPr>
        <w:pStyle w:val="Body"/>
      </w:pPr>
      <w:r w:rsidRPr="002C69E4">
        <w:t>Businesses hold various assets, from equipment to knowhow. It</w:t>
      </w:r>
      <w:r>
        <w:t>’</w:t>
      </w:r>
      <w:r w:rsidRPr="002C69E4">
        <w:t>s good to acknowledge your assets in your business plan</w:t>
      </w:r>
      <w:r>
        <w:t xml:space="preserve"> </w:t>
      </w:r>
      <w:r w:rsidRPr="002C69E4">
        <w:t>and explain how you</w:t>
      </w:r>
      <w:r>
        <w:t>’</w:t>
      </w:r>
      <w:r w:rsidRPr="002C69E4">
        <w:t xml:space="preserve">ll replace those assets as they reach the end of their life. </w:t>
      </w:r>
      <w:r w:rsidR="00B07828">
        <w:t xml:space="preserve">See </w:t>
      </w:r>
      <w:hyperlink r:id="rId31" w:history="1">
        <w:r w:rsidR="00B07828" w:rsidRPr="00B07828">
          <w:rPr>
            <w:rStyle w:val="Hyperlink"/>
          </w:rPr>
          <w:t>Common business assets checklist</w:t>
        </w:r>
      </w:hyperlink>
      <w:r w:rsidR="00B07828">
        <w:t xml:space="preserve"> on </w:t>
      </w:r>
      <w:r w:rsidR="00AB5D44">
        <w:t>b</w:t>
      </w:r>
      <w:r w:rsidR="00A67B78">
        <w:t>usiness.govt.nz</w:t>
      </w:r>
      <w:r w:rsidR="00B07828">
        <w:t xml:space="preserve">. </w:t>
      </w:r>
    </w:p>
    <w:p w:rsidR="0086091E" w:rsidRDefault="0086091E" w:rsidP="0086091E">
      <w:pPr>
        <w:pStyle w:val="Body"/>
      </w:pPr>
    </w:p>
    <w:p w:rsidR="0086091E" w:rsidRPr="00463804" w:rsidRDefault="0086091E" w:rsidP="0086091E">
      <w:pPr>
        <w:pStyle w:val="Heading20"/>
      </w:pPr>
      <w:r w:rsidRPr="00463804">
        <w:t>Business premises</w:t>
      </w:r>
    </w:p>
    <w:p w:rsidR="0086091E" w:rsidRDefault="0086091E" w:rsidP="0086091E">
      <w:pPr>
        <w:pStyle w:val="Body"/>
      </w:pPr>
      <w:r w:rsidRPr="002C69E4">
        <w:t xml:space="preserve">Detail your premises situation. If you own the premises, list it as an asset. If you lease premises (or are you going to) to save money on your capital costs, explain that here. </w:t>
      </w:r>
    </w:p>
    <w:p w:rsidR="0086091E" w:rsidRDefault="0086091E" w:rsidP="0086091E">
      <w:pPr>
        <w:pStyle w:val="Body"/>
        <w:rPr>
          <w:color w:val="FF6600"/>
        </w:rPr>
      </w:pPr>
    </w:p>
    <w:p w:rsidR="0086091E" w:rsidRPr="002C69E4" w:rsidRDefault="0086091E" w:rsidP="0086091E">
      <w:pPr>
        <w:pStyle w:val="Enterdetails"/>
      </w:pPr>
      <w:r>
        <w:t>[Explain your premises needs.]</w:t>
      </w:r>
    </w:p>
    <w:p w:rsidR="0086091E" w:rsidRDefault="0086091E" w:rsidP="0086091E">
      <w:pPr>
        <w:pStyle w:val="Body"/>
      </w:pPr>
    </w:p>
    <w:tbl>
      <w:tblPr>
        <w:tblStyle w:val="TableGrid"/>
        <w:tblW w:w="9894" w:type="dxa"/>
        <w:tblLook w:val="04A0" w:firstRow="1" w:lastRow="0" w:firstColumn="1" w:lastColumn="0" w:noHBand="0" w:noVBand="1"/>
      </w:tblPr>
      <w:tblGrid>
        <w:gridCol w:w="4219"/>
        <w:gridCol w:w="5675"/>
      </w:tblGrid>
      <w:tr w:rsidR="0086091E" w:rsidRPr="006849BD" w:rsidTr="00971124">
        <w:tc>
          <w:tcPr>
            <w:tcW w:w="4219" w:type="dxa"/>
            <w:shd w:val="clear" w:color="auto" w:fill="1C5F8C"/>
          </w:tcPr>
          <w:p w:rsidR="0086091E" w:rsidRDefault="0086091E" w:rsidP="0086091E">
            <w:pPr>
              <w:pStyle w:val="-TableHeading"/>
            </w:pPr>
            <w:r>
              <w:t>Asset</w:t>
            </w:r>
          </w:p>
        </w:tc>
        <w:tc>
          <w:tcPr>
            <w:tcW w:w="5675" w:type="dxa"/>
            <w:shd w:val="clear" w:color="auto" w:fill="1C5F8C"/>
          </w:tcPr>
          <w:p w:rsidR="0086091E" w:rsidRPr="006849BD" w:rsidRDefault="0086091E" w:rsidP="0086091E">
            <w:pPr>
              <w:pStyle w:val="-TableHeading"/>
            </w:pPr>
            <w:r>
              <w:t>Replacement</w:t>
            </w:r>
            <w:r w:rsidR="004411CD">
              <w:t xml:space="preserve"> </w:t>
            </w:r>
            <w:r>
              <w:t>/</w:t>
            </w:r>
            <w:r w:rsidR="004411CD">
              <w:t xml:space="preserve"> </w:t>
            </w:r>
            <w:r>
              <w:t>maintenance strategy</w:t>
            </w:r>
          </w:p>
        </w:tc>
      </w:tr>
      <w:tr w:rsidR="0086091E" w:rsidRPr="006849BD" w:rsidTr="00F9348D">
        <w:tc>
          <w:tcPr>
            <w:tcW w:w="4219" w:type="dxa"/>
          </w:tcPr>
          <w:p w:rsidR="0086091E" w:rsidRPr="00C003F9" w:rsidRDefault="0086091E" w:rsidP="0086091E">
            <w:pPr>
              <w:pStyle w:val="TableLevel1regular"/>
              <w:rPr>
                <w:b/>
              </w:rPr>
            </w:pPr>
          </w:p>
        </w:tc>
        <w:tc>
          <w:tcPr>
            <w:tcW w:w="5675" w:type="dxa"/>
          </w:tcPr>
          <w:p w:rsidR="0086091E" w:rsidRDefault="0086091E" w:rsidP="0086091E">
            <w:pPr>
              <w:pStyle w:val="TableLevel1regular"/>
              <w:rPr>
                <w:lang w:eastAsia="en-NZ"/>
              </w:rPr>
            </w:pPr>
          </w:p>
        </w:tc>
      </w:tr>
      <w:tr w:rsidR="0086091E" w:rsidRPr="006849BD" w:rsidTr="00F9348D">
        <w:tc>
          <w:tcPr>
            <w:tcW w:w="4219" w:type="dxa"/>
          </w:tcPr>
          <w:p w:rsidR="0086091E" w:rsidRDefault="0086091E" w:rsidP="0086091E">
            <w:pPr>
              <w:pStyle w:val="TableLevel1regular"/>
              <w:rPr>
                <w:b/>
                <w:lang w:eastAsia="en-NZ"/>
              </w:rPr>
            </w:pPr>
          </w:p>
        </w:tc>
        <w:tc>
          <w:tcPr>
            <w:tcW w:w="5675" w:type="dxa"/>
          </w:tcPr>
          <w:p w:rsidR="0086091E" w:rsidRDefault="0086091E" w:rsidP="0086091E">
            <w:pPr>
              <w:pStyle w:val="TableLevel1regular"/>
            </w:pPr>
          </w:p>
        </w:tc>
      </w:tr>
      <w:tr w:rsidR="0086091E" w:rsidRPr="006849BD" w:rsidTr="00F9348D">
        <w:tc>
          <w:tcPr>
            <w:tcW w:w="4219" w:type="dxa"/>
          </w:tcPr>
          <w:p w:rsidR="0086091E" w:rsidRPr="00C003F9" w:rsidRDefault="0086091E" w:rsidP="0086091E">
            <w:pPr>
              <w:pStyle w:val="TableLevel1regular"/>
              <w:rPr>
                <w:b/>
              </w:rPr>
            </w:pPr>
          </w:p>
        </w:tc>
        <w:tc>
          <w:tcPr>
            <w:tcW w:w="5675" w:type="dxa"/>
          </w:tcPr>
          <w:p w:rsidR="0086091E" w:rsidRDefault="0086091E" w:rsidP="0086091E">
            <w:pPr>
              <w:pStyle w:val="TableLevel1regular"/>
              <w:rPr>
                <w:lang w:eastAsia="en-NZ"/>
              </w:rPr>
            </w:pPr>
          </w:p>
        </w:tc>
      </w:tr>
    </w:tbl>
    <w:p w:rsidR="0086091E" w:rsidRPr="00463804" w:rsidRDefault="0086091E" w:rsidP="0086091E">
      <w:pPr>
        <w:pStyle w:val="Body"/>
      </w:pPr>
    </w:p>
    <w:p w:rsidR="0086091E" w:rsidRPr="00463804" w:rsidRDefault="0086091E" w:rsidP="0086091E">
      <w:pPr>
        <w:pStyle w:val="Heading20"/>
      </w:pPr>
      <w:r>
        <w:t xml:space="preserve">Computers and </w:t>
      </w:r>
      <w:r w:rsidRPr="00463804">
        <w:t>IT</w:t>
      </w:r>
    </w:p>
    <w:p w:rsidR="0086091E" w:rsidRPr="0086091E" w:rsidRDefault="0086091E" w:rsidP="0086091E">
      <w:pPr>
        <w:pStyle w:val="Body"/>
      </w:pPr>
      <w:r w:rsidRPr="0086091E">
        <w:t>Explain your IT (information technology) requirements and how you plan to manage them. Use this to spark thoughts about solutions for any specialist human resources or security issues, which you might want to note in other parts of your plan.</w:t>
      </w:r>
    </w:p>
    <w:p w:rsidR="0086091E" w:rsidRDefault="0086091E" w:rsidP="0086091E">
      <w:pPr>
        <w:pStyle w:val="Body"/>
      </w:pPr>
    </w:p>
    <w:p w:rsidR="0086091E" w:rsidRDefault="0086091E" w:rsidP="0086091E">
      <w:pPr>
        <w:pStyle w:val="Enterdetails"/>
      </w:pPr>
      <w:r>
        <w:t>[Explain your computer and IT needs.]</w:t>
      </w:r>
    </w:p>
    <w:p w:rsidR="0086091E" w:rsidRDefault="0086091E" w:rsidP="0086091E">
      <w:pPr>
        <w:pStyle w:val="Body"/>
      </w:pPr>
    </w:p>
    <w:tbl>
      <w:tblPr>
        <w:tblStyle w:val="TableGrid"/>
        <w:tblW w:w="9894" w:type="dxa"/>
        <w:tblLook w:val="04A0" w:firstRow="1" w:lastRow="0" w:firstColumn="1" w:lastColumn="0" w:noHBand="0" w:noVBand="1"/>
      </w:tblPr>
      <w:tblGrid>
        <w:gridCol w:w="4219"/>
        <w:gridCol w:w="5675"/>
      </w:tblGrid>
      <w:tr w:rsidR="0086091E" w:rsidRPr="006849BD" w:rsidTr="00971124">
        <w:tc>
          <w:tcPr>
            <w:tcW w:w="4219" w:type="dxa"/>
            <w:shd w:val="clear" w:color="auto" w:fill="1C5F8C"/>
          </w:tcPr>
          <w:p w:rsidR="0086091E" w:rsidRDefault="0086091E" w:rsidP="0086091E">
            <w:pPr>
              <w:pStyle w:val="-TableHeading"/>
            </w:pPr>
            <w:r>
              <w:t>Asset</w:t>
            </w:r>
          </w:p>
        </w:tc>
        <w:tc>
          <w:tcPr>
            <w:tcW w:w="5675" w:type="dxa"/>
            <w:shd w:val="clear" w:color="auto" w:fill="1C5F8C"/>
          </w:tcPr>
          <w:p w:rsidR="0086091E" w:rsidRPr="006849BD" w:rsidRDefault="0086091E" w:rsidP="0086091E">
            <w:pPr>
              <w:pStyle w:val="-TableHeading"/>
            </w:pPr>
            <w:r>
              <w:t>Replacement</w:t>
            </w:r>
            <w:r w:rsidR="004411CD">
              <w:t xml:space="preserve"> </w:t>
            </w:r>
            <w:r>
              <w:t>/</w:t>
            </w:r>
            <w:r w:rsidR="004411CD">
              <w:t xml:space="preserve"> </w:t>
            </w:r>
            <w:r>
              <w:t>maintenance strategy</w:t>
            </w:r>
          </w:p>
        </w:tc>
      </w:tr>
      <w:tr w:rsidR="0086091E" w:rsidRPr="006849BD" w:rsidTr="00F9348D">
        <w:tc>
          <w:tcPr>
            <w:tcW w:w="4219" w:type="dxa"/>
          </w:tcPr>
          <w:p w:rsidR="0086091E" w:rsidRPr="00C003F9" w:rsidRDefault="0086091E" w:rsidP="0086091E">
            <w:pPr>
              <w:pStyle w:val="TableLevel1regular"/>
              <w:rPr>
                <w:b/>
              </w:rPr>
            </w:pPr>
          </w:p>
        </w:tc>
        <w:tc>
          <w:tcPr>
            <w:tcW w:w="5675" w:type="dxa"/>
          </w:tcPr>
          <w:p w:rsidR="0086091E" w:rsidRDefault="0086091E" w:rsidP="0086091E">
            <w:pPr>
              <w:pStyle w:val="TableLevel1regular"/>
              <w:rPr>
                <w:lang w:eastAsia="en-NZ"/>
              </w:rPr>
            </w:pPr>
          </w:p>
        </w:tc>
      </w:tr>
      <w:tr w:rsidR="0086091E" w:rsidRPr="006849BD" w:rsidTr="00F9348D">
        <w:tc>
          <w:tcPr>
            <w:tcW w:w="4219" w:type="dxa"/>
          </w:tcPr>
          <w:p w:rsidR="0086091E" w:rsidRDefault="0086091E" w:rsidP="0086091E">
            <w:pPr>
              <w:pStyle w:val="TableLevel1regular"/>
              <w:rPr>
                <w:b/>
                <w:lang w:eastAsia="en-NZ"/>
              </w:rPr>
            </w:pPr>
          </w:p>
        </w:tc>
        <w:tc>
          <w:tcPr>
            <w:tcW w:w="5675" w:type="dxa"/>
          </w:tcPr>
          <w:p w:rsidR="0086091E" w:rsidRDefault="0086091E" w:rsidP="0086091E">
            <w:pPr>
              <w:pStyle w:val="TableLevel1regular"/>
            </w:pPr>
          </w:p>
        </w:tc>
      </w:tr>
      <w:tr w:rsidR="0086091E" w:rsidRPr="006849BD" w:rsidTr="00F9348D">
        <w:tc>
          <w:tcPr>
            <w:tcW w:w="4219" w:type="dxa"/>
          </w:tcPr>
          <w:p w:rsidR="0086091E" w:rsidRPr="00C003F9" w:rsidRDefault="0086091E" w:rsidP="0086091E">
            <w:pPr>
              <w:pStyle w:val="TableLevel1regular"/>
              <w:rPr>
                <w:b/>
              </w:rPr>
            </w:pPr>
          </w:p>
        </w:tc>
        <w:tc>
          <w:tcPr>
            <w:tcW w:w="5675" w:type="dxa"/>
          </w:tcPr>
          <w:p w:rsidR="0086091E" w:rsidRDefault="0086091E" w:rsidP="0086091E">
            <w:pPr>
              <w:pStyle w:val="TableLevel1regular"/>
              <w:rPr>
                <w:lang w:eastAsia="en-NZ"/>
              </w:rPr>
            </w:pPr>
          </w:p>
        </w:tc>
      </w:tr>
    </w:tbl>
    <w:p w:rsidR="0086091E" w:rsidRDefault="0086091E" w:rsidP="0086091E">
      <w:pPr>
        <w:pStyle w:val="Body"/>
      </w:pPr>
    </w:p>
    <w:p w:rsidR="00AD40DB" w:rsidRDefault="00AD40DB" w:rsidP="0086091E">
      <w:pPr>
        <w:pStyle w:val="Heading20"/>
      </w:pPr>
    </w:p>
    <w:p w:rsidR="00AD40DB" w:rsidRDefault="00AD40DB" w:rsidP="0086091E">
      <w:pPr>
        <w:pStyle w:val="Heading20"/>
      </w:pPr>
    </w:p>
    <w:p w:rsidR="00AD40DB" w:rsidRDefault="00AD40DB" w:rsidP="0086091E">
      <w:pPr>
        <w:pStyle w:val="Heading20"/>
      </w:pPr>
    </w:p>
    <w:p w:rsidR="00AD40DB" w:rsidRDefault="00AD40DB" w:rsidP="0086091E">
      <w:pPr>
        <w:pStyle w:val="Heading20"/>
      </w:pPr>
    </w:p>
    <w:p w:rsidR="00AD40DB" w:rsidRDefault="00AD40DB" w:rsidP="0086091E">
      <w:pPr>
        <w:pStyle w:val="Heading20"/>
      </w:pPr>
    </w:p>
    <w:p w:rsidR="002F6D28" w:rsidRDefault="002F6D28" w:rsidP="0086091E">
      <w:pPr>
        <w:pStyle w:val="Heading20"/>
      </w:pPr>
    </w:p>
    <w:p w:rsidR="002F6D28" w:rsidRDefault="002F6D28" w:rsidP="0086091E">
      <w:pPr>
        <w:pStyle w:val="Heading20"/>
      </w:pPr>
    </w:p>
    <w:p w:rsidR="0086091E" w:rsidRPr="00463804" w:rsidRDefault="0086091E" w:rsidP="0086091E">
      <w:pPr>
        <w:pStyle w:val="Heading20"/>
      </w:pPr>
      <w:r w:rsidRPr="00463804">
        <w:t>Equipment</w:t>
      </w:r>
    </w:p>
    <w:p w:rsidR="0086091E" w:rsidRPr="002C69E4" w:rsidRDefault="0086091E" w:rsidP="0086091E">
      <w:pPr>
        <w:pStyle w:val="Body"/>
      </w:pPr>
      <w:r w:rsidRPr="002C69E4">
        <w:t xml:space="preserve">Explain your equipment requirements and how you plan to manage them, including solutions for any machinery, vehicles and equipment costs. For example, is it more in your </w:t>
      </w:r>
      <w:r>
        <w:t>business’</w:t>
      </w:r>
      <w:r w:rsidRPr="002C69E4">
        <w:t xml:space="preserve"> interests to </w:t>
      </w:r>
      <w:r>
        <w:t xml:space="preserve">buy </w:t>
      </w:r>
      <w:r w:rsidRPr="002C69E4">
        <w:t>or lease certain equipment?</w:t>
      </w:r>
    </w:p>
    <w:p w:rsidR="0086091E" w:rsidRDefault="0086091E" w:rsidP="0086091E">
      <w:pPr>
        <w:pStyle w:val="Body"/>
      </w:pPr>
    </w:p>
    <w:p w:rsidR="0086091E" w:rsidRDefault="0086091E" w:rsidP="0086091E">
      <w:pPr>
        <w:pStyle w:val="Enterdetails"/>
      </w:pPr>
      <w:r>
        <w:t>[Explain your equipment needs.]</w:t>
      </w:r>
    </w:p>
    <w:p w:rsidR="0086091E" w:rsidRDefault="0086091E" w:rsidP="0086091E">
      <w:pPr>
        <w:pStyle w:val="Body"/>
      </w:pPr>
    </w:p>
    <w:tbl>
      <w:tblPr>
        <w:tblStyle w:val="TableGrid"/>
        <w:tblW w:w="9894" w:type="dxa"/>
        <w:tblLook w:val="04A0" w:firstRow="1" w:lastRow="0" w:firstColumn="1" w:lastColumn="0" w:noHBand="0" w:noVBand="1"/>
      </w:tblPr>
      <w:tblGrid>
        <w:gridCol w:w="4219"/>
        <w:gridCol w:w="5675"/>
      </w:tblGrid>
      <w:tr w:rsidR="0086091E" w:rsidRPr="006849BD" w:rsidTr="00D72A6C">
        <w:tc>
          <w:tcPr>
            <w:tcW w:w="4219" w:type="dxa"/>
            <w:shd w:val="clear" w:color="auto" w:fill="1C5F8C"/>
          </w:tcPr>
          <w:p w:rsidR="0086091E" w:rsidRPr="00D72A6C" w:rsidRDefault="0086091E" w:rsidP="00D72A6C">
            <w:pPr>
              <w:pStyle w:val="-TableHeading"/>
            </w:pPr>
            <w:r w:rsidRPr="00D72A6C">
              <w:t>Asset</w:t>
            </w:r>
          </w:p>
        </w:tc>
        <w:tc>
          <w:tcPr>
            <w:tcW w:w="5675" w:type="dxa"/>
            <w:shd w:val="clear" w:color="auto" w:fill="1C5F8C"/>
          </w:tcPr>
          <w:p w:rsidR="0086091E" w:rsidRPr="00D72A6C" w:rsidRDefault="0086091E" w:rsidP="00D72A6C">
            <w:pPr>
              <w:pStyle w:val="-TableHeading"/>
            </w:pPr>
            <w:r w:rsidRPr="00D72A6C">
              <w:t>Replacement</w:t>
            </w:r>
            <w:r w:rsidR="004411CD" w:rsidRPr="00D72A6C">
              <w:t xml:space="preserve"> </w:t>
            </w:r>
            <w:r w:rsidRPr="00D72A6C">
              <w:t>/</w:t>
            </w:r>
            <w:r w:rsidR="004411CD" w:rsidRPr="00D72A6C">
              <w:t xml:space="preserve"> </w:t>
            </w:r>
            <w:r w:rsidRPr="00D72A6C">
              <w:t>maintenance strategy</w:t>
            </w:r>
          </w:p>
        </w:tc>
      </w:tr>
      <w:tr w:rsidR="0086091E" w:rsidRPr="006849BD" w:rsidTr="00F9348D">
        <w:tc>
          <w:tcPr>
            <w:tcW w:w="4219" w:type="dxa"/>
          </w:tcPr>
          <w:p w:rsidR="0086091E" w:rsidRPr="00C003F9" w:rsidRDefault="0086091E" w:rsidP="0086091E">
            <w:pPr>
              <w:pStyle w:val="TableLevel1regular"/>
              <w:rPr>
                <w:b/>
              </w:rPr>
            </w:pPr>
          </w:p>
        </w:tc>
        <w:tc>
          <w:tcPr>
            <w:tcW w:w="5675" w:type="dxa"/>
          </w:tcPr>
          <w:p w:rsidR="0086091E" w:rsidRDefault="0086091E" w:rsidP="0086091E">
            <w:pPr>
              <w:pStyle w:val="TableLevel1regular"/>
              <w:rPr>
                <w:lang w:eastAsia="en-NZ"/>
              </w:rPr>
            </w:pPr>
          </w:p>
        </w:tc>
      </w:tr>
      <w:tr w:rsidR="0086091E" w:rsidRPr="006849BD" w:rsidTr="00F9348D">
        <w:tc>
          <w:tcPr>
            <w:tcW w:w="4219" w:type="dxa"/>
          </w:tcPr>
          <w:p w:rsidR="0086091E" w:rsidRDefault="0086091E" w:rsidP="0086091E">
            <w:pPr>
              <w:pStyle w:val="TableLevel1regular"/>
              <w:rPr>
                <w:b/>
                <w:lang w:eastAsia="en-NZ"/>
              </w:rPr>
            </w:pPr>
          </w:p>
        </w:tc>
        <w:tc>
          <w:tcPr>
            <w:tcW w:w="5675" w:type="dxa"/>
          </w:tcPr>
          <w:p w:rsidR="0086091E" w:rsidRDefault="0086091E" w:rsidP="0086091E">
            <w:pPr>
              <w:pStyle w:val="TableLevel1regular"/>
            </w:pPr>
          </w:p>
        </w:tc>
      </w:tr>
      <w:tr w:rsidR="0086091E" w:rsidRPr="006849BD" w:rsidTr="00F9348D">
        <w:tc>
          <w:tcPr>
            <w:tcW w:w="4219" w:type="dxa"/>
          </w:tcPr>
          <w:p w:rsidR="0086091E" w:rsidRPr="00C003F9" w:rsidRDefault="0086091E" w:rsidP="0086091E">
            <w:pPr>
              <w:pStyle w:val="TableLevel1regular"/>
              <w:rPr>
                <w:b/>
              </w:rPr>
            </w:pPr>
          </w:p>
        </w:tc>
        <w:tc>
          <w:tcPr>
            <w:tcW w:w="5675" w:type="dxa"/>
          </w:tcPr>
          <w:p w:rsidR="0086091E" w:rsidRDefault="0086091E" w:rsidP="0086091E">
            <w:pPr>
              <w:pStyle w:val="TableLevel1regular"/>
              <w:rPr>
                <w:lang w:eastAsia="en-NZ"/>
              </w:rPr>
            </w:pPr>
          </w:p>
        </w:tc>
      </w:tr>
    </w:tbl>
    <w:p w:rsidR="0086091E" w:rsidRDefault="0086091E" w:rsidP="00AC6ACB">
      <w:pPr>
        <w:pStyle w:val="Heading20"/>
      </w:pPr>
      <w:r>
        <w:t>Stock</w:t>
      </w:r>
    </w:p>
    <w:p w:rsidR="0086091E" w:rsidRPr="00AC6ACB" w:rsidRDefault="0086091E" w:rsidP="00AC6ACB">
      <w:pPr>
        <w:pStyle w:val="Body"/>
      </w:pPr>
      <w:r w:rsidRPr="00AC6ACB">
        <w:t xml:space="preserve">Many businesses rely on stock for their business model, and many of those hold stock within the business. If that’s the case for you, it’s good to show how you’ll replace your stock and how you’ll protect it before sale. </w:t>
      </w:r>
    </w:p>
    <w:p w:rsidR="0086091E" w:rsidRDefault="0086091E" w:rsidP="0086091E">
      <w:pPr>
        <w:pStyle w:val="Body"/>
      </w:pPr>
    </w:p>
    <w:p w:rsidR="0086091E" w:rsidRDefault="0086091E" w:rsidP="00AC6ACB">
      <w:pPr>
        <w:pStyle w:val="Enterdetails"/>
      </w:pPr>
      <w:r>
        <w:t>[Explain your stock needs.]</w:t>
      </w:r>
    </w:p>
    <w:p w:rsidR="0086091E" w:rsidRDefault="0086091E" w:rsidP="0086091E">
      <w:pPr>
        <w:pStyle w:val="Body"/>
      </w:pPr>
    </w:p>
    <w:tbl>
      <w:tblPr>
        <w:tblStyle w:val="TableGrid"/>
        <w:tblW w:w="9469" w:type="dxa"/>
        <w:tblLook w:val="04A0" w:firstRow="1" w:lastRow="0" w:firstColumn="1" w:lastColumn="0" w:noHBand="0" w:noVBand="1"/>
      </w:tblPr>
      <w:tblGrid>
        <w:gridCol w:w="4219"/>
        <w:gridCol w:w="5250"/>
      </w:tblGrid>
      <w:tr w:rsidR="0086091E" w:rsidRPr="006849BD" w:rsidTr="00D72A6C">
        <w:tc>
          <w:tcPr>
            <w:tcW w:w="4219" w:type="dxa"/>
            <w:shd w:val="clear" w:color="auto" w:fill="1C5F8C"/>
          </w:tcPr>
          <w:p w:rsidR="0086091E" w:rsidRDefault="0086091E" w:rsidP="00AC6ACB">
            <w:pPr>
              <w:pStyle w:val="-TableHeading"/>
            </w:pPr>
            <w:r>
              <w:t>Asset</w:t>
            </w:r>
          </w:p>
        </w:tc>
        <w:tc>
          <w:tcPr>
            <w:tcW w:w="5250" w:type="dxa"/>
            <w:shd w:val="clear" w:color="auto" w:fill="1C5F8C"/>
          </w:tcPr>
          <w:p w:rsidR="0086091E" w:rsidRPr="006849BD" w:rsidRDefault="0086091E" w:rsidP="00AC6ACB">
            <w:pPr>
              <w:pStyle w:val="-TableHeading"/>
            </w:pPr>
            <w:r>
              <w:t>Replacement</w:t>
            </w:r>
            <w:r w:rsidR="004411CD">
              <w:t xml:space="preserve"> </w:t>
            </w:r>
            <w:r>
              <w:t>/</w:t>
            </w:r>
            <w:r w:rsidR="004411CD">
              <w:t xml:space="preserve"> </w:t>
            </w:r>
            <w:r>
              <w:t>maintenance</w:t>
            </w:r>
            <w:r w:rsidR="00D10EF9">
              <w:t xml:space="preserve"> </w:t>
            </w:r>
            <w:r>
              <w:t>/</w:t>
            </w:r>
            <w:r w:rsidR="00D10EF9">
              <w:t xml:space="preserve"> </w:t>
            </w:r>
            <w:r>
              <w:t>protection strategy</w:t>
            </w:r>
          </w:p>
        </w:tc>
      </w:tr>
      <w:tr w:rsidR="0086091E" w:rsidRPr="006849BD" w:rsidTr="00AC6ACB">
        <w:tc>
          <w:tcPr>
            <w:tcW w:w="4219" w:type="dxa"/>
          </w:tcPr>
          <w:p w:rsidR="0086091E" w:rsidRPr="00C003F9" w:rsidRDefault="0086091E" w:rsidP="00AC6ACB">
            <w:pPr>
              <w:pStyle w:val="TableLevel1regular"/>
              <w:rPr>
                <w:b/>
              </w:rPr>
            </w:pPr>
          </w:p>
        </w:tc>
        <w:tc>
          <w:tcPr>
            <w:tcW w:w="5250" w:type="dxa"/>
          </w:tcPr>
          <w:p w:rsidR="0086091E" w:rsidRDefault="0086091E" w:rsidP="00AC6ACB">
            <w:pPr>
              <w:pStyle w:val="TableLevel1regular"/>
              <w:rPr>
                <w:lang w:eastAsia="en-NZ"/>
              </w:rPr>
            </w:pPr>
          </w:p>
        </w:tc>
      </w:tr>
      <w:tr w:rsidR="0086091E" w:rsidRPr="006849BD" w:rsidTr="00AC6ACB">
        <w:tc>
          <w:tcPr>
            <w:tcW w:w="4219" w:type="dxa"/>
          </w:tcPr>
          <w:p w:rsidR="0086091E" w:rsidRDefault="0086091E" w:rsidP="00AC6ACB">
            <w:pPr>
              <w:pStyle w:val="TableLevel1regular"/>
              <w:rPr>
                <w:b/>
                <w:lang w:eastAsia="en-NZ"/>
              </w:rPr>
            </w:pPr>
          </w:p>
        </w:tc>
        <w:tc>
          <w:tcPr>
            <w:tcW w:w="5250" w:type="dxa"/>
          </w:tcPr>
          <w:p w:rsidR="0086091E" w:rsidRDefault="0086091E" w:rsidP="00AC6ACB">
            <w:pPr>
              <w:pStyle w:val="TableLevel1regular"/>
            </w:pPr>
          </w:p>
        </w:tc>
      </w:tr>
      <w:tr w:rsidR="0086091E" w:rsidRPr="006849BD" w:rsidTr="00AC6ACB">
        <w:tc>
          <w:tcPr>
            <w:tcW w:w="4219" w:type="dxa"/>
          </w:tcPr>
          <w:p w:rsidR="0086091E" w:rsidRPr="00C003F9" w:rsidRDefault="0086091E" w:rsidP="00AC6ACB">
            <w:pPr>
              <w:pStyle w:val="TableLevel1regular"/>
              <w:rPr>
                <w:b/>
              </w:rPr>
            </w:pPr>
          </w:p>
        </w:tc>
        <w:tc>
          <w:tcPr>
            <w:tcW w:w="5250" w:type="dxa"/>
          </w:tcPr>
          <w:p w:rsidR="0086091E" w:rsidRDefault="0086091E" w:rsidP="00AC6ACB">
            <w:pPr>
              <w:pStyle w:val="TableLevel1regular"/>
              <w:rPr>
                <w:lang w:eastAsia="en-NZ"/>
              </w:rPr>
            </w:pPr>
          </w:p>
        </w:tc>
      </w:tr>
    </w:tbl>
    <w:p w:rsidR="0086091E" w:rsidRDefault="0086091E" w:rsidP="00AC6ACB">
      <w:pPr>
        <w:pStyle w:val="TableLevel1regular"/>
      </w:pPr>
    </w:p>
    <w:p w:rsidR="00AD40DB" w:rsidRDefault="00AD40DB" w:rsidP="00AC6ACB">
      <w:pPr>
        <w:pStyle w:val="Heading20"/>
      </w:pPr>
    </w:p>
    <w:p w:rsidR="00AD40DB" w:rsidRDefault="00AD40DB" w:rsidP="00AC6ACB">
      <w:pPr>
        <w:pStyle w:val="Heading20"/>
      </w:pPr>
    </w:p>
    <w:p w:rsidR="00AD40DB" w:rsidRDefault="00AD40DB" w:rsidP="00AC6ACB">
      <w:pPr>
        <w:pStyle w:val="Heading20"/>
      </w:pPr>
    </w:p>
    <w:p w:rsidR="00AD40DB" w:rsidRDefault="00AD40DB" w:rsidP="00AC6ACB">
      <w:pPr>
        <w:pStyle w:val="Heading20"/>
      </w:pPr>
    </w:p>
    <w:p w:rsidR="00AD40DB" w:rsidRDefault="00AD40DB" w:rsidP="00AC6ACB">
      <w:pPr>
        <w:pStyle w:val="Heading20"/>
      </w:pPr>
    </w:p>
    <w:p w:rsidR="00AD40DB" w:rsidRDefault="00AD40DB" w:rsidP="00AC6ACB">
      <w:pPr>
        <w:pStyle w:val="Heading20"/>
      </w:pPr>
    </w:p>
    <w:p w:rsidR="00AD40DB" w:rsidRDefault="00AD40DB" w:rsidP="00AC6ACB">
      <w:pPr>
        <w:pStyle w:val="Heading20"/>
      </w:pPr>
    </w:p>
    <w:p w:rsidR="00AD40DB" w:rsidRDefault="00AD40DB" w:rsidP="00AC6ACB">
      <w:pPr>
        <w:pStyle w:val="Heading20"/>
      </w:pPr>
    </w:p>
    <w:p w:rsidR="00AD40DB" w:rsidRDefault="00AD40DB" w:rsidP="00AC6ACB">
      <w:pPr>
        <w:pStyle w:val="Heading20"/>
      </w:pPr>
    </w:p>
    <w:p w:rsidR="00CA30DF" w:rsidRDefault="00CA30DF" w:rsidP="00AC6ACB">
      <w:pPr>
        <w:pStyle w:val="Heading20"/>
      </w:pPr>
    </w:p>
    <w:p w:rsidR="0086091E" w:rsidRPr="00463804" w:rsidRDefault="0086091E" w:rsidP="00AC6ACB">
      <w:pPr>
        <w:pStyle w:val="Heading20"/>
      </w:pPr>
      <w:r>
        <w:t>Intellectual property</w:t>
      </w:r>
    </w:p>
    <w:p w:rsidR="0086091E" w:rsidRPr="00AC6ACB" w:rsidRDefault="0086091E" w:rsidP="00AC6ACB">
      <w:pPr>
        <w:pStyle w:val="Body"/>
      </w:pPr>
      <w:r w:rsidRPr="00AC6ACB">
        <w:t xml:space="preserve">Intellectual property (IP) is an important business asset, but is often overlooked. </w:t>
      </w:r>
    </w:p>
    <w:p w:rsidR="0086091E" w:rsidRPr="00AC6ACB" w:rsidRDefault="0086091E" w:rsidP="00AC6ACB">
      <w:pPr>
        <w:pStyle w:val="Body"/>
      </w:pPr>
    </w:p>
    <w:p w:rsidR="0086091E" w:rsidRPr="00AC6ACB" w:rsidRDefault="0086091E" w:rsidP="00AC6ACB">
      <w:pPr>
        <w:pStyle w:val="Body"/>
      </w:pPr>
      <w:r w:rsidRPr="00AC6ACB">
        <w:t>Intellectual property typically includes things like a logo, brand, trade secret, design or invention.</w:t>
      </w:r>
    </w:p>
    <w:p w:rsidR="0086091E" w:rsidRPr="00AC6ACB" w:rsidRDefault="0086091E" w:rsidP="00AC6ACB">
      <w:pPr>
        <w:pStyle w:val="Body"/>
      </w:pPr>
    </w:p>
    <w:p w:rsidR="0086091E" w:rsidRPr="00AC6ACB" w:rsidRDefault="0086091E" w:rsidP="00AC6ACB">
      <w:pPr>
        <w:pStyle w:val="Body"/>
      </w:pPr>
      <w:r w:rsidRPr="00AC6ACB">
        <w:t>IP is important for small businesses because it can help:</w:t>
      </w:r>
    </w:p>
    <w:p w:rsidR="0086091E" w:rsidRPr="00AC6ACB" w:rsidRDefault="0086091E" w:rsidP="00AC6ACB">
      <w:pPr>
        <w:pStyle w:val="-Bullets"/>
      </w:pPr>
      <w:r w:rsidRPr="00AC6ACB">
        <w:t>create market advantages and business opportunities</w:t>
      </w:r>
    </w:p>
    <w:p w:rsidR="0086091E" w:rsidRPr="00AC6ACB" w:rsidRDefault="0086091E" w:rsidP="00AC6ACB">
      <w:pPr>
        <w:pStyle w:val="-Bullets"/>
      </w:pPr>
      <w:r w:rsidRPr="00AC6ACB">
        <w:t>grow profits, including licensing or selling to others</w:t>
      </w:r>
    </w:p>
    <w:p w:rsidR="0086091E" w:rsidRPr="00AC6ACB" w:rsidRDefault="0086091E" w:rsidP="00AC6ACB">
      <w:pPr>
        <w:pStyle w:val="-Bullets"/>
      </w:pPr>
      <w:r w:rsidRPr="00AC6ACB">
        <w:t>attract investment</w:t>
      </w:r>
    </w:p>
    <w:p w:rsidR="0086091E" w:rsidRPr="00AC6ACB" w:rsidRDefault="0086091E" w:rsidP="00AC6ACB">
      <w:pPr>
        <w:pStyle w:val="-Bullets"/>
      </w:pPr>
      <w:r w:rsidRPr="00AC6ACB">
        <w:t>protect businesses</w:t>
      </w:r>
    </w:p>
    <w:p w:rsidR="0086091E" w:rsidRPr="00AC6ACB" w:rsidRDefault="0086091E" w:rsidP="00AC6ACB">
      <w:pPr>
        <w:pStyle w:val="-Bullets"/>
      </w:pPr>
      <w:r w:rsidRPr="00AC6ACB">
        <w:t>maintain your good reputation</w:t>
      </w:r>
    </w:p>
    <w:p w:rsidR="0086091E" w:rsidRPr="00AC6ACB" w:rsidRDefault="0086091E" w:rsidP="00AC6ACB">
      <w:pPr>
        <w:pStyle w:val="-Bullets"/>
      </w:pPr>
      <w:r w:rsidRPr="00AC6ACB">
        <w:t>keep competitors away</w:t>
      </w:r>
    </w:p>
    <w:p w:rsidR="0086091E" w:rsidRPr="00AC6ACB" w:rsidRDefault="0086091E" w:rsidP="00AC6ACB">
      <w:pPr>
        <w:pStyle w:val="-Bullets"/>
      </w:pPr>
      <w:r w:rsidRPr="00AC6ACB">
        <w:t>be a selling point for potential business buyers.</w:t>
      </w:r>
    </w:p>
    <w:p w:rsidR="0086091E" w:rsidRPr="00AC6ACB" w:rsidRDefault="0086091E" w:rsidP="00AC6ACB">
      <w:pPr>
        <w:pStyle w:val="Body"/>
      </w:pPr>
    </w:p>
    <w:p w:rsidR="0086091E" w:rsidRPr="00AC6ACB" w:rsidRDefault="0086091E" w:rsidP="00AC6ACB">
      <w:pPr>
        <w:pStyle w:val="Body"/>
      </w:pPr>
      <w:r w:rsidRPr="00AC6ACB">
        <w:t xml:space="preserve">IP needs protecting and can be leveraged to grow your business. </w:t>
      </w:r>
    </w:p>
    <w:p w:rsidR="0086091E" w:rsidRPr="00AC6ACB" w:rsidRDefault="0086091E" w:rsidP="00AC6ACB">
      <w:pPr>
        <w:pStyle w:val="Body"/>
      </w:pPr>
    </w:p>
    <w:p w:rsidR="0086091E" w:rsidRPr="00AC6ACB" w:rsidRDefault="0086091E" w:rsidP="00AC6ACB">
      <w:pPr>
        <w:pStyle w:val="Body"/>
      </w:pPr>
      <w:r w:rsidRPr="00AC6ACB">
        <w:t xml:space="preserve">See </w:t>
      </w:r>
      <w:r w:rsidR="00AB5D44">
        <w:t>b</w:t>
      </w:r>
      <w:r w:rsidR="00A67B78">
        <w:t>usiness.govt.nz</w:t>
      </w:r>
      <w:r w:rsidR="00B07828">
        <w:t xml:space="preserve">’s </w:t>
      </w:r>
      <w:hyperlink r:id="rId32" w:history="1">
        <w:r w:rsidR="00B07828" w:rsidRPr="00B07828">
          <w:rPr>
            <w:rStyle w:val="Hyperlink"/>
          </w:rPr>
          <w:t>Intellectual p</w:t>
        </w:r>
        <w:r w:rsidRPr="00B07828">
          <w:rPr>
            <w:rStyle w:val="Hyperlink"/>
          </w:rPr>
          <w:t>roperty section</w:t>
        </w:r>
      </w:hyperlink>
      <w:r w:rsidRPr="00AC6ACB">
        <w:t xml:space="preserve"> for more.</w:t>
      </w:r>
    </w:p>
    <w:p w:rsidR="0086091E" w:rsidRDefault="0086091E" w:rsidP="0086091E">
      <w:pPr>
        <w:pStyle w:val="Body"/>
        <w:rPr>
          <w:color w:val="FF6600"/>
        </w:rPr>
      </w:pPr>
    </w:p>
    <w:p w:rsidR="0086091E" w:rsidRDefault="0086091E" w:rsidP="00AC6ACB">
      <w:pPr>
        <w:pStyle w:val="Enterdetails"/>
      </w:pPr>
      <w:r>
        <w:t>[Explain your intellectual property situation, as background before listing specific IP assets.]</w:t>
      </w:r>
    </w:p>
    <w:p w:rsidR="0086091E" w:rsidRPr="002C69E4" w:rsidRDefault="0086091E" w:rsidP="0086091E">
      <w:pPr>
        <w:pStyle w:val="Body"/>
        <w:rPr>
          <w:color w:val="FF6600"/>
        </w:rPr>
      </w:pPr>
    </w:p>
    <w:tbl>
      <w:tblPr>
        <w:tblStyle w:val="TableGrid"/>
        <w:tblW w:w="9469" w:type="dxa"/>
        <w:tblLook w:val="04A0" w:firstRow="1" w:lastRow="0" w:firstColumn="1" w:lastColumn="0" w:noHBand="0" w:noVBand="1"/>
      </w:tblPr>
      <w:tblGrid>
        <w:gridCol w:w="4219"/>
        <w:gridCol w:w="5250"/>
      </w:tblGrid>
      <w:tr w:rsidR="0086091E" w:rsidRPr="006849BD" w:rsidTr="00D72A6C">
        <w:tc>
          <w:tcPr>
            <w:tcW w:w="4219" w:type="dxa"/>
            <w:shd w:val="clear" w:color="auto" w:fill="1C5F8C"/>
          </w:tcPr>
          <w:p w:rsidR="0086091E" w:rsidRDefault="0086091E" w:rsidP="00AC6ACB">
            <w:pPr>
              <w:pStyle w:val="-TableHeading"/>
            </w:pPr>
            <w:r>
              <w:t>Asset</w:t>
            </w:r>
          </w:p>
        </w:tc>
        <w:tc>
          <w:tcPr>
            <w:tcW w:w="5250" w:type="dxa"/>
            <w:shd w:val="clear" w:color="auto" w:fill="1C5F8C"/>
          </w:tcPr>
          <w:p w:rsidR="0086091E" w:rsidRPr="006849BD" w:rsidRDefault="0086091E" w:rsidP="00AC6ACB">
            <w:pPr>
              <w:pStyle w:val="-TableHeading"/>
            </w:pPr>
            <w:r>
              <w:t>Replacement</w:t>
            </w:r>
            <w:r w:rsidR="004411CD">
              <w:t xml:space="preserve"> </w:t>
            </w:r>
            <w:r>
              <w:t>/</w:t>
            </w:r>
            <w:r w:rsidR="004411CD">
              <w:t xml:space="preserve"> </w:t>
            </w:r>
            <w:r>
              <w:t>maintenance</w:t>
            </w:r>
            <w:r w:rsidR="00D10EF9">
              <w:t xml:space="preserve"> </w:t>
            </w:r>
            <w:r>
              <w:t>/</w:t>
            </w:r>
            <w:r w:rsidR="00D10EF9">
              <w:t xml:space="preserve"> </w:t>
            </w:r>
            <w:r>
              <w:t>protection strategy</w:t>
            </w:r>
          </w:p>
        </w:tc>
      </w:tr>
      <w:tr w:rsidR="0086091E" w:rsidRPr="006849BD" w:rsidTr="00AC6ACB">
        <w:tc>
          <w:tcPr>
            <w:tcW w:w="4219" w:type="dxa"/>
          </w:tcPr>
          <w:p w:rsidR="0086091E" w:rsidRPr="00C003F9" w:rsidRDefault="0086091E" w:rsidP="00AC6ACB">
            <w:pPr>
              <w:pStyle w:val="TableLevel1regular"/>
              <w:rPr>
                <w:b/>
              </w:rPr>
            </w:pPr>
          </w:p>
        </w:tc>
        <w:tc>
          <w:tcPr>
            <w:tcW w:w="5250" w:type="dxa"/>
          </w:tcPr>
          <w:p w:rsidR="0086091E" w:rsidRDefault="0086091E" w:rsidP="00AC6ACB">
            <w:pPr>
              <w:pStyle w:val="TableLevel1regular"/>
              <w:rPr>
                <w:lang w:eastAsia="en-NZ"/>
              </w:rPr>
            </w:pPr>
          </w:p>
        </w:tc>
      </w:tr>
      <w:tr w:rsidR="0086091E" w:rsidRPr="006849BD" w:rsidTr="00AC6ACB">
        <w:tc>
          <w:tcPr>
            <w:tcW w:w="4219" w:type="dxa"/>
          </w:tcPr>
          <w:p w:rsidR="0086091E" w:rsidRDefault="0086091E" w:rsidP="00AC6ACB">
            <w:pPr>
              <w:pStyle w:val="TableLevel1regular"/>
              <w:rPr>
                <w:b/>
                <w:lang w:eastAsia="en-NZ"/>
              </w:rPr>
            </w:pPr>
          </w:p>
        </w:tc>
        <w:tc>
          <w:tcPr>
            <w:tcW w:w="5250" w:type="dxa"/>
          </w:tcPr>
          <w:p w:rsidR="0086091E" w:rsidRDefault="0086091E" w:rsidP="00AC6ACB">
            <w:pPr>
              <w:pStyle w:val="TableLevel1regular"/>
            </w:pPr>
          </w:p>
        </w:tc>
      </w:tr>
      <w:tr w:rsidR="0086091E" w:rsidRPr="006849BD" w:rsidTr="00AC6ACB">
        <w:tc>
          <w:tcPr>
            <w:tcW w:w="4219" w:type="dxa"/>
          </w:tcPr>
          <w:p w:rsidR="0086091E" w:rsidRPr="00C003F9" w:rsidRDefault="0086091E" w:rsidP="00AC6ACB">
            <w:pPr>
              <w:pStyle w:val="TableLevel1regular"/>
              <w:rPr>
                <w:b/>
              </w:rPr>
            </w:pPr>
          </w:p>
        </w:tc>
        <w:tc>
          <w:tcPr>
            <w:tcW w:w="5250" w:type="dxa"/>
          </w:tcPr>
          <w:p w:rsidR="0086091E" w:rsidRDefault="0086091E" w:rsidP="00AC6ACB">
            <w:pPr>
              <w:pStyle w:val="TableLevel1regular"/>
              <w:rPr>
                <w:lang w:eastAsia="en-NZ"/>
              </w:rPr>
            </w:pPr>
          </w:p>
        </w:tc>
      </w:tr>
    </w:tbl>
    <w:p w:rsidR="00663FD1" w:rsidRDefault="00663FD1" w:rsidP="00AC6ACB">
      <w:pPr>
        <w:pStyle w:val="TableLevel1regular"/>
      </w:pPr>
    </w:p>
    <w:p w:rsidR="00A12217" w:rsidRPr="00DB27EE" w:rsidRDefault="00A12217" w:rsidP="00900EAE">
      <w:pPr>
        <w:pStyle w:val="-Bullets"/>
        <w:numPr>
          <w:ilvl w:val="0"/>
          <w:numId w:val="0"/>
        </w:numPr>
        <w:ind w:left="-349"/>
      </w:pPr>
    </w:p>
    <w:p w:rsidR="00EE30F3" w:rsidRDefault="00EE30F3" w:rsidP="00A12217">
      <w:pPr>
        <w:pStyle w:val="Body"/>
      </w:pPr>
    </w:p>
    <w:p w:rsidR="00F74C9D" w:rsidRDefault="00F74C9D">
      <w:pPr>
        <w:rPr>
          <w:rFonts w:asciiTheme="minorHAnsi" w:eastAsiaTheme="minorEastAsia" w:hAnsiTheme="minorHAnsi" w:cstheme="minorBidi"/>
          <w:b/>
          <w:bCs/>
          <w:sz w:val="20"/>
          <w:szCs w:val="20"/>
        </w:rPr>
      </w:pPr>
      <w:r>
        <w:br w:type="page"/>
      </w:r>
    </w:p>
    <w:p w:rsidR="00F74C9D" w:rsidRDefault="00F74C9D" w:rsidP="002A369E">
      <w:pPr>
        <w:pStyle w:val="-Heading1"/>
      </w:pPr>
      <w:bookmarkStart w:id="13" w:name="_Toc318972891"/>
      <w:r>
        <w:lastRenderedPageBreak/>
        <w:t>Financial plan</w:t>
      </w:r>
      <w:bookmarkEnd w:id="13"/>
      <w:r>
        <w:t xml:space="preserve"> </w:t>
      </w:r>
    </w:p>
    <w:p w:rsidR="00F74C9D" w:rsidRDefault="00F74C9D" w:rsidP="00F74C9D">
      <w:pPr>
        <w:pStyle w:val="Body"/>
      </w:pPr>
    </w:p>
    <w:p w:rsidR="00F74C9D" w:rsidRPr="00F74C9D" w:rsidRDefault="00F74C9D" w:rsidP="00F74C9D">
      <w:pPr>
        <w:pStyle w:val="Body"/>
      </w:pPr>
      <w:r w:rsidRPr="00F74C9D">
        <w:t xml:space="preserve">It’s important to know </w:t>
      </w:r>
      <w:r w:rsidR="001617DD">
        <w:t>you can make ends meet or</w:t>
      </w:r>
      <w:r w:rsidRPr="00F74C9D">
        <w:t xml:space="preserve"> make money if that’s what you want to do. This section outlines at a high level your forecasted costs, revenue, profit and loss, break-even date, cash flow and balance sheet.</w:t>
      </w:r>
    </w:p>
    <w:p w:rsidR="00F74C9D" w:rsidRPr="00F74C9D" w:rsidRDefault="00F74C9D" w:rsidP="00F74C9D">
      <w:pPr>
        <w:pStyle w:val="Body"/>
      </w:pPr>
    </w:p>
    <w:p w:rsidR="00F74C9D" w:rsidRPr="00F74C9D" w:rsidRDefault="00F74C9D" w:rsidP="00F74C9D">
      <w:pPr>
        <w:pStyle w:val="Body"/>
      </w:pPr>
      <w:r w:rsidRPr="00F74C9D">
        <w:t xml:space="preserve">See </w:t>
      </w:r>
      <w:hyperlink r:id="rId33" w:history="1">
        <w:r w:rsidR="00B07828" w:rsidRPr="00B07828">
          <w:rPr>
            <w:rStyle w:val="Hyperlink"/>
          </w:rPr>
          <w:t>How much money do I need to start a business?</w:t>
        </w:r>
      </w:hyperlink>
      <w:r w:rsidR="00B07828">
        <w:t xml:space="preserve"> And </w:t>
      </w:r>
      <w:hyperlink r:id="rId34" w:history="1">
        <w:r w:rsidR="00B07828" w:rsidRPr="00A76D0B">
          <w:rPr>
            <w:rStyle w:val="Hyperlink"/>
          </w:rPr>
          <w:t>Introduction to business finance</w:t>
        </w:r>
      </w:hyperlink>
      <w:r w:rsidR="00B07828">
        <w:t xml:space="preserve"> on </w:t>
      </w:r>
      <w:r w:rsidR="00AB5D44">
        <w:t>b</w:t>
      </w:r>
      <w:bookmarkStart w:id="14" w:name="_GoBack"/>
      <w:bookmarkEnd w:id="14"/>
      <w:r w:rsidR="00A67B78">
        <w:t>usiness.govt.nz</w:t>
      </w:r>
      <w:r w:rsidR="00B07828">
        <w:t>.</w:t>
      </w:r>
    </w:p>
    <w:p w:rsidR="00F74C9D" w:rsidRDefault="00F74C9D" w:rsidP="00F74C9D">
      <w:pPr>
        <w:pStyle w:val="Body"/>
      </w:pPr>
    </w:p>
    <w:p w:rsidR="00F74C9D" w:rsidRDefault="00F74C9D" w:rsidP="00F74C9D">
      <w:pPr>
        <w:pStyle w:val="Heading20"/>
      </w:pPr>
      <w:r>
        <w:t>Cost forecast – money out</w:t>
      </w:r>
    </w:p>
    <w:p w:rsidR="00F74C9D" w:rsidRDefault="00F74C9D" w:rsidP="00F74C9D">
      <w:pPr>
        <w:pStyle w:val="Body"/>
      </w:pPr>
      <w:r w:rsidRPr="008A407A">
        <w:t xml:space="preserve">Summarise the start-up </w:t>
      </w:r>
      <w:r>
        <w:t xml:space="preserve">and ongoing </w:t>
      </w:r>
      <w:r w:rsidRPr="008A407A">
        <w:t xml:space="preserve">costs of your business. Account for as much detail as possible. The more accuracy and honesty you provide at this stage the better, because if you sugar-coat the costs you face now, you’ll just be setting yourself up for problems later on. </w:t>
      </w:r>
    </w:p>
    <w:p w:rsidR="00F74C9D" w:rsidRDefault="00F74C9D" w:rsidP="00F74C9D">
      <w:pPr>
        <w:pStyle w:val="Body"/>
      </w:pPr>
    </w:p>
    <w:p w:rsidR="00F74C9D" w:rsidRPr="008A407A" w:rsidRDefault="00F74C9D" w:rsidP="00F74C9D">
      <w:pPr>
        <w:pStyle w:val="Body"/>
      </w:pPr>
      <w:r w:rsidRPr="008A407A">
        <w:t>You need to pause and spend time digging down into the figures to give you</w:t>
      </w:r>
      <w:r>
        <w:t>rself</w:t>
      </w:r>
      <w:r w:rsidRPr="008A407A">
        <w:t xml:space="preserve"> a realistic costs basis </w:t>
      </w:r>
      <w:r>
        <w:t xml:space="preserve">on which </w:t>
      </w:r>
      <w:r w:rsidRPr="008A407A">
        <w:t>to build your break-even analysis.</w:t>
      </w:r>
    </w:p>
    <w:p w:rsidR="00F74C9D" w:rsidRDefault="00F74C9D" w:rsidP="00F74C9D">
      <w:pPr>
        <w:pStyle w:val="Body"/>
      </w:pPr>
    </w:p>
    <w:tbl>
      <w:tblPr>
        <w:tblStyle w:val="TableGrid"/>
        <w:tblW w:w="9752" w:type="dxa"/>
        <w:tblLook w:val="04A0" w:firstRow="1" w:lastRow="0" w:firstColumn="1" w:lastColumn="0" w:noHBand="0" w:noVBand="1"/>
      </w:tblPr>
      <w:tblGrid>
        <w:gridCol w:w="4082"/>
        <w:gridCol w:w="1843"/>
        <w:gridCol w:w="1985"/>
        <w:gridCol w:w="1842"/>
      </w:tblGrid>
      <w:tr w:rsidR="00F9348D" w:rsidRPr="006849BD" w:rsidTr="00D72A6C">
        <w:tc>
          <w:tcPr>
            <w:tcW w:w="4082" w:type="dxa"/>
            <w:shd w:val="clear" w:color="auto" w:fill="1C5F8C"/>
          </w:tcPr>
          <w:p w:rsidR="00F74C9D" w:rsidRDefault="00F74C9D" w:rsidP="00F74C9D">
            <w:pPr>
              <w:pStyle w:val="-TableHeading"/>
            </w:pPr>
            <w:r>
              <w:t>Area of spend</w:t>
            </w:r>
          </w:p>
        </w:tc>
        <w:tc>
          <w:tcPr>
            <w:tcW w:w="1843" w:type="dxa"/>
            <w:shd w:val="clear" w:color="auto" w:fill="1C5F8C"/>
          </w:tcPr>
          <w:p w:rsidR="00F74C9D" w:rsidRDefault="00F74C9D" w:rsidP="00F74C9D">
            <w:pPr>
              <w:pStyle w:val="-TableHeading"/>
            </w:pPr>
            <w:r>
              <w:t>First year</w:t>
            </w:r>
            <w:r w:rsidR="00AD40DB">
              <w:t xml:space="preserve"> ($)</w:t>
            </w:r>
          </w:p>
        </w:tc>
        <w:tc>
          <w:tcPr>
            <w:tcW w:w="1985" w:type="dxa"/>
            <w:shd w:val="clear" w:color="auto" w:fill="1C5F8C"/>
          </w:tcPr>
          <w:p w:rsidR="00F74C9D" w:rsidRDefault="00F74C9D" w:rsidP="00F74C9D">
            <w:pPr>
              <w:pStyle w:val="-TableHeading"/>
            </w:pPr>
            <w:r>
              <w:t>Second year</w:t>
            </w:r>
            <w:r w:rsidR="00AD40DB">
              <w:t xml:space="preserve"> ($)</w:t>
            </w:r>
          </w:p>
        </w:tc>
        <w:tc>
          <w:tcPr>
            <w:tcW w:w="1842" w:type="dxa"/>
            <w:shd w:val="clear" w:color="auto" w:fill="1C5F8C"/>
          </w:tcPr>
          <w:p w:rsidR="00F74C9D" w:rsidRPr="006849BD" w:rsidRDefault="00F74C9D" w:rsidP="00F74C9D">
            <w:pPr>
              <w:pStyle w:val="-TableHeading"/>
            </w:pPr>
            <w:r>
              <w:t>Third year</w:t>
            </w:r>
            <w:r w:rsidR="00AD40DB">
              <w:t xml:space="preserve"> ($)</w:t>
            </w:r>
          </w:p>
        </w:tc>
      </w:tr>
      <w:tr w:rsidR="00F9348D" w:rsidRPr="006849BD" w:rsidTr="00F9348D">
        <w:tc>
          <w:tcPr>
            <w:tcW w:w="4082" w:type="dxa"/>
          </w:tcPr>
          <w:p w:rsidR="00F74C9D" w:rsidRPr="00C003F9" w:rsidRDefault="00F74C9D" w:rsidP="00F74C9D">
            <w:pPr>
              <w:pStyle w:val="TableLevel1regular"/>
              <w:rPr>
                <w:b/>
              </w:rPr>
            </w:pPr>
          </w:p>
        </w:tc>
        <w:tc>
          <w:tcPr>
            <w:tcW w:w="1843" w:type="dxa"/>
          </w:tcPr>
          <w:p w:rsidR="00F74C9D" w:rsidRDefault="00F74C9D" w:rsidP="00F74C9D">
            <w:pPr>
              <w:pStyle w:val="TableLevel1regular"/>
              <w:rPr>
                <w:lang w:eastAsia="en-NZ"/>
              </w:rPr>
            </w:pPr>
          </w:p>
        </w:tc>
        <w:tc>
          <w:tcPr>
            <w:tcW w:w="1985" w:type="dxa"/>
          </w:tcPr>
          <w:p w:rsidR="00F74C9D" w:rsidRDefault="00F74C9D" w:rsidP="00F74C9D">
            <w:pPr>
              <w:pStyle w:val="TableLevel1regular"/>
              <w:rPr>
                <w:lang w:eastAsia="en-NZ"/>
              </w:rPr>
            </w:pPr>
          </w:p>
        </w:tc>
        <w:tc>
          <w:tcPr>
            <w:tcW w:w="1842" w:type="dxa"/>
          </w:tcPr>
          <w:p w:rsidR="00F74C9D" w:rsidRDefault="00F74C9D" w:rsidP="00F74C9D">
            <w:pPr>
              <w:pStyle w:val="TableLevel1regular"/>
              <w:rPr>
                <w:lang w:eastAsia="en-NZ"/>
              </w:rPr>
            </w:pPr>
          </w:p>
        </w:tc>
      </w:tr>
      <w:tr w:rsidR="00F9348D" w:rsidRPr="006849BD" w:rsidTr="00F9348D">
        <w:tc>
          <w:tcPr>
            <w:tcW w:w="4082" w:type="dxa"/>
          </w:tcPr>
          <w:p w:rsidR="00F74C9D" w:rsidRPr="00C003F9" w:rsidRDefault="00F74C9D" w:rsidP="00F74C9D">
            <w:pPr>
              <w:pStyle w:val="TableLevel1regular"/>
              <w:rPr>
                <w:b/>
              </w:rPr>
            </w:pPr>
          </w:p>
        </w:tc>
        <w:tc>
          <w:tcPr>
            <w:tcW w:w="1843" w:type="dxa"/>
          </w:tcPr>
          <w:p w:rsidR="00F74C9D" w:rsidRDefault="00F74C9D" w:rsidP="00F74C9D">
            <w:pPr>
              <w:pStyle w:val="TableLevel1regular"/>
              <w:rPr>
                <w:lang w:eastAsia="en-NZ"/>
              </w:rPr>
            </w:pPr>
          </w:p>
        </w:tc>
        <w:tc>
          <w:tcPr>
            <w:tcW w:w="1985" w:type="dxa"/>
          </w:tcPr>
          <w:p w:rsidR="00F74C9D" w:rsidRDefault="00F74C9D" w:rsidP="00F74C9D">
            <w:pPr>
              <w:pStyle w:val="TableLevel1regular"/>
              <w:rPr>
                <w:lang w:eastAsia="en-NZ"/>
              </w:rPr>
            </w:pPr>
          </w:p>
        </w:tc>
        <w:tc>
          <w:tcPr>
            <w:tcW w:w="1842" w:type="dxa"/>
          </w:tcPr>
          <w:p w:rsidR="00F74C9D" w:rsidRDefault="00F74C9D" w:rsidP="00F74C9D">
            <w:pPr>
              <w:pStyle w:val="TableLevel1regular"/>
              <w:rPr>
                <w:lang w:eastAsia="en-NZ"/>
              </w:rPr>
            </w:pPr>
          </w:p>
        </w:tc>
      </w:tr>
      <w:tr w:rsidR="00F9348D" w:rsidRPr="006849BD" w:rsidTr="00F9348D">
        <w:tc>
          <w:tcPr>
            <w:tcW w:w="4082" w:type="dxa"/>
          </w:tcPr>
          <w:p w:rsidR="00F74C9D" w:rsidRPr="00C003F9" w:rsidRDefault="00F74C9D" w:rsidP="00F74C9D">
            <w:pPr>
              <w:pStyle w:val="TableLevel1regular"/>
              <w:rPr>
                <w:b/>
              </w:rPr>
            </w:pPr>
          </w:p>
        </w:tc>
        <w:tc>
          <w:tcPr>
            <w:tcW w:w="1843" w:type="dxa"/>
          </w:tcPr>
          <w:p w:rsidR="00F74C9D" w:rsidRDefault="00F74C9D" w:rsidP="00F74C9D">
            <w:pPr>
              <w:pStyle w:val="TableLevel1regular"/>
              <w:rPr>
                <w:lang w:eastAsia="en-NZ"/>
              </w:rPr>
            </w:pPr>
          </w:p>
        </w:tc>
        <w:tc>
          <w:tcPr>
            <w:tcW w:w="1985" w:type="dxa"/>
          </w:tcPr>
          <w:p w:rsidR="00F74C9D" w:rsidRDefault="00F74C9D" w:rsidP="00F74C9D">
            <w:pPr>
              <w:pStyle w:val="TableLevel1regular"/>
              <w:rPr>
                <w:lang w:eastAsia="en-NZ"/>
              </w:rPr>
            </w:pPr>
          </w:p>
        </w:tc>
        <w:tc>
          <w:tcPr>
            <w:tcW w:w="1842" w:type="dxa"/>
          </w:tcPr>
          <w:p w:rsidR="00F74C9D" w:rsidRDefault="00F74C9D" w:rsidP="00F74C9D">
            <w:pPr>
              <w:pStyle w:val="TableLevel1regular"/>
              <w:rPr>
                <w:lang w:eastAsia="en-NZ"/>
              </w:rPr>
            </w:pPr>
          </w:p>
        </w:tc>
      </w:tr>
      <w:tr w:rsidR="00F9348D" w:rsidRPr="006849BD" w:rsidTr="00F9348D">
        <w:tc>
          <w:tcPr>
            <w:tcW w:w="4082" w:type="dxa"/>
          </w:tcPr>
          <w:p w:rsidR="00F74C9D" w:rsidRPr="00C003F9" w:rsidRDefault="00F74C9D" w:rsidP="00F74C9D">
            <w:pPr>
              <w:pStyle w:val="TableLevel1regular"/>
              <w:rPr>
                <w:b/>
              </w:rPr>
            </w:pPr>
          </w:p>
        </w:tc>
        <w:tc>
          <w:tcPr>
            <w:tcW w:w="1843" w:type="dxa"/>
          </w:tcPr>
          <w:p w:rsidR="00F74C9D" w:rsidRDefault="00F74C9D" w:rsidP="00F74C9D">
            <w:pPr>
              <w:pStyle w:val="TableLevel1regular"/>
              <w:rPr>
                <w:lang w:eastAsia="en-NZ"/>
              </w:rPr>
            </w:pPr>
          </w:p>
        </w:tc>
        <w:tc>
          <w:tcPr>
            <w:tcW w:w="1985" w:type="dxa"/>
          </w:tcPr>
          <w:p w:rsidR="00F74C9D" w:rsidRDefault="00F74C9D" w:rsidP="00F74C9D">
            <w:pPr>
              <w:pStyle w:val="TableLevel1regular"/>
              <w:rPr>
                <w:lang w:eastAsia="en-NZ"/>
              </w:rPr>
            </w:pPr>
          </w:p>
        </w:tc>
        <w:tc>
          <w:tcPr>
            <w:tcW w:w="1842" w:type="dxa"/>
          </w:tcPr>
          <w:p w:rsidR="00F74C9D" w:rsidRDefault="00F74C9D" w:rsidP="00F74C9D">
            <w:pPr>
              <w:pStyle w:val="TableLevel1regular"/>
              <w:rPr>
                <w:lang w:eastAsia="en-NZ"/>
              </w:rPr>
            </w:pPr>
          </w:p>
        </w:tc>
      </w:tr>
      <w:tr w:rsidR="00F9348D" w:rsidRPr="006849BD" w:rsidTr="00F9348D">
        <w:tc>
          <w:tcPr>
            <w:tcW w:w="4082" w:type="dxa"/>
          </w:tcPr>
          <w:p w:rsidR="00F74C9D" w:rsidRPr="00C003F9" w:rsidRDefault="00F74C9D" w:rsidP="00F74C9D">
            <w:pPr>
              <w:pStyle w:val="TableLevel1regular"/>
              <w:rPr>
                <w:b/>
              </w:rPr>
            </w:pPr>
          </w:p>
        </w:tc>
        <w:tc>
          <w:tcPr>
            <w:tcW w:w="1843" w:type="dxa"/>
          </w:tcPr>
          <w:p w:rsidR="00F74C9D" w:rsidRDefault="00F74C9D" w:rsidP="00D10EF9">
            <w:pPr>
              <w:pStyle w:val="TableLevel1regular"/>
              <w:jc w:val="right"/>
              <w:rPr>
                <w:lang w:eastAsia="en-NZ"/>
              </w:rPr>
            </w:pPr>
          </w:p>
        </w:tc>
        <w:tc>
          <w:tcPr>
            <w:tcW w:w="1985" w:type="dxa"/>
          </w:tcPr>
          <w:p w:rsidR="00F74C9D" w:rsidRDefault="00F74C9D" w:rsidP="00D10EF9">
            <w:pPr>
              <w:pStyle w:val="TableLevel1regular"/>
              <w:jc w:val="right"/>
              <w:rPr>
                <w:lang w:eastAsia="en-NZ"/>
              </w:rPr>
            </w:pPr>
          </w:p>
        </w:tc>
        <w:tc>
          <w:tcPr>
            <w:tcW w:w="1842" w:type="dxa"/>
          </w:tcPr>
          <w:p w:rsidR="00F74C9D" w:rsidRDefault="00F74C9D" w:rsidP="00D10EF9">
            <w:pPr>
              <w:pStyle w:val="TableLevel1regular"/>
              <w:jc w:val="right"/>
              <w:rPr>
                <w:lang w:eastAsia="en-NZ"/>
              </w:rPr>
            </w:pPr>
          </w:p>
        </w:tc>
      </w:tr>
      <w:tr w:rsidR="00F9348D" w:rsidRPr="006849BD" w:rsidTr="00C971F1">
        <w:tc>
          <w:tcPr>
            <w:tcW w:w="4082" w:type="dxa"/>
            <w:tcBorders>
              <w:bottom w:val="single" w:sz="4" w:space="0" w:color="A6A6A6" w:themeColor="background1" w:themeShade="A6"/>
            </w:tcBorders>
          </w:tcPr>
          <w:p w:rsidR="00F74C9D" w:rsidRDefault="00F74C9D" w:rsidP="00F74C9D">
            <w:pPr>
              <w:pStyle w:val="TableLevel1regular"/>
              <w:rPr>
                <w:b/>
                <w:lang w:eastAsia="en-NZ"/>
              </w:rPr>
            </w:pPr>
          </w:p>
        </w:tc>
        <w:tc>
          <w:tcPr>
            <w:tcW w:w="1843" w:type="dxa"/>
            <w:tcBorders>
              <w:bottom w:val="single" w:sz="4" w:space="0" w:color="A6A6A6" w:themeColor="background1" w:themeShade="A6"/>
            </w:tcBorders>
          </w:tcPr>
          <w:p w:rsidR="00F74C9D" w:rsidRDefault="00AD40DB" w:rsidP="00AD40DB">
            <w:pPr>
              <w:pStyle w:val="TableLevel1regular"/>
              <w:tabs>
                <w:tab w:val="left" w:pos="1507"/>
                <w:tab w:val="right" w:pos="1617"/>
              </w:tabs>
            </w:pPr>
            <w:r>
              <w:tab/>
            </w:r>
          </w:p>
        </w:tc>
        <w:tc>
          <w:tcPr>
            <w:tcW w:w="1985" w:type="dxa"/>
            <w:tcBorders>
              <w:bottom w:val="single" w:sz="4" w:space="0" w:color="A6A6A6" w:themeColor="background1" w:themeShade="A6"/>
            </w:tcBorders>
          </w:tcPr>
          <w:p w:rsidR="00F74C9D" w:rsidRDefault="00F74C9D" w:rsidP="00D10EF9">
            <w:pPr>
              <w:pStyle w:val="TableLevel1regular"/>
              <w:jc w:val="right"/>
            </w:pPr>
          </w:p>
        </w:tc>
        <w:tc>
          <w:tcPr>
            <w:tcW w:w="1842" w:type="dxa"/>
            <w:tcBorders>
              <w:bottom w:val="single" w:sz="4" w:space="0" w:color="A6A6A6" w:themeColor="background1" w:themeShade="A6"/>
            </w:tcBorders>
          </w:tcPr>
          <w:p w:rsidR="00F74C9D" w:rsidRDefault="00F74C9D" w:rsidP="00D10EF9">
            <w:pPr>
              <w:pStyle w:val="TableLevel1regular"/>
              <w:jc w:val="right"/>
            </w:pPr>
          </w:p>
        </w:tc>
      </w:tr>
      <w:tr w:rsidR="00F9348D" w:rsidRPr="006849BD" w:rsidTr="00C971F1">
        <w:tc>
          <w:tcPr>
            <w:tcW w:w="4082" w:type="dxa"/>
            <w:shd w:val="clear" w:color="auto" w:fill="E6E6E6"/>
          </w:tcPr>
          <w:p w:rsidR="00F74C9D" w:rsidRPr="00C003F9" w:rsidRDefault="00F74C9D" w:rsidP="00F74C9D">
            <w:pPr>
              <w:pStyle w:val="TableLevel1regular"/>
              <w:rPr>
                <w:b/>
              </w:rPr>
            </w:pPr>
            <w:r>
              <w:rPr>
                <w:b/>
              </w:rPr>
              <w:t>Total</w:t>
            </w:r>
          </w:p>
        </w:tc>
        <w:tc>
          <w:tcPr>
            <w:tcW w:w="1843" w:type="dxa"/>
            <w:shd w:val="clear" w:color="auto" w:fill="E6E6E6"/>
          </w:tcPr>
          <w:p w:rsidR="00F74C9D" w:rsidRDefault="00F74C9D" w:rsidP="00D10EF9">
            <w:pPr>
              <w:pStyle w:val="TableLevel1regular"/>
              <w:jc w:val="right"/>
              <w:rPr>
                <w:lang w:eastAsia="en-NZ"/>
              </w:rPr>
            </w:pPr>
          </w:p>
        </w:tc>
        <w:tc>
          <w:tcPr>
            <w:tcW w:w="1985" w:type="dxa"/>
            <w:shd w:val="clear" w:color="auto" w:fill="E6E6E6"/>
          </w:tcPr>
          <w:p w:rsidR="00F74C9D" w:rsidRDefault="00F74C9D" w:rsidP="00D10EF9">
            <w:pPr>
              <w:pStyle w:val="TableLevel1regular"/>
              <w:jc w:val="right"/>
              <w:rPr>
                <w:lang w:eastAsia="en-NZ"/>
              </w:rPr>
            </w:pPr>
          </w:p>
        </w:tc>
        <w:tc>
          <w:tcPr>
            <w:tcW w:w="1842" w:type="dxa"/>
            <w:shd w:val="clear" w:color="auto" w:fill="E6E6E6"/>
          </w:tcPr>
          <w:p w:rsidR="00F74C9D" w:rsidRDefault="00F74C9D" w:rsidP="00D10EF9">
            <w:pPr>
              <w:pStyle w:val="TableLevel1regular"/>
              <w:jc w:val="right"/>
              <w:rPr>
                <w:lang w:eastAsia="en-NZ"/>
              </w:rPr>
            </w:pPr>
          </w:p>
        </w:tc>
      </w:tr>
    </w:tbl>
    <w:p w:rsidR="00F74C9D" w:rsidRDefault="00F74C9D" w:rsidP="00F74C9D">
      <w:pPr>
        <w:pStyle w:val="Body"/>
      </w:pPr>
    </w:p>
    <w:p w:rsidR="00CC6EB3" w:rsidRDefault="00CC6EB3">
      <w:pPr>
        <w:rPr>
          <w:rFonts w:ascii="Arial" w:eastAsiaTheme="minorEastAsia" w:hAnsi="Arial"/>
          <w:b/>
          <w:color w:val="3C3C3B"/>
          <w:szCs w:val="22"/>
        </w:rPr>
      </w:pPr>
      <w:r>
        <w:br w:type="page"/>
      </w:r>
    </w:p>
    <w:p w:rsidR="00F74C9D" w:rsidRDefault="00F74C9D" w:rsidP="00F74C9D">
      <w:pPr>
        <w:pStyle w:val="Heading20"/>
      </w:pPr>
      <w:r>
        <w:lastRenderedPageBreak/>
        <w:t>Revenue forecast – money in</w:t>
      </w:r>
    </w:p>
    <w:p w:rsidR="00F74C9D" w:rsidRPr="00F74C9D" w:rsidRDefault="00F74C9D" w:rsidP="00F74C9D">
      <w:pPr>
        <w:pStyle w:val="Body"/>
      </w:pPr>
      <w:r w:rsidRPr="00F74C9D">
        <w:t xml:space="preserve">Revenue can come in different forms, including sales, commissions, royalties, rent and bank interest. List the different types of revenue you’ll be getting and provide a forecast for each year. </w:t>
      </w:r>
    </w:p>
    <w:p w:rsidR="00F74C9D" w:rsidRPr="00F74C9D" w:rsidRDefault="00F74C9D" w:rsidP="00F74C9D">
      <w:pPr>
        <w:pStyle w:val="Body"/>
      </w:pPr>
    </w:p>
    <w:p w:rsidR="00F74C9D" w:rsidRDefault="00F74C9D" w:rsidP="00F74C9D">
      <w:pPr>
        <w:pStyle w:val="Body"/>
      </w:pPr>
      <w:r w:rsidRPr="00F74C9D">
        <w:t>Include your sources of investment funding. It’s up to you how much detail you go into. But if you’ll be showing this business plan to potential investors, they’ll want to see how much you’re backing your business with your own investment and who else has invested in the business.</w:t>
      </w:r>
    </w:p>
    <w:p w:rsidR="00CC6EB3" w:rsidRDefault="00CC6EB3" w:rsidP="00CC6EB3">
      <w:pPr>
        <w:pStyle w:val="Body"/>
      </w:pPr>
    </w:p>
    <w:tbl>
      <w:tblPr>
        <w:tblStyle w:val="TableGrid"/>
        <w:tblW w:w="9752" w:type="dxa"/>
        <w:tblLook w:val="04A0" w:firstRow="1" w:lastRow="0" w:firstColumn="1" w:lastColumn="0" w:noHBand="0" w:noVBand="1"/>
      </w:tblPr>
      <w:tblGrid>
        <w:gridCol w:w="4366"/>
        <w:gridCol w:w="1701"/>
        <w:gridCol w:w="1984"/>
        <w:gridCol w:w="1701"/>
      </w:tblGrid>
      <w:tr w:rsidR="00940F85" w:rsidRPr="006849BD" w:rsidTr="002F6D28">
        <w:tc>
          <w:tcPr>
            <w:tcW w:w="4366" w:type="dxa"/>
            <w:shd w:val="clear" w:color="auto" w:fill="1C5F8C"/>
          </w:tcPr>
          <w:p w:rsidR="00CC6EB3" w:rsidRDefault="00CC6EB3" w:rsidP="005B08EA">
            <w:pPr>
              <w:pStyle w:val="-TableHeading"/>
            </w:pPr>
            <w:r>
              <w:t>Type of revenue</w:t>
            </w:r>
          </w:p>
        </w:tc>
        <w:tc>
          <w:tcPr>
            <w:tcW w:w="1701" w:type="dxa"/>
            <w:shd w:val="clear" w:color="auto" w:fill="1C5F8C"/>
          </w:tcPr>
          <w:p w:rsidR="00CC6EB3" w:rsidRDefault="00CC6EB3" w:rsidP="005B08EA">
            <w:pPr>
              <w:pStyle w:val="-TableHeading"/>
            </w:pPr>
            <w:r>
              <w:t>First year</w:t>
            </w:r>
            <w:r w:rsidR="00AD40DB">
              <w:t xml:space="preserve"> ($)</w:t>
            </w:r>
          </w:p>
        </w:tc>
        <w:tc>
          <w:tcPr>
            <w:tcW w:w="1984" w:type="dxa"/>
            <w:shd w:val="clear" w:color="auto" w:fill="1C5F8C"/>
          </w:tcPr>
          <w:p w:rsidR="00CC6EB3" w:rsidRDefault="00CC6EB3" w:rsidP="005B08EA">
            <w:pPr>
              <w:pStyle w:val="-TableHeading"/>
            </w:pPr>
            <w:r>
              <w:t>Second year</w:t>
            </w:r>
            <w:r w:rsidR="00AD40DB">
              <w:t xml:space="preserve"> ($)</w:t>
            </w:r>
          </w:p>
        </w:tc>
        <w:tc>
          <w:tcPr>
            <w:tcW w:w="1701" w:type="dxa"/>
            <w:shd w:val="clear" w:color="auto" w:fill="1C5F8C"/>
          </w:tcPr>
          <w:p w:rsidR="00CC6EB3" w:rsidRPr="006849BD" w:rsidRDefault="00CC6EB3" w:rsidP="005B08EA">
            <w:pPr>
              <w:pStyle w:val="-TableHeading"/>
            </w:pPr>
            <w:r>
              <w:t>Third year</w:t>
            </w:r>
            <w:r w:rsidR="00AD40DB">
              <w:t xml:space="preserve"> ($)</w:t>
            </w:r>
          </w:p>
        </w:tc>
      </w:tr>
      <w:tr w:rsidR="00940F85" w:rsidRPr="006849BD" w:rsidTr="002F6D28">
        <w:tc>
          <w:tcPr>
            <w:tcW w:w="4366" w:type="dxa"/>
          </w:tcPr>
          <w:p w:rsidR="00CC6EB3" w:rsidRPr="00C003F9" w:rsidRDefault="00CC6EB3" w:rsidP="005B08EA">
            <w:pPr>
              <w:pStyle w:val="TableLevel1regular"/>
              <w:rPr>
                <w:b/>
              </w:rPr>
            </w:pPr>
          </w:p>
        </w:tc>
        <w:tc>
          <w:tcPr>
            <w:tcW w:w="1701" w:type="dxa"/>
          </w:tcPr>
          <w:p w:rsidR="00CC6EB3" w:rsidRDefault="00CC6EB3" w:rsidP="005B08EA">
            <w:pPr>
              <w:pStyle w:val="TableLevel1regular"/>
              <w:rPr>
                <w:lang w:eastAsia="en-NZ"/>
              </w:rPr>
            </w:pPr>
          </w:p>
        </w:tc>
        <w:tc>
          <w:tcPr>
            <w:tcW w:w="1984" w:type="dxa"/>
          </w:tcPr>
          <w:p w:rsidR="00CC6EB3" w:rsidRDefault="00CC6EB3" w:rsidP="005B08EA">
            <w:pPr>
              <w:pStyle w:val="TableLevel1regular"/>
              <w:rPr>
                <w:lang w:eastAsia="en-NZ"/>
              </w:rPr>
            </w:pPr>
          </w:p>
        </w:tc>
        <w:tc>
          <w:tcPr>
            <w:tcW w:w="1701" w:type="dxa"/>
          </w:tcPr>
          <w:p w:rsidR="00CC6EB3" w:rsidRDefault="00CC6EB3" w:rsidP="005B08EA">
            <w:pPr>
              <w:pStyle w:val="TableLevel1regular"/>
              <w:rPr>
                <w:lang w:eastAsia="en-NZ"/>
              </w:rPr>
            </w:pPr>
          </w:p>
        </w:tc>
      </w:tr>
      <w:tr w:rsidR="00940F85" w:rsidRPr="006849BD" w:rsidTr="002F6D28">
        <w:tc>
          <w:tcPr>
            <w:tcW w:w="4366" w:type="dxa"/>
          </w:tcPr>
          <w:p w:rsidR="00CC6EB3" w:rsidRPr="00C003F9" w:rsidRDefault="00CC6EB3" w:rsidP="005B08EA">
            <w:pPr>
              <w:pStyle w:val="TableLevel1regular"/>
              <w:rPr>
                <w:b/>
              </w:rPr>
            </w:pPr>
          </w:p>
        </w:tc>
        <w:tc>
          <w:tcPr>
            <w:tcW w:w="1701" w:type="dxa"/>
          </w:tcPr>
          <w:p w:rsidR="00CC6EB3" w:rsidRDefault="00CC6EB3" w:rsidP="005B08EA">
            <w:pPr>
              <w:pStyle w:val="TableLevel1regular"/>
              <w:rPr>
                <w:lang w:eastAsia="en-NZ"/>
              </w:rPr>
            </w:pPr>
          </w:p>
        </w:tc>
        <w:tc>
          <w:tcPr>
            <w:tcW w:w="1984" w:type="dxa"/>
          </w:tcPr>
          <w:p w:rsidR="00CC6EB3" w:rsidRDefault="00CC6EB3" w:rsidP="005B08EA">
            <w:pPr>
              <w:pStyle w:val="TableLevel1regular"/>
              <w:rPr>
                <w:lang w:eastAsia="en-NZ"/>
              </w:rPr>
            </w:pPr>
          </w:p>
        </w:tc>
        <w:tc>
          <w:tcPr>
            <w:tcW w:w="1701" w:type="dxa"/>
          </w:tcPr>
          <w:p w:rsidR="00CC6EB3" w:rsidRDefault="00CC6EB3" w:rsidP="005B08EA">
            <w:pPr>
              <w:pStyle w:val="TableLevel1regular"/>
              <w:rPr>
                <w:lang w:eastAsia="en-NZ"/>
              </w:rPr>
            </w:pPr>
          </w:p>
        </w:tc>
      </w:tr>
      <w:tr w:rsidR="00940F85" w:rsidRPr="006849BD" w:rsidTr="002F6D28">
        <w:tc>
          <w:tcPr>
            <w:tcW w:w="4366" w:type="dxa"/>
          </w:tcPr>
          <w:p w:rsidR="00CC6EB3" w:rsidRPr="00C003F9" w:rsidRDefault="00CC6EB3" w:rsidP="005B08EA">
            <w:pPr>
              <w:pStyle w:val="TableLevel1regular"/>
              <w:rPr>
                <w:b/>
              </w:rPr>
            </w:pPr>
          </w:p>
        </w:tc>
        <w:tc>
          <w:tcPr>
            <w:tcW w:w="1701" w:type="dxa"/>
          </w:tcPr>
          <w:p w:rsidR="00CC6EB3" w:rsidRDefault="00CC6EB3" w:rsidP="005B08EA">
            <w:pPr>
              <w:pStyle w:val="TableLevel1regular"/>
              <w:rPr>
                <w:lang w:eastAsia="en-NZ"/>
              </w:rPr>
            </w:pPr>
          </w:p>
        </w:tc>
        <w:tc>
          <w:tcPr>
            <w:tcW w:w="1984" w:type="dxa"/>
          </w:tcPr>
          <w:p w:rsidR="00CC6EB3" w:rsidRDefault="00CC6EB3" w:rsidP="005B08EA">
            <w:pPr>
              <w:pStyle w:val="TableLevel1regular"/>
              <w:rPr>
                <w:lang w:eastAsia="en-NZ"/>
              </w:rPr>
            </w:pPr>
          </w:p>
        </w:tc>
        <w:tc>
          <w:tcPr>
            <w:tcW w:w="1701" w:type="dxa"/>
          </w:tcPr>
          <w:p w:rsidR="00CC6EB3" w:rsidRDefault="00CC6EB3" w:rsidP="005B08EA">
            <w:pPr>
              <w:pStyle w:val="TableLevel1regular"/>
              <w:rPr>
                <w:lang w:eastAsia="en-NZ"/>
              </w:rPr>
            </w:pPr>
          </w:p>
        </w:tc>
      </w:tr>
      <w:tr w:rsidR="00940F85" w:rsidRPr="006849BD" w:rsidTr="002F6D28">
        <w:tc>
          <w:tcPr>
            <w:tcW w:w="4366" w:type="dxa"/>
          </w:tcPr>
          <w:p w:rsidR="00CC6EB3" w:rsidRPr="00C003F9" w:rsidRDefault="00CC6EB3" w:rsidP="005B08EA">
            <w:pPr>
              <w:pStyle w:val="TableLevel1regular"/>
              <w:rPr>
                <w:b/>
              </w:rPr>
            </w:pPr>
          </w:p>
        </w:tc>
        <w:tc>
          <w:tcPr>
            <w:tcW w:w="1701" w:type="dxa"/>
          </w:tcPr>
          <w:p w:rsidR="00CC6EB3" w:rsidRDefault="00CC6EB3" w:rsidP="005B08EA">
            <w:pPr>
              <w:pStyle w:val="TableLevel1regular"/>
              <w:rPr>
                <w:lang w:eastAsia="en-NZ"/>
              </w:rPr>
            </w:pPr>
          </w:p>
        </w:tc>
        <w:tc>
          <w:tcPr>
            <w:tcW w:w="1984" w:type="dxa"/>
          </w:tcPr>
          <w:p w:rsidR="00CC6EB3" w:rsidRDefault="00CC6EB3" w:rsidP="005B08EA">
            <w:pPr>
              <w:pStyle w:val="TableLevel1regular"/>
              <w:rPr>
                <w:lang w:eastAsia="en-NZ"/>
              </w:rPr>
            </w:pPr>
          </w:p>
        </w:tc>
        <w:tc>
          <w:tcPr>
            <w:tcW w:w="1701" w:type="dxa"/>
          </w:tcPr>
          <w:p w:rsidR="00CC6EB3" w:rsidRDefault="00CC6EB3" w:rsidP="005B08EA">
            <w:pPr>
              <w:pStyle w:val="TableLevel1regular"/>
              <w:rPr>
                <w:lang w:eastAsia="en-NZ"/>
              </w:rPr>
            </w:pPr>
          </w:p>
        </w:tc>
      </w:tr>
      <w:tr w:rsidR="00940F85" w:rsidRPr="006849BD" w:rsidTr="002F6D28">
        <w:tc>
          <w:tcPr>
            <w:tcW w:w="4366" w:type="dxa"/>
            <w:tcBorders>
              <w:bottom w:val="single" w:sz="4" w:space="0" w:color="A6A6A6" w:themeColor="background1" w:themeShade="A6"/>
            </w:tcBorders>
            <w:shd w:val="clear" w:color="auto" w:fill="E6E6E6"/>
          </w:tcPr>
          <w:p w:rsidR="00CC6EB3" w:rsidRPr="007859D0" w:rsidRDefault="00CC6EB3" w:rsidP="005B08EA">
            <w:pPr>
              <w:pStyle w:val="TableLevel1regular"/>
              <w:rPr>
                <w:b/>
                <w:lang w:eastAsia="en-NZ"/>
              </w:rPr>
            </w:pPr>
            <w:r w:rsidRPr="007859D0">
              <w:rPr>
                <w:b/>
                <w:lang w:eastAsia="en-NZ"/>
              </w:rPr>
              <w:t>Investment / funding</w:t>
            </w:r>
          </w:p>
        </w:tc>
        <w:tc>
          <w:tcPr>
            <w:tcW w:w="1701" w:type="dxa"/>
            <w:tcBorders>
              <w:bottom w:val="single" w:sz="4" w:space="0" w:color="A6A6A6" w:themeColor="background1" w:themeShade="A6"/>
            </w:tcBorders>
            <w:shd w:val="clear" w:color="auto" w:fill="E6E6E6"/>
          </w:tcPr>
          <w:p w:rsidR="00CC6EB3" w:rsidRDefault="00CC6EB3" w:rsidP="00D10EF9">
            <w:pPr>
              <w:pStyle w:val="TableLevel1regular"/>
              <w:jc w:val="right"/>
            </w:pPr>
          </w:p>
        </w:tc>
        <w:tc>
          <w:tcPr>
            <w:tcW w:w="1984" w:type="dxa"/>
            <w:tcBorders>
              <w:bottom w:val="single" w:sz="4" w:space="0" w:color="A6A6A6" w:themeColor="background1" w:themeShade="A6"/>
            </w:tcBorders>
            <w:shd w:val="clear" w:color="auto" w:fill="E6E6E6"/>
          </w:tcPr>
          <w:p w:rsidR="00CC6EB3" w:rsidRDefault="00CC6EB3" w:rsidP="00D10EF9">
            <w:pPr>
              <w:pStyle w:val="TableLevel1regular"/>
              <w:jc w:val="right"/>
            </w:pPr>
          </w:p>
        </w:tc>
        <w:tc>
          <w:tcPr>
            <w:tcW w:w="1701" w:type="dxa"/>
            <w:tcBorders>
              <w:bottom w:val="single" w:sz="4" w:space="0" w:color="A6A6A6" w:themeColor="background1" w:themeShade="A6"/>
            </w:tcBorders>
            <w:shd w:val="clear" w:color="auto" w:fill="E6E6E6"/>
          </w:tcPr>
          <w:p w:rsidR="00CC6EB3" w:rsidRDefault="00AD40DB" w:rsidP="00AD40DB">
            <w:pPr>
              <w:pStyle w:val="TableLevel1regular"/>
              <w:tabs>
                <w:tab w:val="left" w:pos="1307"/>
                <w:tab w:val="right" w:pos="1475"/>
              </w:tabs>
            </w:pPr>
            <w:r>
              <w:tab/>
            </w:r>
          </w:p>
        </w:tc>
      </w:tr>
      <w:tr w:rsidR="00940F85" w:rsidRPr="006849BD" w:rsidTr="002F6D28">
        <w:tc>
          <w:tcPr>
            <w:tcW w:w="4366" w:type="dxa"/>
            <w:shd w:val="clear" w:color="auto" w:fill="E6E6E6"/>
          </w:tcPr>
          <w:p w:rsidR="00CC6EB3" w:rsidRPr="00C003F9" w:rsidRDefault="00CC6EB3" w:rsidP="005B08EA">
            <w:pPr>
              <w:pStyle w:val="TableLevel1regular"/>
              <w:rPr>
                <w:b/>
              </w:rPr>
            </w:pPr>
            <w:r>
              <w:rPr>
                <w:b/>
              </w:rPr>
              <w:t>Total</w:t>
            </w:r>
          </w:p>
        </w:tc>
        <w:tc>
          <w:tcPr>
            <w:tcW w:w="1701" w:type="dxa"/>
            <w:shd w:val="clear" w:color="auto" w:fill="E6E6E6"/>
          </w:tcPr>
          <w:p w:rsidR="00CC6EB3" w:rsidRDefault="00CC6EB3" w:rsidP="00D10EF9">
            <w:pPr>
              <w:pStyle w:val="TableLevel1regular"/>
              <w:jc w:val="right"/>
              <w:rPr>
                <w:lang w:eastAsia="en-NZ"/>
              </w:rPr>
            </w:pPr>
          </w:p>
        </w:tc>
        <w:tc>
          <w:tcPr>
            <w:tcW w:w="1984" w:type="dxa"/>
            <w:shd w:val="clear" w:color="auto" w:fill="E6E6E6"/>
          </w:tcPr>
          <w:p w:rsidR="00CC6EB3" w:rsidRDefault="00CC6EB3" w:rsidP="00D10EF9">
            <w:pPr>
              <w:pStyle w:val="TableLevel1regular"/>
              <w:jc w:val="right"/>
              <w:rPr>
                <w:lang w:eastAsia="en-NZ"/>
              </w:rPr>
            </w:pPr>
          </w:p>
        </w:tc>
        <w:tc>
          <w:tcPr>
            <w:tcW w:w="1701" w:type="dxa"/>
            <w:shd w:val="clear" w:color="auto" w:fill="E6E6E6"/>
          </w:tcPr>
          <w:p w:rsidR="00CC6EB3" w:rsidRDefault="00CC6EB3" w:rsidP="00D10EF9">
            <w:pPr>
              <w:pStyle w:val="TableLevel1regular"/>
              <w:jc w:val="right"/>
              <w:rPr>
                <w:lang w:eastAsia="en-NZ"/>
              </w:rPr>
            </w:pPr>
          </w:p>
        </w:tc>
      </w:tr>
    </w:tbl>
    <w:p w:rsidR="00CC6EB3" w:rsidRDefault="00CC6EB3" w:rsidP="00CC6EB3">
      <w:pPr>
        <w:pStyle w:val="Body"/>
      </w:pPr>
    </w:p>
    <w:p w:rsidR="00CC6EB3" w:rsidRDefault="00CC6EB3" w:rsidP="00CC6EB3">
      <w:pPr>
        <w:pStyle w:val="Heading20"/>
      </w:pPr>
      <w:r>
        <w:t>Break-even forecast</w:t>
      </w:r>
    </w:p>
    <w:p w:rsidR="00CC6EB3" w:rsidRPr="00CC6EB3" w:rsidRDefault="00CC6EB3" w:rsidP="00CC6EB3">
      <w:pPr>
        <w:pStyle w:val="Body"/>
      </w:pPr>
      <w:r w:rsidRPr="00CC6EB3">
        <w:t>Carry out a break-even analysis and enter the resulting date in the space provided. A break-even analysis estimates when your business could break even and start to pay its ongoing costs. To find a break-even date, you need to a) estimate the sales volume you need to reach to break even and b) estimate how long it will take you to reach that milestone given your capacity limitations.</w:t>
      </w:r>
    </w:p>
    <w:p w:rsidR="00CC6EB3" w:rsidRPr="00CC6EB3" w:rsidRDefault="00CC6EB3" w:rsidP="00CC6EB3">
      <w:pPr>
        <w:pStyle w:val="Body"/>
      </w:pPr>
    </w:p>
    <w:p w:rsidR="00CC6EB3" w:rsidRPr="00CC6EB3" w:rsidRDefault="00CC6EB3" w:rsidP="00CC6EB3">
      <w:pPr>
        <w:pStyle w:val="Letterbullet"/>
      </w:pPr>
      <w:r w:rsidRPr="00CC6EB3">
        <w:t>Estimate your break-even sales volume:</w:t>
      </w:r>
    </w:p>
    <w:p w:rsidR="00CC6EB3" w:rsidRPr="00CC6EB3" w:rsidRDefault="00CC6EB3" w:rsidP="00CC6EB3">
      <w:pPr>
        <w:pStyle w:val="Numberbullet"/>
      </w:pPr>
      <w:r w:rsidRPr="00CC6EB3">
        <w:t>Separate all your costs into type, fixed or variable.</w:t>
      </w:r>
    </w:p>
    <w:p w:rsidR="00CC6EB3" w:rsidRPr="00CC6EB3" w:rsidRDefault="00CC6EB3" w:rsidP="00CC6EB3">
      <w:pPr>
        <w:pStyle w:val="Numberbullet"/>
      </w:pPr>
      <w:r w:rsidRPr="00CC6EB3">
        <w:t>Tally up your total fixed costs.</w:t>
      </w:r>
    </w:p>
    <w:p w:rsidR="00CC6EB3" w:rsidRPr="00CC6EB3" w:rsidRDefault="00CC6EB3" w:rsidP="00CC6EB3">
      <w:pPr>
        <w:pStyle w:val="Numberbullet"/>
      </w:pPr>
      <w:r w:rsidRPr="00CC6EB3">
        <w:t>Tally up the average variable cost per product sold or service delivered (your variable cost per unit).</w:t>
      </w:r>
    </w:p>
    <w:p w:rsidR="00CC6EB3" w:rsidRPr="00CC6EB3" w:rsidRDefault="00CC6EB3" w:rsidP="00CC6EB3">
      <w:pPr>
        <w:pStyle w:val="Numberbullet"/>
      </w:pPr>
      <w:r w:rsidRPr="00CC6EB3">
        <w:t>Subtract your variable cost per unit from the unit sales price to find your profit margin.</w:t>
      </w:r>
    </w:p>
    <w:p w:rsidR="00CC6EB3" w:rsidRPr="00CC6EB3" w:rsidRDefault="00CC6EB3" w:rsidP="00CC6EB3">
      <w:pPr>
        <w:pStyle w:val="Numberbullet"/>
      </w:pPr>
      <w:r w:rsidRPr="00CC6EB3">
        <w:t>Divide your total fixed cost by your profit margin to find your break-even sales volume.</w:t>
      </w:r>
    </w:p>
    <w:p w:rsidR="00CC6EB3" w:rsidRPr="00CC6EB3" w:rsidRDefault="00CC6EB3" w:rsidP="00CC6EB3">
      <w:pPr>
        <w:pStyle w:val="Letterbullet"/>
      </w:pPr>
      <w:r w:rsidRPr="00CC6EB3">
        <w:t>Estimate your business’ average production or service capacity per day (or week if that’s more relevant). Make sure you dig down into the details to account for the entire supply chain from production to point of sale. Once you have an accurate estimate, divide the break-even sales volume by your average production capacity to give you the number of days (or weeks) ahead until you reach your break-even date.</w:t>
      </w:r>
    </w:p>
    <w:p w:rsidR="00B0250A" w:rsidRDefault="00B0250A" w:rsidP="00CC6EB3">
      <w:pPr>
        <w:pStyle w:val="Body"/>
      </w:pPr>
    </w:p>
    <w:p w:rsidR="00CC6EB3" w:rsidRPr="00CC6EB3" w:rsidRDefault="00CC6EB3" w:rsidP="00CC6EB3">
      <w:pPr>
        <w:pStyle w:val="Body"/>
      </w:pPr>
      <w:r w:rsidRPr="00CC6EB3">
        <w:t>If you charge an hourly rate for a service, you can take a shortcut to the break-even calculation by calculating your break-even point in hours. Divide your fixed costs by your hourly call-out rate to find the number of hours that need to be worked to reach break-even. Apply the result to the average number of hours worked each day by the service technicians in your business.</w:t>
      </w:r>
    </w:p>
    <w:p w:rsidR="00CC6EB3" w:rsidRDefault="00CC6EB3" w:rsidP="00CC6EB3">
      <w:pPr>
        <w:pStyle w:val="Body"/>
      </w:pPr>
    </w:p>
    <w:p w:rsidR="00CC6EB3" w:rsidRDefault="00CC6EB3" w:rsidP="00CC6EB3">
      <w:pPr>
        <w:pStyle w:val="Enterdetails"/>
      </w:pPr>
      <w:r>
        <w:t>Break-even date: [Enter date]</w:t>
      </w:r>
    </w:p>
    <w:p w:rsidR="002F6D28" w:rsidRDefault="002F6D28" w:rsidP="00CC6EB3">
      <w:pPr>
        <w:pStyle w:val="Heading20"/>
      </w:pPr>
    </w:p>
    <w:p w:rsidR="00CC6EB3" w:rsidRDefault="00CC6EB3" w:rsidP="00CC6EB3">
      <w:pPr>
        <w:pStyle w:val="Heading20"/>
      </w:pPr>
      <w:r>
        <w:lastRenderedPageBreak/>
        <w:t>Profit and loss for</w:t>
      </w:r>
      <w:r w:rsidR="001E0650">
        <w:t>e</w:t>
      </w:r>
      <w:r>
        <w:t>cast</w:t>
      </w:r>
    </w:p>
    <w:p w:rsidR="00CC6EB3" w:rsidRPr="00CC6EB3" w:rsidRDefault="00CC6EB3" w:rsidP="00CC6EB3">
      <w:pPr>
        <w:pStyle w:val="Body"/>
      </w:pPr>
      <w:r w:rsidRPr="00CC6EB3">
        <w:t>Forecasting profit and loss can be quite difficult for existing businesses, let alone start-ups with no track record to go on. If you’re still in the start-up phase, you need to base your figures on your market research by estimating the value of the market and the share of it you could take from your competitors as your business develops.</w:t>
      </w:r>
    </w:p>
    <w:p w:rsidR="00CC6EB3" w:rsidRPr="00CC6EB3" w:rsidRDefault="00CC6EB3" w:rsidP="00CC6EB3">
      <w:pPr>
        <w:pStyle w:val="Body"/>
      </w:pPr>
    </w:p>
    <w:p w:rsidR="00CC6EB3" w:rsidRPr="00CC6EB3" w:rsidRDefault="00CC6EB3" w:rsidP="00CC6EB3">
      <w:pPr>
        <w:pStyle w:val="Body"/>
      </w:pPr>
      <w:r w:rsidRPr="00CC6EB3">
        <w:t>Try finding industry data or using publically available statistics to support your forecasts. To show your objectivity, you can also provide pessimistic, realistic and optimistic forecasts rather than just one forecast.</w:t>
      </w:r>
    </w:p>
    <w:p w:rsidR="00CC6EB3" w:rsidRDefault="00CC6EB3" w:rsidP="00CC6EB3">
      <w:pPr>
        <w:pStyle w:val="Body"/>
      </w:pPr>
    </w:p>
    <w:tbl>
      <w:tblPr>
        <w:tblStyle w:val="TableGrid"/>
        <w:tblW w:w="9576" w:type="dxa"/>
        <w:tblLook w:val="04A0" w:firstRow="1" w:lastRow="0" w:firstColumn="1" w:lastColumn="0" w:noHBand="0" w:noVBand="1"/>
      </w:tblPr>
      <w:tblGrid>
        <w:gridCol w:w="4110"/>
        <w:gridCol w:w="1815"/>
        <w:gridCol w:w="1843"/>
        <w:gridCol w:w="1808"/>
      </w:tblGrid>
      <w:tr w:rsidR="005B08EA" w:rsidRPr="006849BD" w:rsidTr="00D72A6C">
        <w:tc>
          <w:tcPr>
            <w:tcW w:w="4110" w:type="dxa"/>
            <w:shd w:val="clear" w:color="auto" w:fill="1C5F8C"/>
          </w:tcPr>
          <w:p w:rsidR="00CC6EB3" w:rsidRDefault="001E0650" w:rsidP="00CC6EB3">
            <w:pPr>
              <w:pStyle w:val="-TableHeading"/>
            </w:pPr>
            <w:r>
              <w:t>Profit and loss forecast</w:t>
            </w:r>
          </w:p>
        </w:tc>
        <w:tc>
          <w:tcPr>
            <w:tcW w:w="1815" w:type="dxa"/>
            <w:shd w:val="clear" w:color="auto" w:fill="1C5F8C"/>
          </w:tcPr>
          <w:p w:rsidR="00CC6EB3" w:rsidRDefault="00CC6EB3" w:rsidP="00CC6EB3">
            <w:pPr>
              <w:pStyle w:val="-TableHeading"/>
            </w:pPr>
            <w:r>
              <w:t>First year</w:t>
            </w:r>
            <w:r w:rsidR="001E0650">
              <w:t xml:space="preserve"> ($)</w:t>
            </w:r>
          </w:p>
        </w:tc>
        <w:tc>
          <w:tcPr>
            <w:tcW w:w="1843" w:type="dxa"/>
            <w:shd w:val="clear" w:color="auto" w:fill="1C5F8C"/>
          </w:tcPr>
          <w:p w:rsidR="00CC6EB3" w:rsidRDefault="00CC6EB3" w:rsidP="00CC6EB3">
            <w:pPr>
              <w:pStyle w:val="-TableHeading"/>
            </w:pPr>
            <w:r>
              <w:t>Second year</w:t>
            </w:r>
            <w:r w:rsidR="001E0650">
              <w:t xml:space="preserve"> ($)</w:t>
            </w:r>
          </w:p>
        </w:tc>
        <w:tc>
          <w:tcPr>
            <w:tcW w:w="1808" w:type="dxa"/>
            <w:shd w:val="clear" w:color="auto" w:fill="1C5F8C"/>
          </w:tcPr>
          <w:p w:rsidR="00CC6EB3" w:rsidRPr="006849BD" w:rsidRDefault="00CC6EB3" w:rsidP="00CC6EB3">
            <w:pPr>
              <w:pStyle w:val="-TableHeading"/>
            </w:pPr>
            <w:r>
              <w:t>Third year</w:t>
            </w:r>
            <w:r w:rsidR="001E0650">
              <w:t xml:space="preserve"> ($)</w:t>
            </w:r>
          </w:p>
        </w:tc>
      </w:tr>
      <w:tr w:rsidR="005B08EA" w:rsidRPr="006849BD" w:rsidTr="005B08EA">
        <w:tc>
          <w:tcPr>
            <w:tcW w:w="4110" w:type="dxa"/>
          </w:tcPr>
          <w:p w:rsidR="00CC6EB3" w:rsidRPr="001E0650" w:rsidRDefault="00CC6EB3" w:rsidP="00CC6EB3">
            <w:pPr>
              <w:pStyle w:val="TableLevel1regular"/>
              <w:rPr>
                <w:b/>
              </w:rPr>
            </w:pPr>
            <w:r w:rsidRPr="001E0650">
              <w:rPr>
                <w:b/>
              </w:rPr>
              <w:t>Estimated revenue</w:t>
            </w:r>
          </w:p>
        </w:tc>
        <w:tc>
          <w:tcPr>
            <w:tcW w:w="1815" w:type="dxa"/>
          </w:tcPr>
          <w:p w:rsidR="00CC6EB3" w:rsidRDefault="00CC6EB3" w:rsidP="00D10EF9">
            <w:pPr>
              <w:pStyle w:val="TableLevel1regular"/>
              <w:jc w:val="right"/>
              <w:rPr>
                <w:lang w:eastAsia="en-NZ"/>
              </w:rPr>
            </w:pPr>
          </w:p>
        </w:tc>
        <w:tc>
          <w:tcPr>
            <w:tcW w:w="1843" w:type="dxa"/>
          </w:tcPr>
          <w:p w:rsidR="00CC6EB3" w:rsidRDefault="00CC6EB3" w:rsidP="001E0650">
            <w:pPr>
              <w:pStyle w:val="TableLevel1regular"/>
              <w:jc w:val="center"/>
              <w:rPr>
                <w:lang w:eastAsia="en-NZ"/>
              </w:rPr>
            </w:pPr>
          </w:p>
        </w:tc>
        <w:tc>
          <w:tcPr>
            <w:tcW w:w="1808" w:type="dxa"/>
          </w:tcPr>
          <w:p w:rsidR="00CC6EB3" w:rsidRDefault="00CC6EB3" w:rsidP="00D10EF9">
            <w:pPr>
              <w:pStyle w:val="TableLevel1regular"/>
              <w:jc w:val="right"/>
              <w:rPr>
                <w:lang w:eastAsia="en-NZ"/>
              </w:rPr>
            </w:pPr>
          </w:p>
        </w:tc>
      </w:tr>
      <w:tr w:rsidR="005B08EA" w:rsidRPr="006849BD" w:rsidTr="005B08EA">
        <w:tc>
          <w:tcPr>
            <w:tcW w:w="4110" w:type="dxa"/>
          </w:tcPr>
          <w:p w:rsidR="00CC6EB3" w:rsidRPr="001E0650" w:rsidRDefault="00CC6EB3" w:rsidP="00CC6EB3">
            <w:pPr>
              <w:pStyle w:val="TableLevel1regular"/>
              <w:rPr>
                <w:b/>
                <w:lang w:eastAsia="en-NZ"/>
              </w:rPr>
            </w:pPr>
            <w:r w:rsidRPr="001E0650">
              <w:rPr>
                <w:b/>
                <w:lang w:eastAsia="en-NZ"/>
              </w:rPr>
              <w:t>Estimated costs</w:t>
            </w:r>
          </w:p>
        </w:tc>
        <w:tc>
          <w:tcPr>
            <w:tcW w:w="1815" w:type="dxa"/>
          </w:tcPr>
          <w:p w:rsidR="00CC6EB3" w:rsidRDefault="00CC6EB3" w:rsidP="001E0650">
            <w:pPr>
              <w:pStyle w:val="TableLevel1regular"/>
              <w:jc w:val="center"/>
            </w:pPr>
          </w:p>
        </w:tc>
        <w:tc>
          <w:tcPr>
            <w:tcW w:w="1843" w:type="dxa"/>
          </w:tcPr>
          <w:p w:rsidR="00CC6EB3" w:rsidRDefault="00CC6EB3" w:rsidP="00D10EF9">
            <w:pPr>
              <w:pStyle w:val="TableLevel1regular"/>
              <w:jc w:val="right"/>
            </w:pPr>
          </w:p>
        </w:tc>
        <w:tc>
          <w:tcPr>
            <w:tcW w:w="1808" w:type="dxa"/>
          </w:tcPr>
          <w:p w:rsidR="00CC6EB3" w:rsidRDefault="001E0650" w:rsidP="001E0650">
            <w:pPr>
              <w:pStyle w:val="TableLevel1regular"/>
              <w:tabs>
                <w:tab w:val="left" w:pos="1453"/>
                <w:tab w:val="right" w:pos="1582"/>
              </w:tabs>
            </w:pPr>
            <w:r>
              <w:tab/>
            </w:r>
          </w:p>
        </w:tc>
      </w:tr>
      <w:tr w:rsidR="005B08EA" w:rsidRPr="006849BD" w:rsidTr="005B08EA">
        <w:tc>
          <w:tcPr>
            <w:tcW w:w="4110" w:type="dxa"/>
          </w:tcPr>
          <w:p w:rsidR="00CC6EB3" w:rsidRPr="001E0650" w:rsidRDefault="00CC6EB3" w:rsidP="00CC6EB3">
            <w:pPr>
              <w:pStyle w:val="TableLevel1regular"/>
              <w:rPr>
                <w:b/>
              </w:rPr>
            </w:pPr>
            <w:r w:rsidRPr="001E0650">
              <w:rPr>
                <w:b/>
              </w:rPr>
              <w:t>Estimated profit/loss</w:t>
            </w:r>
          </w:p>
        </w:tc>
        <w:tc>
          <w:tcPr>
            <w:tcW w:w="1815" w:type="dxa"/>
          </w:tcPr>
          <w:p w:rsidR="00CC6EB3" w:rsidRDefault="00CC6EB3" w:rsidP="00D10EF9">
            <w:pPr>
              <w:pStyle w:val="TableLevel1regular"/>
              <w:jc w:val="right"/>
              <w:rPr>
                <w:lang w:eastAsia="en-NZ"/>
              </w:rPr>
            </w:pPr>
          </w:p>
        </w:tc>
        <w:tc>
          <w:tcPr>
            <w:tcW w:w="1843" w:type="dxa"/>
          </w:tcPr>
          <w:p w:rsidR="00CC6EB3" w:rsidRDefault="00CC6EB3" w:rsidP="00D10EF9">
            <w:pPr>
              <w:pStyle w:val="TableLevel1regular"/>
              <w:jc w:val="right"/>
              <w:rPr>
                <w:lang w:eastAsia="en-NZ"/>
              </w:rPr>
            </w:pPr>
          </w:p>
        </w:tc>
        <w:tc>
          <w:tcPr>
            <w:tcW w:w="1808" w:type="dxa"/>
          </w:tcPr>
          <w:p w:rsidR="00CC6EB3" w:rsidRDefault="00CC6EB3" w:rsidP="00D10EF9">
            <w:pPr>
              <w:pStyle w:val="TableLevel1regular"/>
              <w:jc w:val="right"/>
              <w:rPr>
                <w:lang w:eastAsia="en-NZ"/>
              </w:rPr>
            </w:pPr>
          </w:p>
        </w:tc>
      </w:tr>
    </w:tbl>
    <w:p w:rsidR="00CC6EB3" w:rsidRDefault="00CC6EB3" w:rsidP="00CC6EB3">
      <w:pPr>
        <w:pStyle w:val="Body"/>
      </w:pPr>
    </w:p>
    <w:p w:rsidR="00CC6EB3" w:rsidRDefault="00CC6EB3" w:rsidP="00CC6EB3">
      <w:pPr>
        <w:pStyle w:val="Heading20"/>
      </w:pPr>
      <w:r>
        <w:t>Cashflow forecast</w:t>
      </w:r>
    </w:p>
    <w:p w:rsidR="00CC6EB3" w:rsidRPr="00CC6EB3" w:rsidRDefault="00CC6EB3" w:rsidP="00CC6EB3">
      <w:pPr>
        <w:pStyle w:val="Body"/>
      </w:pPr>
      <w:r w:rsidRPr="00CC6EB3">
        <w:t>Summarise your cashflow forecasts for the next three to five years, before attaching a detailed forecast for the next year to your business plan.</w:t>
      </w:r>
    </w:p>
    <w:p w:rsidR="00CC6EB3" w:rsidRPr="00CC6EB3" w:rsidRDefault="00CC6EB3" w:rsidP="00CC6EB3">
      <w:pPr>
        <w:pStyle w:val="Body"/>
      </w:pPr>
    </w:p>
    <w:p w:rsidR="00CC6EB3" w:rsidRPr="00CC6EB3" w:rsidRDefault="00CC6EB3" w:rsidP="00CC6EB3">
      <w:pPr>
        <w:pStyle w:val="Body"/>
      </w:pPr>
      <w:r w:rsidRPr="00CC6EB3">
        <w:t>Few businesses enjoy consistent levels of cashflow throughout the year, so unless your industry or business model can justify that prediction, you’ll need to drill down into your market research to identify the peaks and troughs in income that you can expect.</w:t>
      </w:r>
    </w:p>
    <w:p w:rsidR="00CC6EB3" w:rsidRPr="00017F6F" w:rsidRDefault="00CC6EB3" w:rsidP="00CC6EB3">
      <w:pPr>
        <w:pStyle w:val="Body"/>
        <w:rPr>
          <w:color w:val="FF6600"/>
        </w:rPr>
      </w:pPr>
    </w:p>
    <w:p w:rsidR="00CC6EB3" w:rsidRDefault="00CC6EB3" w:rsidP="00CC6EB3">
      <w:pPr>
        <w:pStyle w:val="Enterdetails"/>
      </w:pPr>
      <w:r>
        <w:t>[Enter a summary of your cash flow.]</w:t>
      </w:r>
    </w:p>
    <w:p w:rsidR="00CC6EB3" w:rsidRDefault="00CC6EB3" w:rsidP="00CC6EB3">
      <w:pPr>
        <w:pStyle w:val="Body"/>
      </w:pPr>
    </w:p>
    <w:p w:rsidR="00752CEC" w:rsidRDefault="00752CEC" w:rsidP="00CC6EB3">
      <w:pPr>
        <w:pStyle w:val="Heading20"/>
      </w:pPr>
    </w:p>
    <w:p w:rsidR="00752CEC" w:rsidRDefault="00752CEC" w:rsidP="00CC6EB3">
      <w:pPr>
        <w:pStyle w:val="Heading20"/>
      </w:pPr>
    </w:p>
    <w:p w:rsidR="00752CEC" w:rsidRDefault="00752CEC" w:rsidP="00CC6EB3">
      <w:pPr>
        <w:pStyle w:val="Heading20"/>
      </w:pPr>
    </w:p>
    <w:p w:rsidR="00752CEC" w:rsidRDefault="00752CEC" w:rsidP="00CC6EB3">
      <w:pPr>
        <w:pStyle w:val="Heading20"/>
      </w:pPr>
    </w:p>
    <w:p w:rsidR="00752CEC" w:rsidRDefault="00752CEC" w:rsidP="00CC6EB3">
      <w:pPr>
        <w:pStyle w:val="Heading20"/>
      </w:pPr>
    </w:p>
    <w:p w:rsidR="00752CEC" w:rsidRDefault="00752CEC" w:rsidP="00CC6EB3">
      <w:pPr>
        <w:pStyle w:val="Heading20"/>
      </w:pPr>
    </w:p>
    <w:p w:rsidR="00752CEC" w:rsidRDefault="00752CEC" w:rsidP="00CC6EB3">
      <w:pPr>
        <w:pStyle w:val="Heading20"/>
      </w:pPr>
    </w:p>
    <w:p w:rsidR="001E0650" w:rsidRDefault="001E0650" w:rsidP="00CC6EB3">
      <w:pPr>
        <w:pStyle w:val="Heading20"/>
      </w:pPr>
    </w:p>
    <w:p w:rsidR="001E0650" w:rsidRDefault="001E0650" w:rsidP="00CC6EB3">
      <w:pPr>
        <w:pStyle w:val="Heading20"/>
      </w:pPr>
    </w:p>
    <w:p w:rsidR="001E0650" w:rsidRDefault="001E0650" w:rsidP="00CC6EB3">
      <w:pPr>
        <w:pStyle w:val="Heading20"/>
      </w:pPr>
    </w:p>
    <w:p w:rsidR="001E0650" w:rsidRDefault="001E0650" w:rsidP="00CC6EB3">
      <w:pPr>
        <w:pStyle w:val="Heading20"/>
      </w:pPr>
    </w:p>
    <w:p w:rsidR="00CC6EB3" w:rsidRDefault="00CC6EB3" w:rsidP="00CC6EB3">
      <w:pPr>
        <w:pStyle w:val="Heading20"/>
      </w:pPr>
      <w:r>
        <w:lastRenderedPageBreak/>
        <w:t>Balance sheet forecast</w:t>
      </w:r>
    </w:p>
    <w:p w:rsidR="00CC6EB3" w:rsidRPr="00CC6EB3" w:rsidRDefault="00CC6EB3" w:rsidP="00CC6EB3">
      <w:pPr>
        <w:pStyle w:val="Body"/>
      </w:pPr>
      <w:r w:rsidRPr="00CC6EB3">
        <w:t xml:space="preserve">Summarise your balance sheet forecast for the next three to five years, before attaching a detailed forecast for the next year to your plan. Balance sheets account for all the assets a business owns for the calculation of its net worth, which is the value of the business’ assets minus its debts (or liabilities). They also show how the assets are financed if they’re not owned outright by a business or individual. </w:t>
      </w:r>
    </w:p>
    <w:p w:rsidR="00CC6EB3" w:rsidRPr="00CC6EB3" w:rsidRDefault="00CC6EB3" w:rsidP="00CC6EB3">
      <w:pPr>
        <w:pStyle w:val="Body"/>
      </w:pPr>
    </w:p>
    <w:p w:rsidR="00CC6EB3" w:rsidRDefault="00CC6EB3" w:rsidP="00CC6EB3">
      <w:pPr>
        <w:pStyle w:val="Body"/>
      </w:pPr>
      <w:r w:rsidRPr="00CC6EB3">
        <w:t>Potential investors will compare your cashflow forecasts with your balance sheet forecasts to see when the business’ income is likely to balance out all the debts incurred buying assets in the start-up phase. This is different to a break-even analysis, which estimates when the business will generate enough income to cover its ongoing costs rather than its total debts.</w:t>
      </w:r>
    </w:p>
    <w:p w:rsidR="005B08EA" w:rsidRDefault="005B08EA" w:rsidP="00752CEC">
      <w:pPr>
        <w:pStyle w:val="Body"/>
        <w:ind w:left="0"/>
      </w:pPr>
    </w:p>
    <w:tbl>
      <w:tblPr>
        <w:tblStyle w:val="TableGrid"/>
        <w:tblW w:w="9611" w:type="dxa"/>
        <w:tblLook w:val="04A0" w:firstRow="1" w:lastRow="0" w:firstColumn="1" w:lastColumn="0" w:noHBand="0" w:noVBand="1"/>
      </w:tblPr>
      <w:tblGrid>
        <w:gridCol w:w="4110"/>
        <w:gridCol w:w="1815"/>
        <w:gridCol w:w="1843"/>
        <w:gridCol w:w="1843"/>
      </w:tblGrid>
      <w:tr w:rsidR="00940F85" w:rsidRPr="006849BD" w:rsidTr="00D72A6C">
        <w:tc>
          <w:tcPr>
            <w:tcW w:w="4110" w:type="dxa"/>
            <w:shd w:val="clear" w:color="auto" w:fill="1C5F8C"/>
          </w:tcPr>
          <w:p w:rsidR="005B08EA" w:rsidRPr="00A76D0B" w:rsidRDefault="00A76D0B" w:rsidP="00940F85">
            <w:pPr>
              <w:pStyle w:val="-TableHeading"/>
            </w:pPr>
            <w:r w:rsidRPr="00A76D0B">
              <w:t>Balance</w:t>
            </w:r>
          </w:p>
        </w:tc>
        <w:tc>
          <w:tcPr>
            <w:tcW w:w="1815" w:type="dxa"/>
            <w:shd w:val="clear" w:color="auto" w:fill="1C5F8C"/>
          </w:tcPr>
          <w:p w:rsidR="005B08EA" w:rsidRDefault="005B08EA" w:rsidP="00940F85">
            <w:pPr>
              <w:pStyle w:val="-TableHeading"/>
            </w:pPr>
            <w:r>
              <w:t>First year</w:t>
            </w:r>
            <w:r w:rsidR="001E0650">
              <w:t xml:space="preserve"> ($)</w:t>
            </w:r>
          </w:p>
        </w:tc>
        <w:tc>
          <w:tcPr>
            <w:tcW w:w="1843" w:type="dxa"/>
            <w:shd w:val="clear" w:color="auto" w:fill="1C5F8C"/>
          </w:tcPr>
          <w:p w:rsidR="005B08EA" w:rsidRDefault="005B08EA" w:rsidP="00940F85">
            <w:pPr>
              <w:pStyle w:val="-TableHeading"/>
            </w:pPr>
            <w:r>
              <w:t>Second year</w:t>
            </w:r>
            <w:r w:rsidR="001E0650">
              <w:t xml:space="preserve"> ($)</w:t>
            </w:r>
          </w:p>
        </w:tc>
        <w:tc>
          <w:tcPr>
            <w:tcW w:w="1843" w:type="dxa"/>
            <w:shd w:val="clear" w:color="auto" w:fill="1C5F8C"/>
          </w:tcPr>
          <w:p w:rsidR="005B08EA" w:rsidRPr="006849BD" w:rsidRDefault="005B08EA" w:rsidP="00940F85">
            <w:pPr>
              <w:pStyle w:val="-TableHeading"/>
            </w:pPr>
            <w:r>
              <w:t>Third year</w:t>
            </w:r>
            <w:r w:rsidR="001E0650">
              <w:t xml:space="preserve"> ($)</w:t>
            </w:r>
          </w:p>
        </w:tc>
      </w:tr>
      <w:tr w:rsidR="00940F85" w:rsidTr="00940F85">
        <w:tc>
          <w:tcPr>
            <w:tcW w:w="4110" w:type="dxa"/>
          </w:tcPr>
          <w:p w:rsidR="005B08EA" w:rsidRPr="001E0650" w:rsidRDefault="00A76D0B" w:rsidP="00940F85">
            <w:pPr>
              <w:pStyle w:val="TableLevel1regular"/>
              <w:rPr>
                <w:b/>
              </w:rPr>
            </w:pPr>
            <w:r>
              <w:rPr>
                <w:b/>
              </w:rPr>
              <w:t>Total</w:t>
            </w:r>
          </w:p>
        </w:tc>
        <w:tc>
          <w:tcPr>
            <w:tcW w:w="1815" w:type="dxa"/>
          </w:tcPr>
          <w:p w:rsidR="005B08EA" w:rsidRDefault="005B08EA" w:rsidP="00D10EF9">
            <w:pPr>
              <w:pStyle w:val="TableLevel1regular"/>
              <w:jc w:val="right"/>
              <w:rPr>
                <w:lang w:eastAsia="en-NZ"/>
              </w:rPr>
            </w:pPr>
          </w:p>
        </w:tc>
        <w:tc>
          <w:tcPr>
            <w:tcW w:w="1843" w:type="dxa"/>
          </w:tcPr>
          <w:p w:rsidR="005B08EA" w:rsidRDefault="005B08EA" w:rsidP="00D10EF9">
            <w:pPr>
              <w:pStyle w:val="TableLevel1regular"/>
              <w:jc w:val="right"/>
              <w:rPr>
                <w:lang w:eastAsia="en-NZ"/>
              </w:rPr>
            </w:pPr>
          </w:p>
        </w:tc>
        <w:tc>
          <w:tcPr>
            <w:tcW w:w="1843" w:type="dxa"/>
          </w:tcPr>
          <w:p w:rsidR="005B08EA" w:rsidRDefault="005B08EA" w:rsidP="00D10EF9">
            <w:pPr>
              <w:pStyle w:val="TableLevel1regular"/>
              <w:jc w:val="right"/>
              <w:rPr>
                <w:lang w:eastAsia="en-NZ"/>
              </w:rPr>
            </w:pPr>
          </w:p>
        </w:tc>
      </w:tr>
    </w:tbl>
    <w:p w:rsidR="005B08EA" w:rsidRPr="00CC6EB3" w:rsidRDefault="005B08EA" w:rsidP="00CC6EB3">
      <w:pPr>
        <w:pStyle w:val="Body"/>
      </w:pPr>
    </w:p>
    <w:p w:rsidR="00332851" w:rsidRDefault="00332851">
      <w:pPr>
        <w:rPr>
          <w:rFonts w:ascii="Arial" w:eastAsiaTheme="minorEastAsia" w:hAnsi="Arial"/>
          <w:color w:val="3C3C3B"/>
          <w:sz w:val="22"/>
          <w:szCs w:val="22"/>
        </w:rPr>
      </w:pPr>
      <w:r>
        <w:br w:type="page"/>
      </w:r>
    </w:p>
    <w:p w:rsidR="00332851" w:rsidRDefault="00332851" w:rsidP="002A369E">
      <w:pPr>
        <w:pStyle w:val="-Heading1"/>
      </w:pPr>
      <w:bookmarkStart w:id="15" w:name="_Toc318972892"/>
      <w:r>
        <w:lastRenderedPageBreak/>
        <w:t>Business continuity planning</w:t>
      </w:r>
      <w:bookmarkEnd w:id="15"/>
    </w:p>
    <w:p w:rsidR="00332851" w:rsidRPr="00332851" w:rsidRDefault="00332851" w:rsidP="00332851">
      <w:pPr>
        <w:pStyle w:val="Body"/>
      </w:pPr>
      <w:r w:rsidRPr="00332851">
        <w:t xml:space="preserve">We all like to hope for the best, but sometimes things don’t go our way. It’s important to have a plan for when your business is interrupted by a natural disaster, a machinery malfunction, a safety incident or health issue. </w:t>
      </w:r>
    </w:p>
    <w:p w:rsidR="00332851" w:rsidRPr="00332851" w:rsidRDefault="00332851" w:rsidP="00332851">
      <w:pPr>
        <w:pStyle w:val="Body"/>
      </w:pPr>
    </w:p>
    <w:p w:rsidR="00332851" w:rsidRPr="00A76D0B" w:rsidRDefault="00332851" w:rsidP="00A76D0B">
      <w:pPr>
        <w:pStyle w:val="Body"/>
      </w:pPr>
      <w:r w:rsidRPr="00A76D0B">
        <w:t xml:space="preserve">Business continuity planning might involve insurance, policies, and computer back-ups and systems. Think about what’s right for your business and list your processes and tools here. </w:t>
      </w:r>
      <w:r w:rsidR="00A76D0B">
        <w:t xml:space="preserve">See </w:t>
      </w:r>
      <w:hyperlink r:id="rId35" w:history="1">
        <w:r w:rsidR="00A76D0B" w:rsidRPr="00A76D0B">
          <w:rPr>
            <w:rStyle w:val="Hyperlink"/>
          </w:rPr>
          <w:t xml:space="preserve">Emergency </w:t>
        </w:r>
        <w:r w:rsidR="003034AF">
          <w:rPr>
            <w:rStyle w:val="Hyperlink"/>
          </w:rPr>
          <w:t>planning</w:t>
        </w:r>
      </w:hyperlink>
      <w:r w:rsidR="003034AF">
        <w:rPr>
          <w:rStyle w:val="Hyperlink"/>
        </w:rPr>
        <w:t xml:space="preserve"> for businesses</w:t>
      </w:r>
      <w:r w:rsidR="00A67B78">
        <w:t xml:space="preserve"> on business.govt.nz</w:t>
      </w:r>
      <w:r w:rsidR="00A76D0B">
        <w:t xml:space="preserve">. </w:t>
      </w:r>
    </w:p>
    <w:p w:rsidR="00332851" w:rsidRDefault="00332851" w:rsidP="00332851">
      <w:pPr>
        <w:pStyle w:val="Body"/>
        <w:rPr>
          <w:color w:val="FF6600"/>
        </w:rPr>
      </w:pPr>
    </w:p>
    <w:tbl>
      <w:tblPr>
        <w:tblStyle w:val="TableGrid"/>
        <w:tblW w:w="9752" w:type="dxa"/>
        <w:tblLook w:val="04A0" w:firstRow="1" w:lastRow="0" w:firstColumn="1" w:lastColumn="0" w:noHBand="0" w:noVBand="1"/>
      </w:tblPr>
      <w:tblGrid>
        <w:gridCol w:w="4224"/>
        <w:gridCol w:w="5528"/>
      </w:tblGrid>
      <w:tr w:rsidR="00332851" w:rsidRPr="006849BD" w:rsidTr="00D72A6C">
        <w:tc>
          <w:tcPr>
            <w:tcW w:w="4224" w:type="dxa"/>
            <w:shd w:val="clear" w:color="auto" w:fill="1C5F8C"/>
          </w:tcPr>
          <w:p w:rsidR="00332851" w:rsidRDefault="00332851" w:rsidP="00332851">
            <w:pPr>
              <w:pStyle w:val="-TableHeading"/>
            </w:pPr>
            <w:r>
              <w:t>Risk</w:t>
            </w:r>
          </w:p>
        </w:tc>
        <w:tc>
          <w:tcPr>
            <w:tcW w:w="5528" w:type="dxa"/>
            <w:shd w:val="clear" w:color="auto" w:fill="1C5F8C"/>
          </w:tcPr>
          <w:p w:rsidR="00332851" w:rsidRPr="006849BD" w:rsidRDefault="00332851" w:rsidP="00332851">
            <w:pPr>
              <w:pStyle w:val="-TableHeading"/>
            </w:pPr>
            <w:r>
              <w:t xml:space="preserve">Systems, policies or tools to mitigate risk or deal with </w:t>
            </w:r>
          </w:p>
        </w:tc>
      </w:tr>
      <w:tr w:rsidR="00332851" w:rsidRPr="006849BD" w:rsidTr="00332851">
        <w:tc>
          <w:tcPr>
            <w:tcW w:w="4224" w:type="dxa"/>
          </w:tcPr>
          <w:p w:rsidR="00332851" w:rsidRPr="00BC1514" w:rsidRDefault="007053C2" w:rsidP="00332851">
            <w:pPr>
              <w:pStyle w:val="TableLevel1regular"/>
            </w:pPr>
            <w:r>
              <w:t>{</w:t>
            </w:r>
            <w:r w:rsidR="00332851">
              <w:t>eg Computer theft</w:t>
            </w:r>
            <w:r>
              <w:t>}</w:t>
            </w:r>
          </w:p>
        </w:tc>
        <w:tc>
          <w:tcPr>
            <w:tcW w:w="5528" w:type="dxa"/>
          </w:tcPr>
          <w:p w:rsidR="00332851" w:rsidRDefault="007053C2" w:rsidP="00332851">
            <w:pPr>
              <w:pStyle w:val="TableLevel1regular"/>
              <w:rPr>
                <w:lang w:eastAsia="en-NZ"/>
              </w:rPr>
            </w:pPr>
            <w:r>
              <w:t>{</w:t>
            </w:r>
            <w:r w:rsidR="00332851">
              <w:rPr>
                <w:lang w:eastAsia="en-NZ"/>
              </w:rPr>
              <w:t>eg Insurance so we can buy straight away, cloud back-ups and systems to ensure data is not lost</w:t>
            </w:r>
            <w:r>
              <w:t>}</w:t>
            </w:r>
          </w:p>
        </w:tc>
      </w:tr>
      <w:tr w:rsidR="00332851" w:rsidRPr="006849BD" w:rsidTr="00332851">
        <w:tc>
          <w:tcPr>
            <w:tcW w:w="4224" w:type="dxa"/>
          </w:tcPr>
          <w:p w:rsidR="00332851" w:rsidRDefault="00332851" w:rsidP="00332851">
            <w:pPr>
              <w:pStyle w:val="TableLevel1regular"/>
              <w:rPr>
                <w:b/>
                <w:lang w:eastAsia="en-NZ"/>
              </w:rPr>
            </w:pPr>
          </w:p>
        </w:tc>
        <w:tc>
          <w:tcPr>
            <w:tcW w:w="5528" w:type="dxa"/>
          </w:tcPr>
          <w:p w:rsidR="00332851" w:rsidRDefault="00332851" w:rsidP="00332851">
            <w:pPr>
              <w:pStyle w:val="TableLevel1regular"/>
            </w:pPr>
          </w:p>
        </w:tc>
      </w:tr>
      <w:tr w:rsidR="00332851" w:rsidRPr="006849BD" w:rsidTr="00332851">
        <w:tc>
          <w:tcPr>
            <w:tcW w:w="4224" w:type="dxa"/>
          </w:tcPr>
          <w:p w:rsidR="00332851" w:rsidRPr="00C003F9" w:rsidRDefault="00332851" w:rsidP="00332851">
            <w:pPr>
              <w:pStyle w:val="TableLevel1regular"/>
              <w:rPr>
                <w:b/>
              </w:rPr>
            </w:pPr>
          </w:p>
        </w:tc>
        <w:tc>
          <w:tcPr>
            <w:tcW w:w="5528" w:type="dxa"/>
          </w:tcPr>
          <w:p w:rsidR="00332851" w:rsidRDefault="00332851" w:rsidP="00332851">
            <w:pPr>
              <w:pStyle w:val="TableLevel1regular"/>
              <w:rPr>
                <w:lang w:eastAsia="en-NZ"/>
              </w:rPr>
            </w:pPr>
          </w:p>
        </w:tc>
      </w:tr>
    </w:tbl>
    <w:p w:rsidR="00332851" w:rsidRDefault="00332851" w:rsidP="00332851">
      <w:pPr>
        <w:pStyle w:val="Body"/>
        <w:rPr>
          <w:color w:val="FF6600"/>
        </w:rPr>
      </w:pPr>
    </w:p>
    <w:p w:rsidR="00332851" w:rsidRDefault="00332851">
      <w:pPr>
        <w:rPr>
          <w:rFonts w:ascii="Arial" w:eastAsiaTheme="minorEastAsia" w:hAnsi="Arial"/>
          <w:color w:val="FF6600"/>
          <w:sz w:val="22"/>
          <w:szCs w:val="22"/>
        </w:rPr>
      </w:pPr>
      <w:r>
        <w:rPr>
          <w:color w:val="FF6600"/>
        </w:rPr>
        <w:br w:type="page"/>
      </w:r>
    </w:p>
    <w:p w:rsidR="00332851" w:rsidRDefault="00332851" w:rsidP="002A369E">
      <w:pPr>
        <w:pStyle w:val="-Heading1"/>
      </w:pPr>
      <w:bookmarkStart w:id="16" w:name="_Toc318972893"/>
      <w:r>
        <w:lastRenderedPageBreak/>
        <w:t>Legal and regulatory c</w:t>
      </w:r>
      <w:r w:rsidRPr="00463804">
        <w:t>ompliance</w:t>
      </w:r>
      <w:bookmarkEnd w:id="16"/>
    </w:p>
    <w:p w:rsidR="00332851" w:rsidRPr="00332851" w:rsidRDefault="00332851" w:rsidP="00332851">
      <w:pPr>
        <w:pStyle w:val="Body"/>
      </w:pPr>
      <w:r w:rsidRPr="00332851">
        <w:t xml:space="preserve">Every business has legal and regulatory compliance obligations – things you need to do to be allowed to operate. Use the lists below as starting points, </w:t>
      </w:r>
      <w:r w:rsidR="002F2031" w:rsidRPr="00332851">
        <w:t>and then</w:t>
      </w:r>
      <w:r w:rsidRPr="00332851">
        <w:t xml:space="preserve"> add your other obligations. </w:t>
      </w:r>
    </w:p>
    <w:p w:rsidR="00332851" w:rsidRPr="00984495" w:rsidRDefault="00332851" w:rsidP="00332851">
      <w:pPr>
        <w:pStyle w:val="Body"/>
        <w:rPr>
          <w:color w:val="FF6600"/>
        </w:rPr>
      </w:pPr>
    </w:p>
    <w:p w:rsidR="00332851" w:rsidRDefault="00332851" w:rsidP="00F25FBF">
      <w:pPr>
        <w:pStyle w:val="Body"/>
      </w:pPr>
      <w:r>
        <w:t>Use this list as a starting po</w:t>
      </w:r>
      <w:r w:rsidR="00F25FBF">
        <w:t>int if you are a sole trader.</w:t>
      </w:r>
    </w:p>
    <w:p w:rsidR="00332851" w:rsidRPr="00463804" w:rsidRDefault="00332851" w:rsidP="00332851">
      <w:pPr>
        <w:pStyle w:val="Body"/>
      </w:pPr>
    </w:p>
    <w:p w:rsidR="00332851" w:rsidRPr="00463804" w:rsidRDefault="00332851" w:rsidP="00332851">
      <w:pPr>
        <w:pStyle w:val="Body"/>
      </w:pPr>
      <w:r w:rsidRPr="00463804">
        <w:t>I have carried out the following</w:t>
      </w:r>
      <w:r>
        <w:t>:</w:t>
      </w:r>
    </w:p>
    <w:p w:rsidR="00332851" w:rsidRPr="00463804" w:rsidRDefault="00332851" w:rsidP="00F25FBF">
      <w:pPr>
        <w:pStyle w:val="Tick"/>
      </w:pPr>
      <w:r w:rsidRPr="00463804">
        <w:t>Registered for GST</w:t>
      </w:r>
    </w:p>
    <w:p w:rsidR="00332851" w:rsidRPr="00463804" w:rsidRDefault="00332851" w:rsidP="00F25FBF">
      <w:pPr>
        <w:pStyle w:val="Tick"/>
      </w:pPr>
      <w:r w:rsidRPr="00463804">
        <w:t>Registered as an employer</w:t>
      </w:r>
    </w:p>
    <w:p w:rsidR="00332851" w:rsidRPr="00463804" w:rsidRDefault="002F2031" w:rsidP="00F25FBF">
      <w:pPr>
        <w:pStyle w:val="Tick"/>
      </w:pPr>
      <w:r w:rsidRPr="00463804">
        <w:t>Trademarked</w:t>
      </w:r>
      <w:r w:rsidR="00332851" w:rsidRPr="00463804">
        <w:t xml:space="preserve"> my business name and logo</w:t>
      </w:r>
    </w:p>
    <w:p w:rsidR="00332851" w:rsidRPr="00463804" w:rsidRDefault="00332851" w:rsidP="00F25FBF">
      <w:pPr>
        <w:pStyle w:val="Tick"/>
      </w:pPr>
      <w:r w:rsidRPr="00463804">
        <w:t>Applied for required licences and permits</w:t>
      </w:r>
    </w:p>
    <w:p w:rsidR="00332851" w:rsidRPr="00463804" w:rsidRDefault="00332851" w:rsidP="00F25FBF">
      <w:pPr>
        <w:pStyle w:val="Tick"/>
      </w:pPr>
      <w:r w:rsidRPr="00463804">
        <w:t>Applied for verification with the following standards bodies and regulators specific to my industry</w:t>
      </w:r>
    </w:p>
    <w:p w:rsidR="00332851" w:rsidRDefault="00332851" w:rsidP="00332851">
      <w:pPr>
        <w:pStyle w:val="Body"/>
      </w:pPr>
    </w:p>
    <w:p w:rsidR="00332851" w:rsidRDefault="00332851" w:rsidP="00F25FBF">
      <w:pPr>
        <w:pStyle w:val="Body"/>
      </w:pPr>
      <w:r>
        <w:t>Use this list as a starting point if your business is registered as a company or partner</w:t>
      </w:r>
      <w:r w:rsidR="00F25FBF">
        <w:t>ship with the Companies Office.</w:t>
      </w:r>
    </w:p>
    <w:p w:rsidR="00332851" w:rsidRDefault="00332851" w:rsidP="00332851">
      <w:pPr>
        <w:pStyle w:val="Body"/>
      </w:pPr>
    </w:p>
    <w:p w:rsidR="00332851" w:rsidRPr="00463804" w:rsidRDefault="00332851" w:rsidP="00E301EB">
      <w:pPr>
        <w:pStyle w:val="Enterdetails"/>
      </w:pPr>
      <w:r w:rsidRPr="00463804">
        <w:t>I have carried out the following</w:t>
      </w:r>
      <w:r>
        <w:t>:</w:t>
      </w:r>
    </w:p>
    <w:p w:rsidR="00332851" w:rsidRPr="00463804" w:rsidRDefault="00332851" w:rsidP="00E301EB">
      <w:pPr>
        <w:pStyle w:val="Enterbullets"/>
      </w:pPr>
      <w:r w:rsidRPr="00463804">
        <w:t>Registered with the Companies Office</w:t>
      </w:r>
    </w:p>
    <w:p w:rsidR="00332851" w:rsidRPr="00463804" w:rsidRDefault="00332851" w:rsidP="00E301EB">
      <w:pPr>
        <w:pStyle w:val="Enterbullets"/>
      </w:pPr>
      <w:r w:rsidRPr="00463804">
        <w:t>Registered with Inland Revenue</w:t>
      </w:r>
    </w:p>
    <w:p w:rsidR="00332851" w:rsidRPr="00463804" w:rsidRDefault="00332851" w:rsidP="00E301EB">
      <w:pPr>
        <w:pStyle w:val="Enterbullets"/>
      </w:pPr>
      <w:r w:rsidRPr="00463804">
        <w:t>Registered for GST</w:t>
      </w:r>
    </w:p>
    <w:p w:rsidR="00332851" w:rsidRPr="00463804" w:rsidRDefault="00332851" w:rsidP="00E301EB">
      <w:pPr>
        <w:pStyle w:val="Enterbullets"/>
      </w:pPr>
      <w:r w:rsidRPr="00463804">
        <w:t>Registered as an employer</w:t>
      </w:r>
    </w:p>
    <w:p w:rsidR="00332851" w:rsidRPr="00463804" w:rsidRDefault="00332851" w:rsidP="00E301EB">
      <w:pPr>
        <w:pStyle w:val="Enterbullets"/>
      </w:pPr>
      <w:r w:rsidRPr="00463804">
        <w:t>Applied for patents or trade marks</w:t>
      </w:r>
    </w:p>
    <w:p w:rsidR="00332851" w:rsidRPr="00463804" w:rsidRDefault="00332851" w:rsidP="00E301EB">
      <w:pPr>
        <w:pStyle w:val="Enterbullets"/>
      </w:pPr>
      <w:r w:rsidRPr="00463804">
        <w:t>Applied for licences and permits</w:t>
      </w:r>
    </w:p>
    <w:p w:rsidR="00332851" w:rsidRDefault="00332851" w:rsidP="00E301EB">
      <w:pPr>
        <w:pStyle w:val="Enterbullets"/>
      </w:pPr>
      <w:r w:rsidRPr="00463804">
        <w:t>Applied for verification with the following standards bodies and regulators specific to my industry</w:t>
      </w:r>
    </w:p>
    <w:p w:rsidR="00F25FBF" w:rsidRDefault="00F25FBF" w:rsidP="00F25FBF">
      <w:pPr>
        <w:pStyle w:val="Enterbullets"/>
      </w:pPr>
    </w:p>
    <w:p w:rsidR="004411CD" w:rsidRDefault="004411CD" w:rsidP="00F25FBF">
      <w:pPr>
        <w:pStyle w:val="Enterbullets"/>
      </w:pPr>
    </w:p>
    <w:p w:rsidR="00EE30F3" w:rsidRDefault="00EE30F3" w:rsidP="00F25FBF">
      <w:pPr>
        <w:pStyle w:val="Enterbullets"/>
      </w:pPr>
    </w:p>
    <w:sectPr w:rsidR="00EE30F3" w:rsidSect="00971124">
      <w:pgSz w:w="11900" w:h="16820"/>
      <w:pgMar w:top="1418" w:right="1985" w:bottom="1985" w:left="1985" w:header="68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152" w:rsidRDefault="009E6152" w:rsidP="004750C7">
      <w:r>
        <w:separator/>
      </w:r>
    </w:p>
  </w:endnote>
  <w:endnote w:type="continuationSeparator" w:id="0">
    <w:p w:rsidR="009E6152" w:rsidRDefault="009E6152" w:rsidP="004750C7">
      <w:r>
        <w:continuationSeparator/>
      </w:r>
    </w:p>
  </w:endnote>
  <w:endnote w:type="continuationNotice" w:id="1">
    <w:p w:rsidR="009E6152" w:rsidRDefault="009E6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charset w:val="80"/>
    <w:family w:val="swiss"/>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Default="009E6152" w:rsidP="001856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6152" w:rsidRDefault="009E6152" w:rsidP="00D968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Default="009E6152" w:rsidP="00D9689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Default="009E6152" w:rsidP="001856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6152" w:rsidRDefault="009E6152" w:rsidP="00D9689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Default="009E6152" w:rsidP="00D9689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152" w:rsidRDefault="009E6152" w:rsidP="004750C7">
      <w:r>
        <w:separator/>
      </w:r>
    </w:p>
  </w:footnote>
  <w:footnote w:type="continuationSeparator" w:id="0">
    <w:p w:rsidR="009E6152" w:rsidRDefault="009E6152" w:rsidP="004750C7">
      <w:r>
        <w:continuationSeparator/>
      </w:r>
    </w:p>
  </w:footnote>
  <w:footnote w:type="continuationNotice" w:id="1">
    <w:p w:rsidR="009E6152" w:rsidRDefault="009E61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Default="009E6152" w:rsidP="00107894">
    <w:pPr>
      <w:pStyle w:val="Header"/>
      <w:framePr w:wrap="around" w:vAnchor="text" w:hAnchor="margin" w:xAlign="right" w:y="1"/>
      <w:rPr>
        <w:rStyle w:val="PageNumber"/>
      </w:rPr>
    </w:pPr>
    <w:r>
      <w:rPr>
        <w:noProof/>
      </w:rPr>
      <w:pict w14:anchorId="21765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0;margin-top:0;width:595pt;height:842pt;z-index:-251653120;mso-wrap-edited:f;mso-position-horizontal:center;mso-position-horizontal-relative:margin;mso-position-vertical:center;mso-position-vertical-relative:margin" wrapcoords="-27 0 -27 21561 21600 21561 21600 0 -27 0">
          <v:imagedata r:id="rId1" o:title="cover page" gain="19661f" blacklevel="22938f"/>
          <w10:wrap anchorx="margin" anchory="margin"/>
        </v:shape>
      </w:pict>
    </w:r>
    <w:r>
      <w:rPr>
        <w:rStyle w:val="PageNumber"/>
      </w:rPr>
      <w:fldChar w:fldCharType="begin"/>
    </w:r>
    <w:r>
      <w:rPr>
        <w:rStyle w:val="PageNumber"/>
      </w:rPr>
      <w:instrText xml:space="preserve">PAGE  </w:instrText>
    </w:r>
    <w:r>
      <w:rPr>
        <w:rStyle w:val="PageNumber"/>
      </w:rPr>
      <w:fldChar w:fldCharType="end"/>
    </w:r>
  </w:p>
  <w:p w:rsidR="009E6152" w:rsidRDefault="009E6152" w:rsidP="00107894">
    <w:pPr>
      <w:pStyle w:val="Header"/>
      <w:ind w:right="360"/>
    </w:pPr>
    <w:r>
      <w:rPr>
        <w:noProof/>
      </w:rPr>
      <w:pict w14:anchorId="03BE80C2">
        <v:shape id="WordPictureWatermark2" o:spid="_x0000_s2059" type="#_x0000_t75" style="position:absolute;margin-left:0;margin-top:0;width:595pt;height:842pt;z-index:-251656192;mso-wrap-edited:f;mso-position-horizontal:center;mso-position-horizontal-relative:margin;mso-position-vertical:center;mso-position-vertical-relative:margin" wrapcoords="-27 0 -27 21561 21600 21561 21600 0 -27 0">
          <v:imagedata r:id="rId1" o:title="cover pag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Pr="001B0360" w:rsidRDefault="009E6152" w:rsidP="00D9689E">
    <w:pPr>
      <w:pStyle w:val="Header"/>
      <w:framePr w:wrap="around" w:vAnchor="text" w:hAnchor="page" w:x="9906" w:y="21"/>
      <w:rPr>
        <w:rStyle w:val="PageNumber"/>
      </w:rPr>
    </w:pPr>
    <w:r w:rsidRPr="001B0360">
      <w:rPr>
        <w:rStyle w:val="PageNumber"/>
      </w:rPr>
      <w:fldChar w:fldCharType="begin"/>
    </w:r>
    <w:r w:rsidRPr="001B0360">
      <w:rPr>
        <w:rStyle w:val="PageNumber"/>
      </w:rPr>
      <w:instrText xml:space="preserve">PAGE  </w:instrText>
    </w:r>
    <w:r w:rsidRPr="001B0360">
      <w:rPr>
        <w:rStyle w:val="PageNumber"/>
      </w:rPr>
      <w:fldChar w:fldCharType="separate"/>
    </w:r>
    <w:r>
      <w:rPr>
        <w:rStyle w:val="PageNumber"/>
        <w:noProof/>
      </w:rPr>
      <w:t>2</w:t>
    </w:r>
    <w:r w:rsidRPr="001B0360">
      <w:rPr>
        <w:rStyle w:val="PageNumber"/>
      </w:rPr>
      <w:fldChar w:fldCharType="end"/>
    </w:r>
  </w:p>
  <w:p w:rsidR="009E6152" w:rsidRDefault="009E6152" w:rsidP="00185622">
    <w:pPr>
      <w:pStyle w:val="Header"/>
      <w:ind w:right="357"/>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Default="009E6152" w:rsidP="009107F6">
    <w:pPr>
      <w:pStyle w:val="Header"/>
      <w:framePr w:wrap="around" w:vAnchor="text" w:hAnchor="margin" w:xAlign="right" w:y="1"/>
      <w:rPr>
        <w:rStyle w:val="PageNumber"/>
      </w:rPr>
    </w:pPr>
    <w:r>
      <w:rPr>
        <w:noProof/>
      </w:rPr>
      <w:pict w14:anchorId="6089A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595pt;height:842pt;z-index:-251649024;mso-wrap-edited:f;mso-position-horizontal:center;mso-position-horizontal-relative:margin;mso-position-vertical:center;mso-position-vertical-relative:margin" wrapcoords="-27 0 -27 21561 21600 21561 21600 0 -27 0">
          <v:imagedata r:id="rId1" o:title="cover page" gain="19661f" blacklevel="22938f"/>
          <w10:wrap anchorx="margin" anchory="margin"/>
        </v:shape>
      </w:pict>
    </w:r>
    <w:r>
      <w:rPr>
        <w:rStyle w:val="PageNumber"/>
      </w:rPr>
      <w:fldChar w:fldCharType="begin"/>
    </w:r>
    <w:r>
      <w:rPr>
        <w:rStyle w:val="PageNumber"/>
      </w:rPr>
      <w:instrText xml:space="preserve">PAGE  </w:instrText>
    </w:r>
    <w:r>
      <w:rPr>
        <w:rStyle w:val="PageNumber"/>
      </w:rPr>
      <w:fldChar w:fldCharType="end"/>
    </w:r>
  </w:p>
  <w:p w:rsidR="009E6152" w:rsidRDefault="009E6152" w:rsidP="00107894">
    <w:pPr>
      <w:pStyle w:val="Header"/>
      <w:ind w:right="360"/>
    </w:pPr>
    <w:r>
      <w:rPr>
        <w:noProof/>
      </w:rPr>
      <w:pict w14:anchorId="1C51B44C">
        <v:shape id="_x0000_s2073" type="#_x0000_t75" style="position:absolute;margin-left:0;margin-top:0;width:595pt;height:842pt;z-index:-251651072;mso-wrap-edited:f;mso-position-horizontal:center;mso-position-horizontal-relative:margin;mso-position-vertical:center;mso-position-vertical-relative:margin" wrapcoords="-27 0 -27 21561 21600 21561 21600 0 -27 0">
          <v:imagedata r:id="rId1" o:title="cover pag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Pr="001B0360" w:rsidRDefault="009E6152" w:rsidP="009107F6">
    <w:pPr>
      <w:pStyle w:val="Header"/>
      <w:framePr w:wrap="around" w:vAnchor="text" w:hAnchor="margin" w:xAlign="right" w:y="1"/>
      <w:rPr>
        <w:rStyle w:val="PageNumber"/>
      </w:rPr>
    </w:pPr>
    <w:r w:rsidRPr="001B0360">
      <w:rPr>
        <w:rStyle w:val="PageNumber"/>
      </w:rPr>
      <w:fldChar w:fldCharType="begin"/>
    </w:r>
    <w:r w:rsidRPr="001B0360">
      <w:rPr>
        <w:rStyle w:val="PageNumber"/>
      </w:rPr>
      <w:instrText xml:space="preserve">PAGE  </w:instrText>
    </w:r>
    <w:r w:rsidRPr="001B0360">
      <w:rPr>
        <w:rStyle w:val="PageNumber"/>
      </w:rPr>
      <w:fldChar w:fldCharType="separate"/>
    </w:r>
    <w:r w:rsidR="002F2031">
      <w:rPr>
        <w:rStyle w:val="PageNumber"/>
        <w:noProof/>
      </w:rPr>
      <w:t>20</w:t>
    </w:r>
    <w:r w:rsidRPr="001B0360">
      <w:rPr>
        <w:rStyle w:val="PageNumber"/>
      </w:rPr>
      <w:fldChar w:fldCharType="end"/>
    </w:r>
  </w:p>
  <w:p w:rsidR="009E6152" w:rsidRDefault="009E6152" w:rsidP="009107F6">
    <w:pPr>
      <w:pStyle w:val="Header"/>
      <w:ind w:right="36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152" w:rsidRDefault="009E6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0409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4B698FA"/>
    <w:lvl w:ilvl="0">
      <w:start w:val="1"/>
      <w:numFmt w:val="decimal"/>
      <w:lvlText w:val="%1."/>
      <w:lvlJc w:val="left"/>
      <w:pPr>
        <w:tabs>
          <w:tab w:val="num" w:pos="1492"/>
        </w:tabs>
        <w:ind w:left="1492" w:hanging="360"/>
      </w:pPr>
    </w:lvl>
  </w:abstractNum>
  <w:abstractNum w:abstractNumId="2">
    <w:nsid w:val="FFFFFF7D"/>
    <w:multiLevelType w:val="singleLevel"/>
    <w:tmpl w:val="E89418E2"/>
    <w:lvl w:ilvl="0">
      <w:start w:val="1"/>
      <w:numFmt w:val="decimal"/>
      <w:lvlText w:val="%1."/>
      <w:lvlJc w:val="left"/>
      <w:pPr>
        <w:tabs>
          <w:tab w:val="num" w:pos="1209"/>
        </w:tabs>
        <w:ind w:left="1209" w:hanging="360"/>
      </w:pPr>
    </w:lvl>
  </w:abstractNum>
  <w:abstractNum w:abstractNumId="3">
    <w:nsid w:val="FFFFFF7E"/>
    <w:multiLevelType w:val="singleLevel"/>
    <w:tmpl w:val="6CD8F996"/>
    <w:lvl w:ilvl="0">
      <w:start w:val="1"/>
      <w:numFmt w:val="decimal"/>
      <w:lvlText w:val="%1."/>
      <w:lvlJc w:val="left"/>
      <w:pPr>
        <w:tabs>
          <w:tab w:val="num" w:pos="926"/>
        </w:tabs>
        <w:ind w:left="926" w:hanging="360"/>
      </w:pPr>
    </w:lvl>
  </w:abstractNum>
  <w:abstractNum w:abstractNumId="4">
    <w:nsid w:val="FFFFFF7F"/>
    <w:multiLevelType w:val="singleLevel"/>
    <w:tmpl w:val="02167958"/>
    <w:lvl w:ilvl="0">
      <w:start w:val="1"/>
      <w:numFmt w:val="decimal"/>
      <w:lvlText w:val="%1."/>
      <w:lvlJc w:val="left"/>
      <w:pPr>
        <w:tabs>
          <w:tab w:val="num" w:pos="643"/>
        </w:tabs>
        <w:ind w:left="643" w:hanging="360"/>
      </w:pPr>
    </w:lvl>
  </w:abstractNum>
  <w:abstractNum w:abstractNumId="5">
    <w:nsid w:val="FFFFFF80"/>
    <w:multiLevelType w:val="singleLevel"/>
    <w:tmpl w:val="B3FEA0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EEE7C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9FED4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65AA6A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5DE2BA0"/>
    <w:lvl w:ilvl="0">
      <w:start w:val="1"/>
      <w:numFmt w:val="decimal"/>
      <w:lvlText w:val="%1."/>
      <w:lvlJc w:val="left"/>
      <w:pPr>
        <w:tabs>
          <w:tab w:val="num" w:pos="360"/>
        </w:tabs>
        <w:ind w:left="360" w:hanging="360"/>
      </w:pPr>
    </w:lvl>
  </w:abstractNum>
  <w:abstractNum w:abstractNumId="10">
    <w:nsid w:val="FFFFFF89"/>
    <w:multiLevelType w:val="singleLevel"/>
    <w:tmpl w:val="B538A48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2D542DE"/>
    <w:multiLevelType w:val="hybridMultilevel"/>
    <w:tmpl w:val="0208636C"/>
    <w:lvl w:ilvl="0" w:tplc="7BE8138A">
      <w:start w:val="1"/>
      <w:numFmt w:val="bullet"/>
      <w:pStyle w:val="TableBodyL2"/>
      <w:lvlText w:val=""/>
      <w:lvlJc w:val="left"/>
      <w:pPr>
        <w:ind w:left="170" w:hanging="17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980CAC"/>
    <w:multiLevelType w:val="hybridMultilevel"/>
    <w:tmpl w:val="964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59374D"/>
    <w:multiLevelType w:val="hybridMultilevel"/>
    <w:tmpl w:val="96D272EA"/>
    <w:lvl w:ilvl="0" w:tplc="11AE9C84">
      <w:start w:val="1"/>
      <w:numFmt w:val="lowerLetter"/>
      <w:pStyle w:val="Letterbullet"/>
      <w:lvlText w:val="%1)"/>
      <w:lvlJc w:val="left"/>
      <w:pPr>
        <w:ind w:left="40" w:hanging="360"/>
      </w:pPr>
    </w:lvl>
    <w:lvl w:ilvl="1" w:tplc="04090019" w:tentative="1">
      <w:start w:val="1"/>
      <w:numFmt w:val="lowerLetter"/>
      <w:lvlText w:val="%2."/>
      <w:lvlJc w:val="left"/>
      <w:pPr>
        <w:ind w:left="760" w:hanging="360"/>
      </w:pPr>
    </w:lvl>
    <w:lvl w:ilvl="2" w:tplc="0409001B" w:tentative="1">
      <w:start w:val="1"/>
      <w:numFmt w:val="lowerRoman"/>
      <w:lvlText w:val="%3."/>
      <w:lvlJc w:val="right"/>
      <w:pPr>
        <w:ind w:left="1480" w:hanging="180"/>
      </w:pPr>
    </w:lvl>
    <w:lvl w:ilvl="3" w:tplc="0409000F" w:tentative="1">
      <w:start w:val="1"/>
      <w:numFmt w:val="decimal"/>
      <w:lvlText w:val="%4."/>
      <w:lvlJc w:val="left"/>
      <w:pPr>
        <w:ind w:left="2200" w:hanging="360"/>
      </w:pPr>
    </w:lvl>
    <w:lvl w:ilvl="4" w:tplc="04090019" w:tentative="1">
      <w:start w:val="1"/>
      <w:numFmt w:val="lowerLetter"/>
      <w:lvlText w:val="%5."/>
      <w:lvlJc w:val="left"/>
      <w:pPr>
        <w:ind w:left="2920" w:hanging="360"/>
      </w:pPr>
    </w:lvl>
    <w:lvl w:ilvl="5" w:tplc="0409001B" w:tentative="1">
      <w:start w:val="1"/>
      <w:numFmt w:val="lowerRoman"/>
      <w:lvlText w:val="%6."/>
      <w:lvlJc w:val="right"/>
      <w:pPr>
        <w:ind w:left="3640" w:hanging="180"/>
      </w:pPr>
    </w:lvl>
    <w:lvl w:ilvl="6" w:tplc="0409000F" w:tentative="1">
      <w:start w:val="1"/>
      <w:numFmt w:val="decimal"/>
      <w:lvlText w:val="%7."/>
      <w:lvlJc w:val="left"/>
      <w:pPr>
        <w:ind w:left="4360" w:hanging="360"/>
      </w:pPr>
    </w:lvl>
    <w:lvl w:ilvl="7" w:tplc="04090019" w:tentative="1">
      <w:start w:val="1"/>
      <w:numFmt w:val="lowerLetter"/>
      <w:lvlText w:val="%8."/>
      <w:lvlJc w:val="left"/>
      <w:pPr>
        <w:ind w:left="5080" w:hanging="360"/>
      </w:pPr>
    </w:lvl>
    <w:lvl w:ilvl="8" w:tplc="0409001B" w:tentative="1">
      <w:start w:val="1"/>
      <w:numFmt w:val="lowerRoman"/>
      <w:lvlText w:val="%9."/>
      <w:lvlJc w:val="right"/>
      <w:pPr>
        <w:ind w:left="5800" w:hanging="180"/>
      </w:pPr>
    </w:lvl>
  </w:abstractNum>
  <w:abstractNum w:abstractNumId="15">
    <w:nsid w:val="0D901262"/>
    <w:multiLevelType w:val="hybridMultilevel"/>
    <w:tmpl w:val="DB30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26571E"/>
    <w:multiLevelType w:val="hybridMultilevel"/>
    <w:tmpl w:val="A672FF0E"/>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7">
    <w:nsid w:val="15231BE4"/>
    <w:multiLevelType w:val="hybridMultilevel"/>
    <w:tmpl w:val="4508D13E"/>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D25A61"/>
    <w:multiLevelType w:val="hybridMultilevel"/>
    <w:tmpl w:val="09100A5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9">
    <w:nsid w:val="17E55DCF"/>
    <w:multiLevelType w:val="hybridMultilevel"/>
    <w:tmpl w:val="1DE4341C"/>
    <w:lvl w:ilvl="0" w:tplc="1409000D">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60A093D"/>
    <w:multiLevelType w:val="hybridMultilevel"/>
    <w:tmpl w:val="53DC7924"/>
    <w:lvl w:ilvl="0" w:tplc="19787DB0">
      <w:start w:val="1"/>
      <w:numFmt w:val="decimal"/>
      <w:pStyle w:val="Numberbullet"/>
      <w:lvlText w:val="%1)"/>
      <w:lvlJc w:val="left"/>
      <w:pPr>
        <w:ind w:left="40" w:hanging="360"/>
      </w:pPr>
    </w:lvl>
    <w:lvl w:ilvl="1" w:tplc="04090019" w:tentative="1">
      <w:start w:val="1"/>
      <w:numFmt w:val="lowerLetter"/>
      <w:lvlText w:val="%2."/>
      <w:lvlJc w:val="left"/>
      <w:pPr>
        <w:ind w:left="760" w:hanging="360"/>
      </w:pPr>
    </w:lvl>
    <w:lvl w:ilvl="2" w:tplc="0409001B" w:tentative="1">
      <w:start w:val="1"/>
      <w:numFmt w:val="lowerRoman"/>
      <w:lvlText w:val="%3."/>
      <w:lvlJc w:val="right"/>
      <w:pPr>
        <w:ind w:left="1480" w:hanging="180"/>
      </w:pPr>
    </w:lvl>
    <w:lvl w:ilvl="3" w:tplc="0409000F" w:tentative="1">
      <w:start w:val="1"/>
      <w:numFmt w:val="decimal"/>
      <w:lvlText w:val="%4."/>
      <w:lvlJc w:val="left"/>
      <w:pPr>
        <w:ind w:left="2200" w:hanging="360"/>
      </w:pPr>
    </w:lvl>
    <w:lvl w:ilvl="4" w:tplc="04090019" w:tentative="1">
      <w:start w:val="1"/>
      <w:numFmt w:val="lowerLetter"/>
      <w:lvlText w:val="%5."/>
      <w:lvlJc w:val="left"/>
      <w:pPr>
        <w:ind w:left="2920" w:hanging="360"/>
      </w:pPr>
    </w:lvl>
    <w:lvl w:ilvl="5" w:tplc="0409001B" w:tentative="1">
      <w:start w:val="1"/>
      <w:numFmt w:val="lowerRoman"/>
      <w:lvlText w:val="%6."/>
      <w:lvlJc w:val="right"/>
      <w:pPr>
        <w:ind w:left="3640" w:hanging="180"/>
      </w:pPr>
    </w:lvl>
    <w:lvl w:ilvl="6" w:tplc="0409000F" w:tentative="1">
      <w:start w:val="1"/>
      <w:numFmt w:val="decimal"/>
      <w:lvlText w:val="%7."/>
      <w:lvlJc w:val="left"/>
      <w:pPr>
        <w:ind w:left="4360" w:hanging="360"/>
      </w:pPr>
    </w:lvl>
    <w:lvl w:ilvl="7" w:tplc="04090019" w:tentative="1">
      <w:start w:val="1"/>
      <w:numFmt w:val="lowerLetter"/>
      <w:lvlText w:val="%8."/>
      <w:lvlJc w:val="left"/>
      <w:pPr>
        <w:ind w:left="5080" w:hanging="360"/>
      </w:pPr>
    </w:lvl>
    <w:lvl w:ilvl="8" w:tplc="0409001B" w:tentative="1">
      <w:start w:val="1"/>
      <w:numFmt w:val="lowerRoman"/>
      <w:lvlText w:val="%9."/>
      <w:lvlJc w:val="right"/>
      <w:pPr>
        <w:ind w:left="5800" w:hanging="180"/>
      </w:pPr>
    </w:lvl>
  </w:abstractNum>
  <w:abstractNum w:abstractNumId="21">
    <w:nsid w:val="37447418"/>
    <w:multiLevelType w:val="hybridMultilevel"/>
    <w:tmpl w:val="036C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317367"/>
    <w:multiLevelType w:val="hybridMultilevel"/>
    <w:tmpl w:val="F4FE6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63B64"/>
    <w:multiLevelType w:val="hybridMultilevel"/>
    <w:tmpl w:val="52E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C01213"/>
    <w:multiLevelType w:val="hybridMultilevel"/>
    <w:tmpl w:val="06E01772"/>
    <w:lvl w:ilvl="0" w:tplc="2ED8975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16C14"/>
    <w:multiLevelType w:val="hybridMultilevel"/>
    <w:tmpl w:val="1202164A"/>
    <w:lvl w:ilvl="0" w:tplc="2DAC67C0">
      <w:start w:val="1"/>
      <w:numFmt w:val="bullet"/>
      <w:pStyle w:val="Coverpagebullets"/>
      <w:lvlText w:val=""/>
      <w:lvlJc w:val="left"/>
      <w:pPr>
        <w:ind w:left="40" w:hanging="360"/>
      </w:pPr>
      <w:rPr>
        <w:rFonts w:ascii="Symbol" w:hAnsi="Symbol" w:hint="default"/>
      </w:rPr>
    </w:lvl>
    <w:lvl w:ilvl="1" w:tplc="04090003" w:tentative="1">
      <w:start w:val="1"/>
      <w:numFmt w:val="bullet"/>
      <w:lvlText w:val="o"/>
      <w:lvlJc w:val="left"/>
      <w:pPr>
        <w:ind w:left="760" w:hanging="360"/>
      </w:pPr>
      <w:rPr>
        <w:rFonts w:ascii="Courier New" w:hAnsi="Courier New" w:hint="default"/>
      </w:rPr>
    </w:lvl>
    <w:lvl w:ilvl="2" w:tplc="04090005" w:tentative="1">
      <w:start w:val="1"/>
      <w:numFmt w:val="bullet"/>
      <w:lvlText w:val=""/>
      <w:lvlJc w:val="left"/>
      <w:pPr>
        <w:ind w:left="1480" w:hanging="360"/>
      </w:pPr>
      <w:rPr>
        <w:rFonts w:ascii="Wingdings" w:hAnsi="Wingdings" w:hint="default"/>
      </w:rPr>
    </w:lvl>
    <w:lvl w:ilvl="3" w:tplc="04090001" w:tentative="1">
      <w:start w:val="1"/>
      <w:numFmt w:val="bullet"/>
      <w:lvlText w:val=""/>
      <w:lvlJc w:val="left"/>
      <w:pPr>
        <w:ind w:left="2200" w:hanging="360"/>
      </w:pPr>
      <w:rPr>
        <w:rFonts w:ascii="Symbol" w:hAnsi="Symbol" w:hint="default"/>
      </w:rPr>
    </w:lvl>
    <w:lvl w:ilvl="4" w:tplc="04090003" w:tentative="1">
      <w:start w:val="1"/>
      <w:numFmt w:val="bullet"/>
      <w:lvlText w:val="o"/>
      <w:lvlJc w:val="left"/>
      <w:pPr>
        <w:ind w:left="2920" w:hanging="360"/>
      </w:pPr>
      <w:rPr>
        <w:rFonts w:ascii="Courier New" w:hAnsi="Courier New" w:hint="default"/>
      </w:rPr>
    </w:lvl>
    <w:lvl w:ilvl="5" w:tplc="04090005" w:tentative="1">
      <w:start w:val="1"/>
      <w:numFmt w:val="bullet"/>
      <w:lvlText w:val=""/>
      <w:lvlJc w:val="left"/>
      <w:pPr>
        <w:ind w:left="3640" w:hanging="360"/>
      </w:pPr>
      <w:rPr>
        <w:rFonts w:ascii="Wingdings" w:hAnsi="Wingdings" w:hint="default"/>
      </w:rPr>
    </w:lvl>
    <w:lvl w:ilvl="6" w:tplc="04090001" w:tentative="1">
      <w:start w:val="1"/>
      <w:numFmt w:val="bullet"/>
      <w:lvlText w:val=""/>
      <w:lvlJc w:val="left"/>
      <w:pPr>
        <w:ind w:left="4360" w:hanging="360"/>
      </w:pPr>
      <w:rPr>
        <w:rFonts w:ascii="Symbol" w:hAnsi="Symbol" w:hint="default"/>
      </w:rPr>
    </w:lvl>
    <w:lvl w:ilvl="7" w:tplc="04090003" w:tentative="1">
      <w:start w:val="1"/>
      <w:numFmt w:val="bullet"/>
      <w:lvlText w:val="o"/>
      <w:lvlJc w:val="left"/>
      <w:pPr>
        <w:ind w:left="5080" w:hanging="360"/>
      </w:pPr>
      <w:rPr>
        <w:rFonts w:ascii="Courier New" w:hAnsi="Courier New" w:hint="default"/>
      </w:rPr>
    </w:lvl>
    <w:lvl w:ilvl="8" w:tplc="04090005" w:tentative="1">
      <w:start w:val="1"/>
      <w:numFmt w:val="bullet"/>
      <w:lvlText w:val=""/>
      <w:lvlJc w:val="left"/>
      <w:pPr>
        <w:ind w:left="5800" w:hanging="360"/>
      </w:pPr>
      <w:rPr>
        <w:rFonts w:ascii="Wingdings" w:hAnsi="Wingdings" w:hint="default"/>
      </w:rPr>
    </w:lvl>
  </w:abstractNum>
  <w:abstractNum w:abstractNumId="26">
    <w:nsid w:val="538C650F"/>
    <w:multiLevelType w:val="hybridMultilevel"/>
    <w:tmpl w:val="AB84717C"/>
    <w:lvl w:ilvl="0" w:tplc="02908A58">
      <w:start w:val="1"/>
      <w:numFmt w:val="bullet"/>
      <w:pStyle w:val="-Bullets"/>
      <w:lvlText w:val=""/>
      <w:lvlJc w:val="left"/>
      <w:pPr>
        <w:ind w:left="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F620DD"/>
    <w:multiLevelType w:val="hybridMultilevel"/>
    <w:tmpl w:val="5FEC6F02"/>
    <w:lvl w:ilvl="0" w:tplc="0F2ED022">
      <w:start w:val="1"/>
      <w:numFmt w:val="bullet"/>
      <w:lvlText w:val=""/>
      <w:lvlJc w:val="left"/>
      <w:pPr>
        <w:ind w:left="502" w:hanging="360"/>
      </w:pPr>
      <w:rPr>
        <w:rFonts w:ascii="Wingdings" w:hAnsi="Wingdings" w:hint="default"/>
        <w:sz w:val="32"/>
        <w:szCs w:val="32"/>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nsid w:val="56C5068A"/>
    <w:multiLevelType w:val="hybridMultilevel"/>
    <w:tmpl w:val="26EA2BA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56D733DE"/>
    <w:multiLevelType w:val="hybridMultilevel"/>
    <w:tmpl w:val="491C4498"/>
    <w:lvl w:ilvl="0" w:tplc="14090017">
      <w:start w:val="1"/>
      <w:numFmt w:val="lowerLetter"/>
      <w:lvlText w:val="%1)"/>
      <w:lvlJc w:val="left"/>
      <w:pPr>
        <w:ind w:left="720" w:hanging="360"/>
      </w:pPr>
      <w:rPr>
        <w:rFonts w:hint="default"/>
      </w:rPr>
    </w:lvl>
    <w:lvl w:ilvl="1" w:tplc="1409000F">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5DC33BA3"/>
    <w:multiLevelType w:val="multilevel"/>
    <w:tmpl w:val="06E0177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CD16728"/>
    <w:multiLevelType w:val="hybridMultilevel"/>
    <w:tmpl w:val="10ACE344"/>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47428"/>
    <w:multiLevelType w:val="hybridMultilevel"/>
    <w:tmpl w:val="99DAB79A"/>
    <w:lvl w:ilvl="0" w:tplc="5260C484">
      <w:start w:val="1"/>
      <w:numFmt w:val="bullet"/>
      <w:pStyle w:val="Tick"/>
      <w:lvlText w:val=""/>
      <w:lvlJc w:val="left"/>
      <w:pPr>
        <w:ind w:left="40" w:hanging="360"/>
      </w:pPr>
      <w:rPr>
        <w:rFonts w:ascii="Symbol" w:hAnsi="Symbol" w:hint="default"/>
      </w:rPr>
    </w:lvl>
    <w:lvl w:ilvl="1" w:tplc="04090003" w:tentative="1">
      <w:start w:val="1"/>
      <w:numFmt w:val="bullet"/>
      <w:lvlText w:val="o"/>
      <w:lvlJc w:val="left"/>
      <w:pPr>
        <w:ind w:left="760" w:hanging="360"/>
      </w:pPr>
      <w:rPr>
        <w:rFonts w:ascii="Courier New" w:hAnsi="Courier New" w:cs="Courier New" w:hint="default"/>
      </w:rPr>
    </w:lvl>
    <w:lvl w:ilvl="2" w:tplc="04090005" w:tentative="1">
      <w:start w:val="1"/>
      <w:numFmt w:val="bullet"/>
      <w:lvlText w:val=""/>
      <w:lvlJc w:val="left"/>
      <w:pPr>
        <w:ind w:left="1480" w:hanging="360"/>
      </w:pPr>
      <w:rPr>
        <w:rFonts w:ascii="Wingdings" w:hAnsi="Wingdings" w:hint="default"/>
      </w:rPr>
    </w:lvl>
    <w:lvl w:ilvl="3" w:tplc="04090001" w:tentative="1">
      <w:start w:val="1"/>
      <w:numFmt w:val="bullet"/>
      <w:lvlText w:val=""/>
      <w:lvlJc w:val="left"/>
      <w:pPr>
        <w:ind w:left="2200" w:hanging="360"/>
      </w:pPr>
      <w:rPr>
        <w:rFonts w:ascii="Symbol" w:hAnsi="Symbol" w:hint="default"/>
      </w:rPr>
    </w:lvl>
    <w:lvl w:ilvl="4" w:tplc="04090003" w:tentative="1">
      <w:start w:val="1"/>
      <w:numFmt w:val="bullet"/>
      <w:lvlText w:val="o"/>
      <w:lvlJc w:val="left"/>
      <w:pPr>
        <w:ind w:left="2920" w:hanging="360"/>
      </w:pPr>
      <w:rPr>
        <w:rFonts w:ascii="Courier New" w:hAnsi="Courier New" w:cs="Courier New" w:hint="default"/>
      </w:rPr>
    </w:lvl>
    <w:lvl w:ilvl="5" w:tplc="04090005" w:tentative="1">
      <w:start w:val="1"/>
      <w:numFmt w:val="bullet"/>
      <w:lvlText w:val=""/>
      <w:lvlJc w:val="left"/>
      <w:pPr>
        <w:ind w:left="3640" w:hanging="360"/>
      </w:pPr>
      <w:rPr>
        <w:rFonts w:ascii="Wingdings" w:hAnsi="Wingdings" w:hint="default"/>
      </w:rPr>
    </w:lvl>
    <w:lvl w:ilvl="6" w:tplc="04090001" w:tentative="1">
      <w:start w:val="1"/>
      <w:numFmt w:val="bullet"/>
      <w:lvlText w:val=""/>
      <w:lvlJc w:val="left"/>
      <w:pPr>
        <w:ind w:left="4360" w:hanging="360"/>
      </w:pPr>
      <w:rPr>
        <w:rFonts w:ascii="Symbol" w:hAnsi="Symbol" w:hint="default"/>
      </w:rPr>
    </w:lvl>
    <w:lvl w:ilvl="7" w:tplc="04090003" w:tentative="1">
      <w:start w:val="1"/>
      <w:numFmt w:val="bullet"/>
      <w:lvlText w:val="o"/>
      <w:lvlJc w:val="left"/>
      <w:pPr>
        <w:ind w:left="5080" w:hanging="360"/>
      </w:pPr>
      <w:rPr>
        <w:rFonts w:ascii="Courier New" w:hAnsi="Courier New" w:cs="Courier New" w:hint="default"/>
      </w:rPr>
    </w:lvl>
    <w:lvl w:ilvl="8" w:tplc="04090005" w:tentative="1">
      <w:start w:val="1"/>
      <w:numFmt w:val="bullet"/>
      <w:lvlText w:val=""/>
      <w:lvlJc w:val="left"/>
      <w:pPr>
        <w:ind w:left="5800" w:hanging="360"/>
      </w:pPr>
      <w:rPr>
        <w:rFonts w:ascii="Wingdings" w:hAnsi="Wingdings" w:hint="default"/>
      </w:rPr>
    </w:lvl>
  </w:abstractNum>
  <w:abstractNum w:abstractNumId="33">
    <w:nsid w:val="6D8300F1"/>
    <w:multiLevelType w:val="hybridMultilevel"/>
    <w:tmpl w:val="A408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4D3C94"/>
    <w:multiLevelType w:val="multilevel"/>
    <w:tmpl w:val="FA869184"/>
    <w:lvl w:ilvl="0">
      <w:start w:val="1"/>
      <w:numFmt w:val="bullet"/>
      <w:lvlText w:val=""/>
      <w:lvlJc w:val="left"/>
      <w:pPr>
        <w:ind w:left="40" w:hanging="360"/>
      </w:pPr>
      <w:rPr>
        <w:rFonts w:ascii="Wingdings" w:hAnsi="Wingdings" w:hint="default"/>
      </w:rPr>
    </w:lvl>
    <w:lvl w:ilvl="1">
      <w:start w:val="1"/>
      <w:numFmt w:val="bullet"/>
      <w:lvlText w:val="o"/>
      <w:lvlJc w:val="left"/>
      <w:pPr>
        <w:ind w:left="760" w:hanging="360"/>
      </w:pPr>
      <w:rPr>
        <w:rFonts w:ascii="Courier New" w:hAnsi="Courier New" w:cs="Courier New" w:hint="default"/>
      </w:rPr>
    </w:lvl>
    <w:lvl w:ilvl="2">
      <w:start w:val="1"/>
      <w:numFmt w:val="bullet"/>
      <w:lvlText w:val=""/>
      <w:lvlJc w:val="left"/>
      <w:pPr>
        <w:ind w:left="1480" w:hanging="360"/>
      </w:pPr>
      <w:rPr>
        <w:rFonts w:ascii="Wingdings" w:hAnsi="Wingdings" w:hint="default"/>
      </w:rPr>
    </w:lvl>
    <w:lvl w:ilvl="3">
      <w:start w:val="1"/>
      <w:numFmt w:val="bullet"/>
      <w:lvlText w:val=""/>
      <w:lvlJc w:val="left"/>
      <w:pPr>
        <w:ind w:left="2200" w:hanging="360"/>
      </w:pPr>
      <w:rPr>
        <w:rFonts w:ascii="Symbol" w:hAnsi="Symbol" w:hint="default"/>
      </w:rPr>
    </w:lvl>
    <w:lvl w:ilvl="4">
      <w:start w:val="1"/>
      <w:numFmt w:val="bullet"/>
      <w:lvlText w:val="o"/>
      <w:lvlJc w:val="left"/>
      <w:pPr>
        <w:ind w:left="2920" w:hanging="360"/>
      </w:pPr>
      <w:rPr>
        <w:rFonts w:ascii="Courier New" w:hAnsi="Courier New" w:cs="Courier New" w:hint="default"/>
      </w:rPr>
    </w:lvl>
    <w:lvl w:ilvl="5">
      <w:start w:val="1"/>
      <w:numFmt w:val="bullet"/>
      <w:lvlText w:val=""/>
      <w:lvlJc w:val="left"/>
      <w:pPr>
        <w:ind w:left="3640" w:hanging="360"/>
      </w:pPr>
      <w:rPr>
        <w:rFonts w:ascii="Wingdings" w:hAnsi="Wingdings" w:hint="default"/>
      </w:rPr>
    </w:lvl>
    <w:lvl w:ilvl="6">
      <w:start w:val="1"/>
      <w:numFmt w:val="bullet"/>
      <w:lvlText w:val=""/>
      <w:lvlJc w:val="left"/>
      <w:pPr>
        <w:ind w:left="4360" w:hanging="360"/>
      </w:pPr>
      <w:rPr>
        <w:rFonts w:ascii="Symbol" w:hAnsi="Symbol" w:hint="default"/>
      </w:rPr>
    </w:lvl>
    <w:lvl w:ilvl="7">
      <w:start w:val="1"/>
      <w:numFmt w:val="bullet"/>
      <w:lvlText w:val="o"/>
      <w:lvlJc w:val="left"/>
      <w:pPr>
        <w:ind w:left="5080" w:hanging="360"/>
      </w:pPr>
      <w:rPr>
        <w:rFonts w:ascii="Courier New" w:hAnsi="Courier New" w:cs="Courier New" w:hint="default"/>
      </w:rPr>
    </w:lvl>
    <w:lvl w:ilvl="8">
      <w:start w:val="1"/>
      <w:numFmt w:val="bullet"/>
      <w:lvlText w:val=""/>
      <w:lvlJc w:val="left"/>
      <w:pPr>
        <w:ind w:left="5800" w:hanging="360"/>
      </w:pPr>
      <w:rPr>
        <w:rFonts w:ascii="Wingdings" w:hAnsi="Wingdings" w:hint="default"/>
      </w:rPr>
    </w:lvl>
  </w:abstractNum>
  <w:abstractNum w:abstractNumId="35">
    <w:nsid w:val="6FCB7EF9"/>
    <w:multiLevelType w:val="hybridMultilevel"/>
    <w:tmpl w:val="E32C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77543D"/>
    <w:multiLevelType w:val="hybridMultilevel"/>
    <w:tmpl w:val="BC5A3E94"/>
    <w:lvl w:ilvl="0" w:tplc="751E6696">
      <w:start w:val="1"/>
      <w:numFmt w:val="bullet"/>
      <w:pStyle w:val="written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22"/>
  </w:num>
  <w:num w:numId="15">
    <w:abstractNumId w:val="17"/>
  </w:num>
  <w:num w:numId="16">
    <w:abstractNumId w:val="31"/>
  </w:num>
  <w:num w:numId="17">
    <w:abstractNumId w:val="23"/>
  </w:num>
  <w:num w:numId="18">
    <w:abstractNumId w:val="18"/>
  </w:num>
  <w:num w:numId="19">
    <w:abstractNumId w:val="26"/>
  </w:num>
  <w:num w:numId="20">
    <w:abstractNumId w:val="35"/>
  </w:num>
  <w:num w:numId="21">
    <w:abstractNumId w:val="21"/>
  </w:num>
  <w:num w:numId="22">
    <w:abstractNumId w:val="33"/>
  </w:num>
  <w:num w:numId="23">
    <w:abstractNumId w:val="13"/>
  </w:num>
  <w:num w:numId="24">
    <w:abstractNumId w:val="15"/>
  </w:num>
  <w:num w:numId="25">
    <w:abstractNumId w:val="16"/>
  </w:num>
  <w:num w:numId="26">
    <w:abstractNumId w:val="29"/>
  </w:num>
  <w:num w:numId="27">
    <w:abstractNumId w:val="28"/>
  </w:num>
  <w:num w:numId="28">
    <w:abstractNumId w:val="19"/>
  </w:num>
  <w:num w:numId="29">
    <w:abstractNumId w:val="11"/>
  </w:num>
  <w:num w:numId="30">
    <w:abstractNumId w:val="14"/>
  </w:num>
  <w:num w:numId="31">
    <w:abstractNumId w:val="20"/>
  </w:num>
  <w:num w:numId="32">
    <w:abstractNumId w:val="32"/>
  </w:num>
  <w:num w:numId="33">
    <w:abstractNumId w:val="24"/>
  </w:num>
  <w:num w:numId="34">
    <w:abstractNumId w:val="25"/>
  </w:num>
  <w:num w:numId="35">
    <w:abstractNumId w:val="30"/>
  </w:num>
  <w:num w:numId="36">
    <w:abstractNumId w:val="36"/>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7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48D"/>
    <w:rsid w:val="00002745"/>
    <w:rsid w:val="000101A6"/>
    <w:rsid w:val="000238D1"/>
    <w:rsid w:val="00050C63"/>
    <w:rsid w:val="00055911"/>
    <w:rsid w:val="00057A2C"/>
    <w:rsid w:val="00070446"/>
    <w:rsid w:val="000C133A"/>
    <w:rsid w:val="000E2958"/>
    <w:rsid w:val="000F2668"/>
    <w:rsid w:val="000F311D"/>
    <w:rsid w:val="00107894"/>
    <w:rsid w:val="0011248D"/>
    <w:rsid w:val="001131A6"/>
    <w:rsid w:val="001172DA"/>
    <w:rsid w:val="001500E0"/>
    <w:rsid w:val="00151561"/>
    <w:rsid w:val="00151D81"/>
    <w:rsid w:val="001523A0"/>
    <w:rsid w:val="001611EE"/>
    <w:rsid w:val="001617DD"/>
    <w:rsid w:val="00165DA2"/>
    <w:rsid w:val="00184165"/>
    <w:rsid w:val="00185622"/>
    <w:rsid w:val="001A0089"/>
    <w:rsid w:val="001B0360"/>
    <w:rsid w:val="001C3C54"/>
    <w:rsid w:val="001E0650"/>
    <w:rsid w:val="001E3252"/>
    <w:rsid w:val="001F41FD"/>
    <w:rsid w:val="001F7A2A"/>
    <w:rsid w:val="002038BD"/>
    <w:rsid w:val="002159BA"/>
    <w:rsid w:val="002173EF"/>
    <w:rsid w:val="00223A92"/>
    <w:rsid w:val="0024236F"/>
    <w:rsid w:val="00254CD1"/>
    <w:rsid w:val="00293C07"/>
    <w:rsid w:val="002A369E"/>
    <w:rsid w:val="002E5675"/>
    <w:rsid w:val="002F2031"/>
    <w:rsid w:val="002F6D28"/>
    <w:rsid w:val="003034AF"/>
    <w:rsid w:val="00307485"/>
    <w:rsid w:val="003132A9"/>
    <w:rsid w:val="00314304"/>
    <w:rsid w:val="0031674E"/>
    <w:rsid w:val="00317AC2"/>
    <w:rsid w:val="00323CA0"/>
    <w:rsid w:val="00332851"/>
    <w:rsid w:val="0035627D"/>
    <w:rsid w:val="003609C8"/>
    <w:rsid w:val="00371D29"/>
    <w:rsid w:val="003D63C9"/>
    <w:rsid w:val="003D7FCC"/>
    <w:rsid w:val="003E3364"/>
    <w:rsid w:val="003F445E"/>
    <w:rsid w:val="00416118"/>
    <w:rsid w:val="004411CD"/>
    <w:rsid w:val="0045652E"/>
    <w:rsid w:val="00475027"/>
    <w:rsid w:val="004750C7"/>
    <w:rsid w:val="00492375"/>
    <w:rsid w:val="004B05EE"/>
    <w:rsid w:val="004B123F"/>
    <w:rsid w:val="004B5BDB"/>
    <w:rsid w:val="004C7B4A"/>
    <w:rsid w:val="004D72F9"/>
    <w:rsid w:val="005168F4"/>
    <w:rsid w:val="00526D7F"/>
    <w:rsid w:val="0053585F"/>
    <w:rsid w:val="0053645A"/>
    <w:rsid w:val="005367A2"/>
    <w:rsid w:val="005556C7"/>
    <w:rsid w:val="005638A8"/>
    <w:rsid w:val="0058059A"/>
    <w:rsid w:val="005A7271"/>
    <w:rsid w:val="005B08EA"/>
    <w:rsid w:val="005B5EEC"/>
    <w:rsid w:val="005F3F01"/>
    <w:rsid w:val="00615775"/>
    <w:rsid w:val="00655F81"/>
    <w:rsid w:val="00663FD1"/>
    <w:rsid w:val="00664FEA"/>
    <w:rsid w:val="00666493"/>
    <w:rsid w:val="00671D65"/>
    <w:rsid w:val="006803A9"/>
    <w:rsid w:val="006865C7"/>
    <w:rsid w:val="00696026"/>
    <w:rsid w:val="006A405B"/>
    <w:rsid w:val="006C2BE7"/>
    <w:rsid w:val="006C3591"/>
    <w:rsid w:val="006D775C"/>
    <w:rsid w:val="006E7540"/>
    <w:rsid w:val="006E7A9C"/>
    <w:rsid w:val="006F5315"/>
    <w:rsid w:val="006F626A"/>
    <w:rsid w:val="007053C2"/>
    <w:rsid w:val="00706904"/>
    <w:rsid w:val="00735F2E"/>
    <w:rsid w:val="00752CEC"/>
    <w:rsid w:val="007859D0"/>
    <w:rsid w:val="007A3B65"/>
    <w:rsid w:val="007A47AF"/>
    <w:rsid w:val="007C6ABD"/>
    <w:rsid w:val="007D1C2C"/>
    <w:rsid w:val="007D51DF"/>
    <w:rsid w:val="007E4BF2"/>
    <w:rsid w:val="007E5263"/>
    <w:rsid w:val="007E5323"/>
    <w:rsid w:val="0080149C"/>
    <w:rsid w:val="008150E8"/>
    <w:rsid w:val="008468DC"/>
    <w:rsid w:val="00856EDC"/>
    <w:rsid w:val="0086091E"/>
    <w:rsid w:val="00872F8A"/>
    <w:rsid w:val="00874F5C"/>
    <w:rsid w:val="008814DE"/>
    <w:rsid w:val="00887607"/>
    <w:rsid w:val="0089354A"/>
    <w:rsid w:val="00895418"/>
    <w:rsid w:val="008A7379"/>
    <w:rsid w:val="008B0290"/>
    <w:rsid w:val="008B1DA8"/>
    <w:rsid w:val="008B3EA3"/>
    <w:rsid w:val="008E1017"/>
    <w:rsid w:val="008E53A8"/>
    <w:rsid w:val="008F2763"/>
    <w:rsid w:val="00900EAE"/>
    <w:rsid w:val="009034E1"/>
    <w:rsid w:val="009107F6"/>
    <w:rsid w:val="009269AD"/>
    <w:rsid w:val="00927DF5"/>
    <w:rsid w:val="00934A20"/>
    <w:rsid w:val="00935D1B"/>
    <w:rsid w:val="00940F85"/>
    <w:rsid w:val="009415A2"/>
    <w:rsid w:val="009443E4"/>
    <w:rsid w:val="00947697"/>
    <w:rsid w:val="00971124"/>
    <w:rsid w:val="00976CBD"/>
    <w:rsid w:val="00987B8A"/>
    <w:rsid w:val="009910C2"/>
    <w:rsid w:val="0099201F"/>
    <w:rsid w:val="00993DD8"/>
    <w:rsid w:val="0099536B"/>
    <w:rsid w:val="009D5562"/>
    <w:rsid w:val="009E6152"/>
    <w:rsid w:val="00A12217"/>
    <w:rsid w:val="00A1572C"/>
    <w:rsid w:val="00A22790"/>
    <w:rsid w:val="00A307B0"/>
    <w:rsid w:val="00A420EE"/>
    <w:rsid w:val="00A45822"/>
    <w:rsid w:val="00A507A6"/>
    <w:rsid w:val="00A5625E"/>
    <w:rsid w:val="00A6627E"/>
    <w:rsid w:val="00A66A51"/>
    <w:rsid w:val="00A67B78"/>
    <w:rsid w:val="00A76D0B"/>
    <w:rsid w:val="00A84900"/>
    <w:rsid w:val="00A93D62"/>
    <w:rsid w:val="00AA1779"/>
    <w:rsid w:val="00AB5D44"/>
    <w:rsid w:val="00AC6ACB"/>
    <w:rsid w:val="00AD40DB"/>
    <w:rsid w:val="00AD4AFD"/>
    <w:rsid w:val="00AE51E4"/>
    <w:rsid w:val="00B0250A"/>
    <w:rsid w:val="00B0581B"/>
    <w:rsid w:val="00B07828"/>
    <w:rsid w:val="00B101A2"/>
    <w:rsid w:val="00B17FF6"/>
    <w:rsid w:val="00B24184"/>
    <w:rsid w:val="00B47481"/>
    <w:rsid w:val="00B54A4A"/>
    <w:rsid w:val="00B562CA"/>
    <w:rsid w:val="00B577F7"/>
    <w:rsid w:val="00B87476"/>
    <w:rsid w:val="00B97A1B"/>
    <w:rsid w:val="00BA04AE"/>
    <w:rsid w:val="00BA1BC4"/>
    <w:rsid w:val="00BA2F40"/>
    <w:rsid w:val="00BB5D6B"/>
    <w:rsid w:val="00BC4068"/>
    <w:rsid w:val="00BD0FBB"/>
    <w:rsid w:val="00BD64FE"/>
    <w:rsid w:val="00C12329"/>
    <w:rsid w:val="00C23DE3"/>
    <w:rsid w:val="00C33CF7"/>
    <w:rsid w:val="00C33D94"/>
    <w:rsid w:val="00C40491"/>
    <w:rsid w:val="00C41E25"/>
    <w:rsid w:val="00C55A4E"/>
    <w:rsid w:val="00C65C67"/>
    <w:rsid w:val="00C86248"/>
    <w:rsid w:val="00C91D42"/>
    <w:rsid w:val="00C92AF4"/>
    <w:rsid w:val="00C935A0"/>
    <w:rsid w:val="00C971F1"/>
    <w:rsid w:val="00CA30DF"/>
    <w:rsid w:val="00CB51AC"/>
    <w:rsid w:val="00CC14F4"/>
    <w:rsid w:val="00CC6EB3"/>
    <w:rsid w:val="00CE715B"/>
    <w:rsid w:val="00CF1B4C"/>
    <w:rsid w:val="00D10EF9"/>
    <w:rsid w:val="00D11F1C"/>
    <w:rsid w:val="00D403F2"/>
    <w:rsid w:val="00D72A6C"/>
    <w:rsid w:val="00D732B1"/>
    <w:rsid w:val="00D73DD6"/>
    <w:rsid w:val="00D81D20"/>
    <w:rsid w:val="00D931E5"/>
    <w:rsid w:val="00D9689E"/>
    <w:rsid w:val="00DA3DD9"/>
    <w:rsid w:val="00DB27EE"/>
    <w:rsid w:val="00DB6A41"/>
    <w:rsid w:val="00E026F3"/>
    <w:rsid w:val="00E07138"/>
    <w:rsid w:val="00E301EB"/>
    <w:rsid w:val="00E32C46"/>
    <w:rsid w:val="00E3395A"/>
    <w:rsid w:val="00E533A1"/>
    <w:rsid w:val="00E87AB2"/>
    <w:rsid w:val="00EA5E7E"/>
    <w:rsid w:val="00EB6569"/>
    <w:rsid w:val="00ED6D84"/>
    <w:rsid w:val="00EE30F3"/>
    <w:rsid w:val="00EE6F46"/>
    <w:rsid w:val="00EF24C2"/>
    <w:rsid w:val="00EF2CFD"/>
    <w:rsid w:val="00F25FBF"/>
    <w:rsid w:val="00F316F8"/>
    <w:rsid w:val="00F32E1D"/>
    <w:rsid w:val="00F53362"/>
    <w:rsid w:val="00F7392C"/>
    <w:rsid w:val="00F74C9D"/>
    <w:rsid w:val="00F82493"/>
    <w:rsid w:val="00F9348D"/>
    <w:rsid w:val="00FA03F8"/>
    <w:rsid w:val="00FC1A9A"/>
    <w:rsid w:val="00FD1393"/>
    <w:rsid w:val="00FD4BAB"/>
    <w:rsid w:val="00FF27A2"/>
    <w:rsid w:val="00FF3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C7"/>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5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71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D6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1D6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qFormat/>
    <w:rsid w:val="002F6D28"/>
    <w:rPr>
      <w:rFonts w:ascii="Verdana" w:eastAsia="ヒラギノ角ゴ Pro W3" w:hAnsi="Verdana"/>
      <w:b/>
      <w:color w:val="FFFFFF" w:themeColor="background1"/>
      <w:sz w:val="18"/>
      <w:szCs w:val="16"/>
      <w:lang w:eastAsia="en-NZ"/>
    </w:rPr>
  </w:style>
  <w:style w:type="table" w:styleId="TableGrid">
    <w:name w:val="Table Grid"/>
    <w:aliases w:val="–Table Grid"/>
    <w:basedOn w:val="TableNormal"/>
    <w:uiPriority w:val="59"/>
    <w:rsid w:val="000F2668"/>
    <w:tblPr>
      <w:tblInd w:w="-5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bottom w:w="113" w:type="dxa"/>
        <w:right w:w="113" w:type="dxa"/>
      </w:tblCellMar>
    </w:tblPr>
    <w:tcPr>
      <w:shd w:val="clear" w:color="auto" w:fill="F3F3F3"/>
    </w:tcPr>
  </w:style>
  <w:style w:type="paragraph" w:styleId="Header">
    <w:name w:val="header"/>
    <w:basedOn w:val="Normal"/>
    <w:link w:val="HeaderChar"/>
    <w:uiPriority w:val="99"/>
    <w:unhideWhenUsed/>
    <w:rsid w:val="004750C7"/>
    <w:pPr>
      <w:tabs>
        <w:tab w:val="center" w:pos="4320"/>
        <w:tab w:val="right" w:pos="8640"/>
      </w:tabs>
    </w:pPr>
  </w:style>
  <w:style w:type="character" w:customStyle="1" w:styleId="HeaderChar">
    <w:name w:val="Header Char"/>
    <w:basedOn w:val="DefaultParagraphFont"/>
    <w:link w:val="Header"/>
    <w:uiPriority w:val="99"/>
    <w:rsid w:val="004750C7"/>
    <w:rPr>
      <w:rFonts w:ascii="Times New Roman" w:eastAsia="Times New Roman" w:hAnsi="Times New Roman" w:cs="Times New Roman"/>
      <w:lang w:val="en-US"/>
    </w:rPr>
  </w:style>
  <w:style w:type="paragraph" w:styleId="Footer">
    <w:name w:val="footer"/>
    <w:basedOn w:val="Normal"/>
    <w:link w:val="FooterChar"/>
    <w:uiPriority w:val="99"/>
    <w:unhideWhenUsed/>
    <w:rsid w:val="004750C7"/>
    <w:pPr>
      <w:tabs>
        <w:tab w:val="center" w:pos="4320"/>
        <w:tab w:val="right" w:pos="8640"/>
      </w:tabs>
    </w:pPr>
  </w:style>
  <w:style w:type="character" w:customStyle="1" w:styleId="FooterChar">
    <w:name w:val="Footer Char"/>
    <w:basedOn w:val="DefaultParagraphFont"/>
    <w:link w:val="Footer"/>
    <w:uiPriority w:val="99"/>
    <w:rsid w:val="004750C7"/>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75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0C7"/>
    <w:rPr>
      <w:rFonts w:ascii="Lucida Grande" w:eastAsia="Times New Roman" w:hAnsi="Lucida Grande" w:cs="Lucida Grande"/>
      <w:sz w:val="18"/>
      <w:szCs w:val="18"/>
      <w:lang w:val="en-US"/>
    </w:rPr>
  </w:style>
  <w:style w:type="paragraph" w:customStyle="1" w:styleId="TableBodyL1">
    <w:name w:val="Table Body L1"/>
    <w:qFormat/>
    <w:rsid w:val="00B562CA"/>
    <w:rPr>
      <w:rFonts w:ascii="Arial" w:eastAsia="ヒラギノ角ゴ Pro W3" w:hAnsi="Arial" w:cs="Arial"/>
      <w:b/>
      <w:color w:val="272727"/>
      <w:sz w:val="18"/>
      <w:szCs w:val="16"/>
      <w:lang w:val="en-US"/>
    </w:rPr>
  </w:style>
  <w:style w:type="paragraph" w:customStyle="1" w:styleId="Tablebodysmall">
    <w:name w:val="Table body small"/>
    <w:basedOn w:val="Normal"/>
    <w:qFormat/>
    <w:rsid w:val="00706904"/>
    <w:rPr>
      <w:rFonts w:ascii="Arial" w:eastAsia="ヒラギノ角ゴ Pro W3" w:hAnsi="Arial" w:cs="Arial"/>
      <w:color w:val="272727"/>
      <w:sz w:val="12"/>
      <w:szCs w:val="12"/>
    </w:rPr>
  </w:style>
  <w:style w:type="paragraph" w:customStyle="1" w:styleId="TableBodyL2">
    <w:name w:val="Table Body L2"/>
    <w:basedOn w:val="TableBodyL1"/>
    <w:qFormat/>
    <w:rsid w:val="002E5675"/>
    <w:pPr>
      <w:numPr>
        <w:numId w:val="13"/>
      </w:numPr>
    </w:pPr>
    <w:rPr>
      <w:b w:val="0"/>
    </w:rPr>
  </w:style>
  <w:style w:type="paragraph" w:customStyle="1" w:styleId="Body">
    <w:name w:val="–Body"/>
    <w:basedOn w:val="Normal"/>
    <w:qFormat/>
    <w:rsid w:val="002F6D28"/>
    <w:pPr>
      <w:ind w:left="-680" w:right="-680"/>
    </w:pPr>
    <w:rPr>
      <w:rFonts w:ascii="Verdana" w:eastAsiaTheme="minorEastAsia" w:hAnsi="Verdana"/>
      <w:i/>
      <w:iCs/>
      <w:color w:val="A6A6A6" w:themeColor="background1" w:themeShade="A6"/>
      <w:sz w:val="19"/>
      <w:szCs w:val="22"/>
      <w:lang w:val="en-NZ"/>
    </w:rPr>
  </w:style>
  <w:style w:type="paragraph" w:customStyle="1" w:styleId="Steps">
    <w:name w:val="Steps"/>
    <w:basedOn w:val="-TableHeading"/>
    <w:qFormat/>
    <w:rsid w:val="00B562CA"/>
  </w:style>
  <w:style w:type="character" w:customStyle="1" w:styleId="Stepsunbold">
    <w:name w:val="Steps unbold"/>
    <w:basedOn w:val="DefaultParagraphFont"/>
    <w:uiPriority w:val="1"/>
    <w:qFormat/>
    <w:rsid w:val="00B562CA"/>
  </w:style>
  <w:style w:type="paragraph" w:styleId="ListParagraph">
    <w:name w:val="List Paragraph"/>
    <w:basedOn w:val="Normal"/>
    <w:uiPriority w:val="34"/>
    <w:qFormat/>
    <w:rsid w:val="00CB51AC"/>
    <w:pPr>
      <w:spacing w:after="160" w:line="259" w:lineRule="auto"/>
      <w:ind w:left="720"/>
      <w:contextualSpacing/>
    </w:pPr>
    <w:rPr>
      <w:rFonts w:asciiTheme="minorHAnsi" w:eastAsiaTheme="minorHAnsi" w:hAnsiTheme="minorHAnsi" w:cstheme="minorBidi"/>
      <w:sz w:val="22"/>
      <w:szCs w:val="22"/>
    </w:rPr>
  </w:style>
  <w:style w:type="paragraph" w:customStyle="1" w:styleId="Mainheading">
    <w:name w:val="Main heading"/>
    <w:basedOn w:val="Normal"/>
    <w:qFormat/>
    <w:rsid w:val="00CE715B"/>
    <w:pPr>
      <w:pBdr>
        <w:top w:val="single" w:sz="36" w:space="20" w:color="1C5F8C"/>
      </w:pBdr>
      <w:spacing w:before="120" w:after="240" w:line="360" w:lineRule="auto"/>
      <w:ind w:left="-680" w:right="-680"/>
    </w:pPr>
    <w:rPr>
      <w:rFonts w:ascii="Helvetica" w:hAnsi="Helvetica"/>
      <w:b/>
      <w:bCs/>
      <w:color w:val="1C5F8C"/>
      <w:sz w:val="56"/>
      <w:szCs w:val="56"/>
    </w:rPr>
  </w:style>
  <w:style w:type="paragraph" w:styleId="NoSpacing">
    <w:name w:val="No Spacing"/>
    <w:uiPriority w:val="1"/>
    <w:qFormat/>
    <w:rsid w:val="00223A92"/>
    <w:rPr>
      <w:rFonts w:eastAsiaTheme="minorHAnsi"/>
      <w:sz w:val="22"/>
      <w:szCs w:val="22"/>
      <w:lang w:val="en-US"/>
    </w:rPr>
  </w:style>
  <w:style w:type="paragraph" w:customStyle="1" w:styleId="TableLevel1regular">
    <w:name w:val="–Table Level 1_regular"/>
    <w:basedOn w:val="TableBodyL1"/>
    <w:qFormat/>
    <w:rsid w:val="00E32C46"/>
    <w:rPr>
      <w:rFonts w:ascii="Verdana" w:hAnsi="Verdana"/>
      <w:b w:val="0"/>
      <w:sz w:val="17"/>
    </w:rPr>
  </w:style>
  <w:style w:type="character" w:customStyle="1" w:styleId="Heading1Char">
    <w:name w:val="Heading 1 Char"/>
    <w:basedOn w:val="DefaultParagraphFont"/>
    <w:link w:val="Heading1"/>
    <w:uiPriority w:val="9"/>
    <w:rsid w:val="00655F81"/>
    <w:rPr>
      <w:rFonts w:asciiTheme="majorHAnsi" w:eastAsiaTheme="majorEastAsia" w:hAnsiTheme="majorHAnsi" w:cstheme="majorBidi"/>
      <w:b/>
      <w:bCs/>
      <w:color w:val="345A8A" w:themeColor="accent1" w:themeShade="B5"/>
      <w:sz w:val="32"/>
      <w:szCs w:val="32"/>
      <w:lang w:val="en-US"/>
    </w:rPr>
  </w:style>
  <w:style w:type="paragraph" w:styleId="TOCHeading">
    <w:name w:val="TOC Heading"/>
    <w:basedOn w:val="Heading1"/>
    <w:next w:val="Normal"/>
    <w:uiPriority w:val="39"/>
    <w:unhideWhenUsed/>
    <w:qFormat/>
    <w:rsid w:val="00655F8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865C7"/>
    <w:pPr>
      <w:tabs>
        <w:tab w:val="right" w:leader="dot" w:pos="7920"/>
      </w:tabs>
      <w:spacing w:before="240" w:after="240"/>
    </w:pPr>
    <w:rPr>
      <w:rFonts w:ascii="Arial" w:hAnsi="Arial"/>
      <w:bCs/>
      <w:color w:val="00A4E4"/>
    </w:rPr>
  </w:style>
  <w:style w:type="paragraph" w:styleId="TOC2">
    <w:name w:val="toc 2"/>
    <w:basedOn w:val="Normal"/>
    <w:next w:val="Normal"/>
    <w:autoRedefine/>
    <w:uiPriority w:val="39"/>
    <w:unhideWhenUsed/>
    <w:rsid w:val="00655F81"/>
    <w:rPr>
      <w:rFonts w:asciiTheme="minorHAnsi" w:hAnsiTheme="minorHAnsi"/>
      <w:sz w:val="22"/>
      <w:szCs w:val="22"/>
    </w:rPr>
  </w:style>
  <w:style w:type="paragraph" w:styleId="TOC3">
    <w:name w:val="toc 3"/>
    <w:basedOn w:val="Normal"/>
    <w:next w:val="Normal"/>
    <w:autoRedefine/>
    <w:uiPriority w:val="39"/>
    <w:unhideWhenUsed/>
    <w:rsid w:val="006F626A"/>
    <w:pPr>
      <w:widowControl w:val="0"/>
    </w:pPr>
    <w:rPr>
      <w:rFonts w:asciiTheme="minorHAnsi" w:hAnsiTheme="minorHAnsi"/>
      <w:i/>
      <w:sz w:val="22"/>
      <w:szCs w:val="22"/>
    </w:rPr>
  </w:style>
  <w:style w:type="paragraph" w:styleId="TOC4">
    <w:name w:val="toc 4"/>
    <w:basedOn w:val="Normal"/>
    <w:next w:val="Normal"/>
    <w:autoRedefine/>
    <w:uiPriority w:val="39"/>
    <w:unhideWhenUsed/>
    <w:rsid w:val="00655F8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55F8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55F8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55F8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55F8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55F81"/>
    <w:pPr>
      <w:pBdr>
        <w:between w:val="double" w:sz="6" w:space="0" w:color="auto"/>
      </w:pBdr>
      <w:ind w:left="1680"/>
    </w:pPr>
    <w:rPr>
      <w:rFonts w:asciiTheme="minorHAnsi" w:hAnsiTheme="minorHAnsi"/>
      <w:sz w:val="20"/>
      <w:szCs w:val="20"/>
    </w:rPr>
  </w:style>
  <w:style w:type="paragraph" w:styleId="Title">
    <w:name w:val="Title"/>
    <w:basedOn w:val="Normal"/>
    <w:next w:val="Normal"/>
    <w:link w:val="TitleChar"/>
    <w:uiPriority w:val="10"/>
    <w:qFormat/>
    <w:rsid w:val="00655F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F81"/>
    <w:rPr>
      <w:rFonts w:asciiTheme="majorHAnsi" w:eastAsiaTheme="majorEastAsia" w:hAnsiTheme="majorHAnsi" w:cstheme="majorBidi"/>
      <w:color w:val="17365D" w:themeColor="text2" w:themeShade="BF"/>
      <w:spacing w:val="5"/>
      <w:kern w:val="28"/>
      <w:sz w:val="52"/>
      <w:szCs w:val="52"/>
      <w:lang w:val="en-US"/>
    </w:rPr>
  </w:style>
  <w:style w:type="character" w:styleId="PageNumber">
    <w:name w:val="page number"/>
    <w:basedOn w:val="DefaultParagraphFont"/>
    <w:uiPriority w:val="99"/>
    <w:unhideWhenUsed/>
    <w:rsid w:val="001B0360"/>
    <w:rPr>
      <w:rFonts w:ascii="Arial" w:hAnsi="Arial"/>
      <w:position w:val="-6"/>
      <w:sz w:val="18"/>
      <w:szCs w:val="18"/>
    </w:rPr>
  </w:style>
  <w:style w:type="paragraph" w:customStyle="1" w:styleId="-Bullets">
    <w:name w:val="-Bullets"/>
    <w:basedOn w:val="Body"/>
    <w:qFormat/>
    <w:rsid w:val="00655F81"/>
    <w:pPr>
      <w:numPr>
        <w:numId w:val="19"/>
      </w:numPr>
    </w:pPr>
  </w:style>
  <w:style w:type="paragraph" w:customStyle="1" w:styleId="-Heading1">
    <w:name w:val="-Heading 1"/>
    <w:basedOn w:val="Mainheading"/>
    <w:qFormat/>
    <w:rsid w:val="002A369E"/>
    <w:pPr>
      <w:spacing w:before="480" w:after="120"/>
    </w:pPr>
    <w:rPr>
      <w:rFonts w:ascii="Verdana" w:hAnsi="Verdana"/>
      <w:sz w:val="28"/>
      <w:szCs w:val="28"/>
    </w:rPr>
  </w:style>
  <w:style w:type="character" w:styleId="Hyperlink">
    <w:name w:val="Hyperlink"/>
    <w:uiPriority w:val="99"/>
    <w:unhideWhenUsed/>
    <w:rsid w:val="00671D65"/>
    <w:rPr>
      <w:color w:val="0000FF"/>
      <w:u w:val="single"/>
    </w:rPr>
  </w:style>
  <w:style w:type="character" w:customStyle="1" w:styleId="Heading2Char">
    <w:name w:val="Heading 2 Char"/>
    <w:basedOn w:val="DefaultParagraphFont"/>
    <w:link w:val="Heading2"/>
    <w:uiPriority w:val="9"/>
    <w:semiHidden/>
    <w:rsid w:val="00671D6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71D6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671D65"/>
    <w:rPr>
      <w:rFonts w:asciiTheme="majorHAnsi" w:eastAsiaTheme="majorEastAsia" w:hAnsiTheme="majorHAnsi" w:cstheme="majorBidi"/>
      <w:b/>
      <w:bCs/>
      <w:i/>
      <w:iCs/>
      <w:color w:val="4F81BD" w:themeColor="accent1"/>
      <w:lang w:val="en-US"/>
    </w:rPr>
  </w:style>
  <w:style w:type="paragraph" w:customStyle="1" w:styleId="BGFrontPageHeading">
    <w:name w:val="BG_FrontPageHeading"/>
    <w:basedOn w:val="Normal"/>
    <w:qFormat/>
    <w:rsid w:val="00671D65"/>
    <w:pPr>
      <w:keepNext/>
      <w:spacing w:before="240" w:line="360" w:lineRule="auto"/>
      <w:outlineLvl w:val="0"/>
    </w:pPr>
    <w:rPr>
      <w:rFonts w:ascii="Arial" w:hAnsi="Arial"/>
      <w:b/>
      <w:kern w:val="32"/>
      <w:sz w:val="32"/>
      <w:szCs w:val="28"/>
      <w:lang w:val="en-GB"/>
    </w:rPr>
  </w:style>
  <w:style w:type="paragraph" w:customStyle="1" w:styleId="BGFrontPageDate">
    <w:name w:val="BG_FrontPageDate"/>
    <w:basedOn w:val="Normal"/>
    <w:qFormat/>
    <w:rsid w:val="00671D65"/>
    <w:pPr>
      <w:keepNext/>
      <w:spacing w:before="240" w:after="60" w:line="360" w:lineRule="auto"/>
      <w:jc w:val="right"/>
      <w:outlineLvl w:val="0"/>
    </w:pPr>
    <w:rPr>
      <w:rFonts w:ascii="Arial" w:hAnsi="Arial"/>
      <w:kern w:val="32"/>
      <w:szCs w:val="28"/>
      <w:lang w:val="en-GB"/>
    </w:rPr>
  </w:style>
  <w:style w:type="paragraph" w:customStyle="1" w:styleId="BGHeading">
    <w:name w:val="BG_Heading"/>
    <w:basedOn w:val="Normal"/>
    <w:next w:val="Normal"/>
    <w:rsid w:val="00671D65"/>
    <w:pPr>
      <w:spacing w:before="240" w:line="360" w:lineRule="auto"/>
    </w:pPr>
    <w:rPr>
      <w:rFonts w:ascii="Arial" w:hAnsi="Arial"/>
      <w:sz w:val="32"/>
      <w:szCs w:val="28"/>
      <w:lang w:val="en-GB"/>
    </w:rPr>
  </w:style>
  <w:style w:type="paragraph" w:customStyle="1" w:styleId="BGHeading2">
    <w:name w:val="BG_Heading2"/>
    <w:basedOn w:val="Normal"/>
    <w:qFormat/>
    <w:rsid w:val="00671D65"/>
    <w:pPr>
      <w:widowControl w:val="0"/>
      <w:autoSpaceDE w:val="0"/>
      <w:autoSpaceDN w:val="0"/>
      <w:adjustRightInd w:val="0"/>
      <w:spacing w:before="240" w:line="288" w:lineRule="auto"/>
      <w:textAlignment w:val="center"/>
      <w:outlineLvl w:val="1"/>
    </w:pPr>
    <w:rPr>
      <w:rFonts w:ascii="Arial" w:hAnsi="Arial"/>
      <w:b/>
      <w:caps/>
      <w:sz w:val="20"/>
      <w:szCs w:val="18"/>
      <w:lang w:val="en-GB"/>
    </w:rPr>
  </w:style>
  <w:style w:type="character" w:styleId="CommentReference">
    <w:name w:val="annotation reference"/>
    <w:basedOn w:val="DefaultParagraphFont"/>
    <w:uiPriority w:val="99"/>
    <w:semiHidden/>
    <w:unhideWhenUsed/>
    <w:rsid w:val="00671D65"/>
    <w:rPr>
      <w:sz w:val="18"/>
      <w:szCs w:val="18"/>
    </w:rPr>
  </w:style>
  <w:style w:type="paragraph" w:styleId="CommentText">
    <w:name w:val="annotation text"/>
    <w:basedOn w:val="Normal"/>
    <w:link w:val="CommentTextChar"/>
    <w:uiPriority w:val="99"/>
    <w:unhideWhenUsed/>
    <w:rsid w:val="00671D65"/>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671D65"/>
    <w:rPr>
      <w:lang w:val="en-US"/>
    </w:rPr>
  </w:style>
  <w:style w:type="paragraph" w:styleId="CommentSubject">
    <w:name w:val="annotation subject"/>
    <w:basedOn w:val="CommentText"/>
    <w:next w:val="CommentText"/>
    <w:link w:val="CommentSubjectChar"/>
    <w:uiPriority w:val="99"/>
    <w:semiHidden/>
    <w:unhideWhenUsed/>
    <w:rsid w:val="00671D65"/>
    <w:rPr>
      <w:b/>
      <w:bCs/>
      <w:sz w:val="20"/>
      <w:szCs w:val="20"/>
    </w:rPr>
  </w:style>
  <w:style w:type="character" w:customStyle="1" w:styleId="CommentSubjectChar">
    <w:name w:val="Comment Subject Char"/>
    <w:basedOn w:val="CommentTextChar"/>
    <w:link w:val="CommentSubject"/>
    <w:uiPriority w:val="99"/>
    <w:semiHidden/>
    <w:rsid w:val="00671D65"/>
    <w:rPr>
      <w:b/>
      <w:bCs/>
      <w:sz w:val="20"/>
      <w:szCs w:val="20"/>
      <w:lang w:val="en-US"/>
    </w:rPr>
  </w:style>
  <w:style w:type="paragraph" w:customStyle="1" w:styleId="QuestionBox">
    <w:name w:val="QuestionBox"/>
    <w:basedOn w:val="Normal"/>
    <w:qFormat/>
    <w:rsid w:val="00671D65"/>
    <w:pPr>
      <w:pBdr>
        <w:top w:val="single" w:sz="4" w:space="1" w:color="F2F2F2"/>
        <w:left w:val="single" w:sz="4" w:space="4" w:color="F2F2F2"/>
        <w:bottom w:val="single" w:sz="4" w:space="1" w:color="F2F2F2"/>
        <w:right w:val="single" w:sz="4" w:space="4" w:color="F2F2F2"/>
      </w:pBdr>
      <w:spacing w:before="120" w:after="60" w:line="288" w:lineRule="auto"/>
    </w:pPr>
    <w:rPr>
      <w:rFonts w:ascii="Arial" w:eastAsia="Calibri" w:hAnsi="Arial"/>
      <w:sz w:val="20"/>
      <w:szCs w:val="22"/>
      <w:lang w:val="en-GB"/>
    </w:rPr>
  </w:style>
  <w:style w:type="table" w:styleId="LightShading">
    <w:name w:val="Light Shading"/>
    <w:basedOn w:val="TableNormal"/>
    <w:uiPriority w:val="60"/>
    <w:rsid w:val="001500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eading20">
    <w:name w:val="–Heading 2"/>
    <w:basedOn w:val="Body"/>
    <w:qFormat/>
    <w:rsid w:val="00D403F2"/>
    <w:pPr>
      <w:spacing w:before="240" w:after="120"/>
    </w:pPr>
    <w:rPr>
      <w:b/>
      <w:bCs/>
      <w:i w:val="0"/>
      <w:iCs w:val="0"/>
      <w:color w:val="000000" w:themeColor="text1"/>
      <w:sz w:val="23"/>
      <w:szCs w:val="24"/>
    </w:rPr>
  </w:style>
  <w:style w:type="paragraph" w:customStyle="1" w:styleId="Enterdetails">
    <w:name w:val="–Enter details"/>
    <w:basedOn w:val="Body"/>
    <w:qFormat/>
    <w:rsid w:val="00C935A0"/>
    <w:rPr>
      <w:i w:val="0"/>
      <w:color w:val="000000" w:themeColor="text1"/>
    </w:rPr>
  </w:style>
  <w:style w:type="paragraph" w:customStyle="1" w:styleId="Enterbullets">
    <w:name w:val="–Enter bullets"/>
    <w:basedOn w:val="-Bullets"/>
    <w:qFormat/>
    <w:rsid w:val="009D5562"/>
    <w:rPr>
      <w:color w:val="000000" w:themeColor="text1"/>
    </w:rPr>
  </w:style>
  <w:style w:type="paragraph" w:customStyle="1" w:styleId="Tablegrey">
    <w:name w:val="Table grey"/>
    <w:basedOn w:val="TableLevel1regular"/>
    <w:qFormat/>
    <w:rsid w:val="00C65C67"/>
    <w:rPr>
      <w:color w:val="000000" w:themeColor="text1"/>
      <w:szCs w:val="18"/>
    </w:rPr>
  </w:style>
  <w:style w:type="paragraph" w:customStyle="1" w:styleId="-Heading4">
    <w:name w:val="-Heading 4"/>
    <w:basedOn w:val="Body"/>
    <w:qFormat/>
    <w:rsid w:val="00184165"/>
    <w:pPr>
      <w:spacing w:before="120" w:after="120"/>
    </w:pPr>
    <w:rPr>
      <w:b/>
    </w:rPr>
  </w:style>
  <w:style w:type="paragraph" w:customStyle="1" w:styleId="Tablegrey0">
    <w:name w:val="–Table grey"/>
    <w:basedOn w:val="TableLevel1regular"/>
    <w:qFormat/>
    <w:rsid w:val="00C65C67"/>
    <w:rPr>
      <w:color w:val="000000" w:themeColor="text1"/>
      <w:szCs w:val="18"/>
    </w:rPr>
  </w:style>
  <w:style w:type="paragraph" w:customStyle="1" w:styleId="Letterbullet">
    <w:name w:val="Letter bullet"/>
    <w:basedOn w:val="Body"/>
    <w:qFormat/>
    <w:rsid w:val="00CC6EB3"/>
    <w:pPr>
      <w:numPr>
        <w:numId w:val="30"/>
      </w:numPr>
    </w:pPr>
  </w:style>
  <w:style w:type="paragraph" w:customStyle="1" w:styleId="Numberbullet">
    <w:name w:val="Number bullet"/>
    <w:basedOn w:val="Body"/>
    <w:qFormat/>
    <w:rsid w:val="00CC6EB3"/>
    <w:pPr>
      <w:numPr>
        <w:numId w:val="31"/>
      </w:numPr>
      <w:ind w:left="1080"/>
    </w:pPr>
  </w:style>
  <w:style w:type="paragraph" w:customStyle="1" w:styleId="Tick">
    <w:name w:val="Tick"/>
    <w:basedOn w:val="Body"/>
    <w:qFormat/>
    <w:rsid w:val="00F25FBF"/>
    <w:pPr>
      <w:numPr>
        <w:numId w:val="32"/>
      </w:numPr>
    </w:pPr>
  </w:style>
  <w:style w:type="paragraph" w:customStyle="1" w:styleId="writtenbullet">
    <w:name w:val="written bullet"/>
    <w:qFormat/>
    <w:rsid w:val="00314304"/>
    <w:pPr>
      <w:numPr>
        <w:numId w:val="36"/>
      </w:numPr>
    </w:pPr>
    <w:rPr>
      <w:rFonts w:ascii="Arial" w:hAnsi="Arial" w:cs="Times New Roman"/>
      <w:color w:val="3C3C3B"/>
      <w:sz w:val="22"/>
      <w:szCs w:val="22"/>
      <w:lang w:val="en-US"/>
    </w:rPr>
  </w:style>
  <w:style w:type="paragraph" w:customStyle="1" w:styleId="Coverheading">
    <w:name w:val="Cover heading"/>
    <w:basedOn w:val="Mainheading"/>
    <w:qFormat/>
    <w:rsid w:val="00664FEA"/>
    <w:pPr>
      <w:pBdr>
        <w:top w:val="single" w:sz="36" w:space="18" w:color="1C5F8C"/>
      </w:pBdr>
      <w:spacing w:after="440"/>
    </w:pPr>
    <w:rPr>
      <w:rFonts w:ascii="Verdana" w:hAnsi="Verdana"/>
      <w:sz w:val="72"/>
      <w:szCs w:val="72"/>
    </w:rPr>
  </w:style>
  <w:style w:type="paragraph" w:customStyle="1" w:styleId="Coverpagetext">
    <w:name w:val="Cover page text"/>
    <w:basedOn w:val="Body"/>
    <w:qFormat/>
    <w:rsid w:val="00664FEA"/>
    <w:rPr>
      <w:i w:val="0"/>
      <w:color w:val="000000" w:themeColor="text1"/>
      <w:szCs w:val="32"/>
    </w:rPr>
  </w:style>
  <w:style w:type="paragraph" w:customStyle="1" w:styleId="Coverpagebullets">
    <w:name w:val="Cover page bullets"/>
    <w:basedOn w:val="Coverpagetext"/>
    <w:qFormat/>
    <w:rsid w:val="00856EDC"/>
    <w:pPr>
      <w:numPr>
        <w:numId w:val="34"/>
      </w:numPr>
    </w:pPr>
  </w:style>
  <w:style w:type="paragraph" w:customStyle="1" w:styleId="BusinessPlantext">
    <w:name w:val="Business Plan text"/>
    <w:basedOn w:val="Mainheading"/>
    <w:qFormat/>
    <w:rsid w:val="00E87AB2"/>
    <w:rPr>
      <w:sz w:val="116"/>
    </w:rPr>
  </w:style>
  <w:style w:type="paragraph" w:styleId="Revision">
    <w:name w:val="Revision"/>
    <w:hidden/>
    <w:uiPriority w:val="99"/>
    <w:semiHidden/>
    <w:rsid w:val="003034AF"/>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3034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C7"/>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5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71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D6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1D6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qFormat/>
    <w:rsid w:val="002F6D28"/>
    <w:rPr>
      <w:rFonts w:ascii="Verdana" w:eastAsia="ヒラギノ角ゴ Pro W3" w:hAnsi="Verdana"/>
      <w:b/>
      <w:color w:val="FFFFFF" w:themeColor="background1"/>
      <w:sz w:val="18"/>
      <w:szCs w:val="16"/>
      <w:lang w:eastAsia="en-NZ"/>
    </w:rPr>
  </w:style>
  <w:style w:type="table" w:styleId="TableGrid">
    <w:name w:val="Table Grid"/>
    <w:aliases w:val="–Table Grid"/>
    <w:basedOn w:val="TableNormal"/>
    <w:uiPriority w:val="59"/>
    <w:rsid w:val="000F2668"/>
    <w:tblPr>
      <w:tblInd w:w="-5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bottom w:w="113" w:type="dxa"/>
        <w:right w:w="113" w:type="dxa"/>
      </w:tblCellMar>
    </w:tblPr>
    <w:tcPr>
      <w:shd w:val="clear" w:color="auto" w:fill="F3F3F3"/>
    </w:tcPr>
  </w:style>
  <w:style w:type="paragraph" w:styleId="Header">
    <w:name w:val="header"/>
    <w:basedOn w:val="Normal"/>
    <w:link w:val="HeaderChar"/>
    <w:uiPriority w:val="99"/>
    <w:unhideWhenUsed/>
    <w:rsid w:val="004750C7"/>
    <w:pPr>
      <w:tabs>
        <w:tab w:val="center" w:pos="4320"/>
        <w:tab w:val="right" w:pos="8640"/>
      </w:tabs>
    </w:pPr>
  </w:style>
  <w:style w:type="character" w:customStyle="1" w:styleId="HeaderChar">
    <w:name w:val="Header Char"/>
    <w:basedOn w:val="DefaultParagraphFont"/>
    <w:link w:val="Header"/>
    <w:uiPriority w:val="99"/>
    <w:rsid w:val="004750C7"/>
    <w:rPr>
      <w:rFonts w:ascii="Times New Roman" w:eastAsia="Times New Roman" w:hAnsi="Times New Roman" w:cs="Times New Roman"/>
      <w:lang w:val="en-US"/>
    </w:rPr>
  </w:style>
  <w:style w:type="paragraph" w:styleId="Footer">
    <w:name w:val="footer"/>
    <w:basedOn w:val="Normal"/>
    <w:link w:val="FooterChar"/>
    <w:uiPriority w:val="99"/>
    <w:unhideWhenUsed/>
    <w:rsid w:val="004750C7"/>
    <w:pPr>
      <w:tabs>
        <w:tab w:val="center" w:pos="4320"/>
        <w:tab w:val="right" w:pos="8640"/>
      </w:tabs>
    </w:pPr>
  </w:style>
  <w:style w:type="character" w:customStyle="1" w:styleId="FooterChar">
    <w:name w:val="Footer Char"/>
    <w:basedOn w:val="DefaultParagraphFont"/>
    <w:link w:val="Footer"/>
    <w:uiPriority w:val="99"/>
    <w:rsid w:val="004750C7"/>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75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0C7"/>
    <w:rPr>
      <w:rFonts w:ascii="Lucida Grande" w:eastAsia="Times New Roman" w:hAnsi="Lucida Grande" w:cs="Lucida Grande"/>
      <w:sz w:val="18"/>
      <w:szCs w:val="18"/>
      <w:lang w:val="en-US"/>
    </w:rPr>
  </w:style>
  <w:style w:type="paragraph" w:customStyle="1" w:styleId="TableBodyL1">
    <w:name w:val="Table Body L1"/>
    <w:qFormat/>
    <w:rsid w:val="00B562CA"/>
    <w:rPr>
      <w:rFonts w:ascii="Arial" w:eastAsia="ヒラギノ角ゴ Pro W3" w:hAnsi="Arial" w:cs="Arial"/>
      <w:b/>
      <w:color w:val="272727"/>
      <w:sz w:val="18"/>
      <w:szCs w:val="16"/>
      <w:lang w:val="en-US"/>
    </w:rPr>
  </w:style>
  <w:style w:type="paragraph" w:customStyle="1" w:styleId="Tablebodysmall">
    <w:name w:val="Table body small"/>
    <w:basedOn w:val="Normal"/>
    <w:qFormat/>
    <w:rsid w:val="00706904"/>
    <w:rPr>
      <w:rFonts w:ascii="Arial" w:eastAsia="ヒラギノ角ゴ Pro W3" w:hAnsi="Arial" w:cs="Arial"/>
      <w:color w:val="272727"/>
      <w:sz w:val="12"/>
      <w:szCs w:val="12"/>
    </w:rPr>
  </w:style>
  <w:style w:type="paragraph" w:customStyle="1" w:styleId="TableBodyL2">
    <w:name w:val="Table Body L2"/>
    <w:basedOn w:val="TableBodyL1"/>
    <w:qFormat/>
    <w:rsid w:val="002E5675"/>
    <w:pPr>
      <w:numPr>
        <w:numId w:val="13"/>
      </w:numPr>
    </w:pPr>
    <w:rPr>
      <w:b w:val="0"/>
    </w:rPr>
  </w:style>
  <w:style w:type="paragraph" w:customStyle="1" w:styleId="Body">
    <w:name w:val="–Body"/>
    <w:basedOn w:val="Normal"/>
    <w:qFormat/>
    <w:rsid w:val="002F6D28"/>
    <w:pPr>
      <w:ind w:left="-680" w:right="-680"/>
    </w:pPr>
    <w:rPr>
      <w:rFonts w:ascii="Verdana" w:eastAsiaTheme="minorEastAsia" w:hAnsi="Verdana"/>
      <w:i/>
      <w:iCs/>
      <w:color w:val="A6A6A6" w:themeColor="background1" w:themeShade="A6"/>
      <w:sz w:val="19"/>
      <w:szCs w:val="22"/>
      <w:lang w:val="en-NZ"/>
    </w:rPr>
  </w:style>
  <w:style w:type="paragraph" w:customStyle="1" w:styleId="Steps">
    <w:name w:val="Steps"/>
    <w:basedOn w:val="-TableHeading"/>
    <w:qFormat/>
    <w:rsid w:val="00B562CA"/>
  </w:style>
  <w:style w:type="character" w:customStyle="1" w:styleId="Stepsunbold">
    <w:name w:val="Steps unbold"/>
    <w:basedOn w:val="DefaultParagraphFont"/>
    <w:uiPriority w:val="1"/>
    <w:qFormat/>
    <w:rsid w:val="00B562CA"/>
  </w:style>
  <w:style w:type="paragraph" w:styleId="ListParagraph">
    <w:name w:val="List Paragraph"/>
    <w:basedOn w:val="Normal"/>
    <w:uiPriority w:val="34"/>
    <w:qFormat/>
    <w:rsid w:val="00CB51AC"/>
    <w:pPr>
      <w:spacing w:after="160" w:line="259" w:lineRule="auto"/>
      <w:ind w:left="720"/>
      <w:contextualSpacing/>
    </w:pPr>
    <w:rPr>
      <w:rFonts w:asciiTheme="minorHAnsi" w:eastAsiaTheme="minorHAnsi" w:hAnsiTheme="minorHAnsi" w:cstheme="minorBidi"/>
      <w:sz w:val="22"/>
      <w:szCs w:val="22"/>
    </w:rPr>
  </w:style>
  <w:style w:type="paragraph" w:customStyle="1" w:styleId="Mainheading">
    <w:name w:val="Main heading"/>
    <w:basedOn w:val="Normal"/>
    <w:qFormat/>
    <w:rsid w:val="00CE715B"/>
    <w:pPr>
      <w:pBdr>
        <w:top w:val="single" w:sz="36" w:space="20" w:color="1C5F8C"/>
      </w:pBdr>
      <w:spacing w:before="120" w:after="240" w:line="360" w:lineRule="auto"/>
      <w:ind w:left="-680" w:right="-680"/>
    </w:pPr>
    <w:rPr>
      <w:rFonts w:ascii="Helvetica" w:hAnsi="Helvetica"/>
      <w:b/>
      <w:bCs/>
      <w:color w:val="1C5F8C"/>
      <w:sz w:val="56"/>
      <w:szCs w:val="56"/>
    </w:rPr>
  </w:style>
  <w:style w:type="paragraph" w:styleId="NoSpacing">
    <w:name w:val="No Spacing"/>
    <w:uiPriority w:val="1"/>
    <w:qFormat/>
    <w:rsid w:val="00223A92"/>
    <w:rPr>
      <w:rFonts w:eastAsiaTheme="minorHAnsi"/>
      <w:sz w:val="22"/>
      <w:szCs w:val="22"/>
      <w:lang w:val="en-US"/>
    </w:rPr>
  </w:style>
  <w:style w:type="paragraph" w:customStyle="1" w:styleId="TableLevel1regular">
    <w:name w:val="–Table Level 1_regular"/>
    <w:basedOn w:val="TableBodyL1"/>
    <w:qFormat/>
    <w:rsid w:val="00E32C46"/>
    <w:rPr>
      <w:rFonts w:ascii="Verdana" w:hAnsi="Verdana"/>
      <w:b w:val="0"/>
      <w:sz w:val="17"/>
    </w:rPr>
  </w:style>
  <w:style w:type="character" w:customStyle="1" w:styleId="Heading1Char">
    <w:name w:val="Heading 1 Char"/>
    <w:basedOn w:val="DefaultParagraphFont"/>
    <w:link w:val="Heading1"/>
    <w:uiPriority w:val="9"/>
    <w:rsid w:val="00655F81"/>
    <w:rPr>
      <w:rFonts w:asciiTheme="majorHAnsi" w:eastAsiaTheme="majorEastAsia" w:hAnsiTheme="majorHAnsi" w:cstheme="majorBidi"/>
      <w:b/>
      <w:bCs/>
      <w:color w:val="345A8A" w:themeColor="accent1" w:themeShade="B5"/>
      <w:sz w:val="32"/>
      <w:szCs w:val="32"/>
      <w:lang w:val="en-US"/>
    </w:rPr>
  </w:style>
  <w:style w:type="paragraph" w:styleId="TOCHeading">
    <w:name w:val="TOC Heading"/>
    <w:basedOn w:val="Heading1"/>
    <w:next w:val="Normal"/>
    <w:uiPriority w:val="39"/>
    <w:unhideWhenUsed/>
    <w:qFormat/>
    <w:rsid w:val="00655F8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865C7"/>
    <w:pPr>
      <w:tabs>
        <w:tab w:val="right" w:leader="dot" w:pos="7920"/>
      </w:tabs>
      <w:spacing w:before="240" w:after="240"/>
    </w:pPr>
    <w:rPr>
      <w:rFonts w:ascii="Arial" w:hAnsi="Arial"/>
      <w:bCs/>
      <w:color w:val="00A4E4"/>
    </w:rPr>
  </w:style>
  <w:style w:type="paragraph" w:styleId="TOC2">
    <w:name w:val="toc 2"/>
    <w:basedOn w:val="Normal"/>
    <w:next w:val="Normal"/>
    <w:autoRedefine/>
    <w:uiPriority w:val="39"/>
    <w:unhideWhenUsed/>
    <w:rsid w:val="00655F81"/>
    <w:rPr>
      <w:rFonts w:asciiTheme="minorHAnsi" w:hAnsiTheme="minorHAnsi"/>
      <w:sz w:val="22"/>
      <w:szCs w:val="22"/>
    </w:rPr>
  </w:style>
  <w:style w:type="paragraph" w:styleId="TOC3">
    <w:name w:val="toc 3"/>
    <w:basedOn w:val="Normal"/>
    <w:next w:val="Normal"/>
    <w:autoRedefine/>
    <w:uiPriority w:val="39"/>
    <w:unhideWhenUsed/>
    <w:rsid w:val="006F626A"/>
    <w:pPr>
      <w:widowControl w:val="0"/>
    </w:pPr>
    <w:rPr>
      <w:rFonts w:asciiTheme="minorHAnsi" w:hAnsiTheme="minorHAnsi"/>
      <w:i/>
      <w:sz w:val="22"/>
      <w:szCs w:val="22"/>
    </w:rPr>
  </w:style>
  <w:style w:type="paragraph" w:styleId="TOC4">
    <w:name w:val="toc 4"/>
    <w:basedOn w:val="Normal"/>
    <w:next w:val="Normal"/>
    <w:autoRedefine/>
    <w:uiPriority w:val="39"/>
    <w:unhideWhenUsed/>
    <w:rsid w:val="00655F8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55F8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55F8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55F8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55F8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55F81"/>
    <w:pPr>
      <w:pBdr>
        <w:between w:val="double" w:sz="6" w:space="0" w:color="auto"/>
      </w:pBdr>
      <w:ind w:left="1680"/>
    </w:pPr>
    <w:rPr>
      <w:rFonts w:asciiTheme="minorHAnsi" w:hAnsiTheme="minorHAnsi"/>
      <w:sz w:val="20"/>
      <w:szCs w:val="20"/>
    </w:rPr>
  </w:style>
  <w:style w:type="paragraph" w:styleId="Title">
    <w:name w:val="Title"/>
    <w:basedOn w:val="Normal"/>
    <w:next w:val="Normal"/>
    <w:link w:val="TitleChar"/>
    <w:uiPriority w:val="10"/>
    <w:qFormat/>
    <w:rsid w:val="00655F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F81"/>
    <w:rPr>
      <w:rFonts w:asciiTheme="majorHAnsi" w:eastAsiaTheme="majorEastAsia" w:hAnsiTheme="majorHAnsi" w:cstheme="majorBidi"/>
      <w:color w:val="17365D" w:themeColor="text2" w:themeShade="BF"/>
      <w:spacing w:val="5"/>
      <w:kern w:val="28"/>
      <w:sz w:val="52"/>
      <w:szCs w:val="52"/>
      <w:lang w:val="en-US"/>
    </w:rPr>
  </w:style>
  <w:style w:type="character" w:styleId="PageNumber">
    <w:name w:val="page number"/>
    <w:basedOn w:val="DefaultParagraphFont"/>
    <w:uiPriority w:val="99"/>
    <w:unhideWhenUsed/>
    <w:rsid w:val="001B0360"/>
    <w:rPr>
      <w:rFonts w:ascii="Arial" w:hAnsi="Arial"/>
      <w:position w:val="-6"/>
      <w:sz w:val="18"/>
      <w:szCs w:val="18"/>
    </w:rPr>
  </w:style>
  <w:style w:type="paragraph" w:customStyle="1" w:styleId="-Bullets">
    <w:name w:val="-Bullets"/>
    <w:basedOn w:val="Body"/>
    <w:qFormat/>
    <w:rsid w:val="00655F81"/>
    <w:pPr>
      <w:numPr>
        <w:numId w:val="19"/>
      </w:numPr>
    </w:pPr>
  </w:style>
  <w:style w:type="paragraph" w:customStyle="1" w:styleId="-Heading1">
    <w:name w:val="-Heading 1"/>
    <w:basedOn w:val="Mainheading"/>
    <w:qFormat/>
    <w:rsid w:val="002A369E"/>
    <w:pPr>
      <w:spacing w:before="480" w:after="120"/>
    </w:pPr>
    <w:rPr>
      <w:rFonts w:ascii="Verdana" w:hAnsi="Verdana"/>
      <w:sz w:val="28"/>
      <w:szCs w:val="28"/>
    </w:rPr>
  </w:style>
  <w:style w:type="character" w:styleId="Hyperlink">
    <w:name w:val="Hyperlink"/>
    <w:uiPriority w:val="99"/>
    <w:unhideWhenUsed/>
    <w:rsid w:val="00671D65"/>
    <w:rPr>
      <w:color w:val="0000FF"/>
      <w:u w:val="single"/>
    </w:rPr>
  </w:style>
  <w:style w:type="character" w:customStyle="1" w:styleId="Heading2Char">
    <w:name w:val="Heading 2 Char"/>
    <w:basedOn w:val="DefaultParagraphFont"/>
    <w:link w:val="Heading2"/>
    <w:uiPriority w:val="9"/>
    <w:semiHidden/>
    <w:rsid w:val="00671D65"/>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71D65"/>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671D65"/>
    <w:rPr>
      <w:rFonts w:asciiTheme="majorHAnsi" w:eastAsiaTheme="majorEastAsia" w:hAnsiTheme="majorHAnsi" w:cstheme="majorBidi"/>
      <w:b/>
      <w:bCs/>
      <w:i/>
      <w:iCs/>
      <w:color w:val="4F81BD" w:themeColor="accent1"/>
      <w:lang w:val="en-US"/>
    </w:rPr>
  </w:style>
  <w:style w:type="paragraph" w:customStyle="1" w:styleId="BGFrontPageHeading">
    <w:name w:val="BG_FrontPageHeading"/>
    <w:basedOn w:val="Normal"/>
    <w:qFormat/>
    <w:rsid w:val="00671D65"/>
    <w:pPr>
      <w:keepNext/>
      <w:spacing w:before="240" w:line="360" w:lineRule="auto"/>
      <w:outlineLvl w:val="0"/>
    </w:pPr>
    <w:rPr>
      <w:rFonts w:ascii="Arial" w:hAnsi="Arial"/>
      <w:b/>
      <w:kern w:val="32"/>
      <w:sz w:val="32"/>
      <w:szCs w:val="28"/>
      <w:lang w:val="en-GB"/>
    </w:rPr>
  </w:style>
  <w:style w:type="paragraph" w:customStyle="1" w:styleId="BGFrontPageDate">
    <w:name w:val="BG_FrontPageDate"/>
    <w:basedOn w:val="Normal"/>
    <w:qFormat/>
    <w:rsid w:val="00671D65"/>
    <w:pPr>
      <w:keepNext/>
      <w:spacing w:before="240" w:after="60" w:line="360" w:lineRule="auto"/>
      <w:jc w:val="right"/>
      <w:outlineLvl w:val="0"/>
    </w:pPr>
    <w:rPr>
      <w:rFonts w:ascii="Arial" w:hAnsi="Arial"/>
      <w:kern w:val="32"/>
      <w:szCs w:val="28"/>
      <w:lang w:val="en-GB"/>
    </w:rPr>
  </w:style>
  <w:style w:type="paragraph" w:customStyle="1" w:styleId="BGHeading">
    <w:name w:val="BG_Heading"/>
    <w:basedOn w:val="Normal"/>
    <w:next w:val="Normal"/>
    <w:rsid w:val="00671D65"/>
    <w:pPr>
      <w:spacing w:before="240" w:line="360" w:lineRule="auto"/>
    </w:pPr>
    <w:rPr>
      <w:rFonts w:ascii="Arial" w:hAnsi="Arial"/>
      <w:sz w:val="32"/>
      <w:szCs w:val="28"/>
      <w:lang w:val="en-GB"/>
    </w:rPr>
  </w:style>
  <w:style w:type="paragraph" w:customStyle="1" w:styleId="BGHeading2">
    <w:name w:val="BG_Heading2"/>
    <w:basedOn w:val="Normal"/>
    <w:qFormat/>
    <w:rsid w:val="00671D65"/>
    <w:pPr>
      <w:widowControl w:val="0"/>
      <w:autoSpaceDE w:val="0"/>
      <w:autoSpaceDN w:val="0"/>
      <w:adjustRightInd w:val="0"/>
      <w:spacing w:before="240" w:line="288" w:lineRule="auto"/>
      <w:textAlignment w:val="center"/>
      <w:outlineLvl w:val="1"/>
    </w:pPr>
    <w:rPr>
      <w:rFonts w:ascii="Arial" w:hAnsi="Arial"/>
      <w:b/>
      <w:caps/>
      <w:sz w:val="20"/>
      <w:szCs w:val="18"/>
      <w:lang w:val="en-GB"/>
    </w:rPr>
  </w:style>
  <w:style w:type="character" w:styleId="CommentReference">
    <w:name w:val="annotation reference"/>
    <w:basedOn w:val="DefaultParagraphFont"/>
    <w:uiPriority w:val="99"/>
    <w:semiHidden/>
    <w:unhideWhenUsed/>
    <w:rsid w:val="00671D65"/>
    <w:rPr>
      <w:sz w:val="18"/>
      <w:szCs w:val="18"/>
    </w:rPr>
  </w:style>
  <w:style w:type="paragraph" w:styleId="CommentText">
    <w:name w:val="annotation text"/>
    <w:basedOn w:val="Normal"/>
    <w:link w:val="CommentTextChar"/>
    <w:uiPriority w:val="99"/>
    <w:unhideWhenUsed/>
    <w:rsid w:val="00671D65"/>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671D65"/>
    <w:rPr>
      <w:lang w:val="en-US"/>
    </w:rPr>
  </w:style>
  <w:style w:type="paragraph" w:styleId="CommentSubject">
    <w:name w:val="annotation subject"/>
    <w:basedOn w:val="CommentText"/>
    <w:next w:val="CommentText"/>
    <w:link w:val="CommentSubjectChar"/>
    <w:uiPriority w:val="99"/>
    <w:semiHidden/>
    <w:unhideWhenUsed/>
    <w:rsid w:val="00671D65"/>
    <w:rPr>
      <w:b/>
      <w:bCs/>
      <w:sz w:val="20"/>
      <w:szCs w:val="20"/>
    </w:rPr>
  </w:style>
  <w:style w:type="character" w:customStyle="1" w:styleId="CommentSubjectChar">
    <w:name w:val="Comment Subject Char"/>
    <w:basedOn w:val="CommentTextChar"/>
    <w:link w:val="CommentSubject"/>
    <w:uiPriority w:val="99"/>
    <w:semiHidden/>
    <w:rsid w:val="00671D65"/>
    <w:rPr>
      <w:b/>
      <w:bCs/>
      <w:sz w:val="20"/>
      <w:szCs w:val="20"/>
      <w:lang w:val="en-US"/>
    </w:rPr>
  </w:style>
  <w:style w:type="paragraph" w:customStyle="1" w:styleId="QuestionBox">
    <w:name w:val="QuestionBox"/>
    <w:basedOn w:val="Normal"/>
    <w:qFormat/>
    <w:rsid w:val="00671D65"/>
    <w:pPr>
      <w:pBdr>
        <w:top w:val="single" w:sz="4" w:space="1" w:color="F2F2F2"/>
        <w:left w:val="single" w:sz="4" w:space="4" w:color="F2F2F2"/>
        <w:bottom w:val="single" w:sz="4" w:space="1" w:color="F2F2F2"/>
        <w:right w:val="single" w:sz="4" w:space="4" w:color="F2F2F2"/>
      </w:pBdr>
      <w:spacing w:before="120" w:after="60" w:line="288" w:lineRule="auto"/>
    </w:pPr>
    <w:rPr>
      <w:rFonts w:ascii="Arial" w:eastAsia="Calibri" w:hAnsi="Arial"/>
      <w:sz w:val="20"/>
      <w:szCs w:val="22"/>
      <w:lang w:val="en-GB"/>
    </w:rPr>
  </w:style>
  <w:style w:type="table" w:styleId="LightShading">
    <w:name w:val="Light Shading"/>
    <w:basedOn w:val="TableNormal"/>
    <w:uiPriority w:val="60"/>
    <w:rsid w:val="001500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eading20">
    <w:name w:val="–Heading 2"/>
    <w:basedOn w:val="Body"/>
    <w:qFormat/>
    <w:rsid w:val="00D403F2"/>
    <w:pPr>
      <w:spacing w:before="240" w:after="120"/>
    </w:pPr>
    <w:rPr>
      <w:b/>
      <w:bCs/>
      <w:i w:val="0"/>
      <w:iCs w:val="0"/>
      <w:color w:val="000000" w:themeColor="text1"/>
      <w:sz w:val="23"/>
      <w:szCs w:val="24"/>
    </w:rPr>
  </w:style>
  <w:style w:type="paragraph" w:customStyle="1" w:styleId="Enterdetails">
    <w:name w:val="–Enter details"/>
    <w:basedOn w:val="Body"/>
    <w:qFormat/>
    <w:rsid w:val="00C935A0"/>
    <w:rPr>
      <w:i w:val="0"/>
      <w:color w:val="000000" w:themeColor="text1"/>
    </w:rPr>
  </w:style>
  <w:style w:type="paragraph" w:customStyle="1" w:styleId="Enterbullets">
    <w:name w:val="–Enter bullets"/>
    <w:basedOn w:val="-Bullets"/>
    <w:qFormat/>
    <w:rsid w:val="009D5562"/>
    <w:rPr>
      <w:color w:val="000000" w:themeColor="text1"/>
    </w:rPr>
  </w:style>
  <w:style w:type="paragraph" w:customStyle="1" w:styleId="Tablegrey">
    <w:name w:val="Table grey"/>
    <w:basedOn w:val="TableLevel1regular"/>
    <w:qFormat/>
    <w:rsid w:val="00C65C67"/>
    <w:rPr>
      <w:color w:val="000000" w:themeColor="text1"/>
      <w:szCs w:val="18"/>
    </w:rPr>
  </w:style>
  <w:style w:type="paragraph" w:customStyle="1" w:styleId="-Heading4">
    <w:name w:val="-Heading 4"/>
    <w:basedOn w:val="Body"/>
    <w:qFormat/>
    <w:rsid w:val="00184165"/>
    <w:pPr>
      <w:spacing w:before="120" w:after="120"/>
    </w:pPr>
    <w:rPr>
      <w:b/>
    </w:rPr>
  </w:style>
  <w:style w:type="paragraph" w:customStyle="1" w:styleId="Tablegrey0">
    <w:name w:val="–Table grey"/>
    <w:basedOn w:val="TableLevel1regular"/>
    <w:qFormat/>
    <w:rsid w:val="00C65C67"/>
    <w:rPr>
      <w:color w:val="000000" w:themeColor="text1"/>
      <w:szCs w:val="18"/>
    </w:rPr>
  </w:style>
  <w:style w:type="paragraph" w:customStyle="1" w:styleId="Letterbullet">
    <w:name w:val="Letter bullet"/>
    <w:basedOn w:val="Body"/>
    <w:qFormat/>
    <w:rsid w:val="00CC6EB3"/>
    <w:pPr>
      <w:numPr>
        <w:numId w:val="30"/>
      </w:numPr>
    </w:pPr>
  </w:style>
  <w:style w:type="paragraph" w:customStyle="1" w:styleId="Numberbullet">
    <w:name w:val="Number bullet"/>
    <w:basedOn w:val="Body"/>
    <w:qFormat/>
    <w:rsid w:val="00CC6EB3"/>
    <w:pPr>
      <w:numPr>
        <w:numId w:val="31"/>
      </w:numPr>
      <w:ind w:left="1080"/>
    </w:pPr>
  </w:style>
  <w:style w:type="paragraph" w:customStyle="1" w:styleId="Tick">
    <w:name w:val="Tick"/>
    <w:basedOn w:val="Body"/>
    <w:qFormat/>
    <w:rsid w:val="00F25FBF"/>
    <w:pPr>
      <w:numPr>
        <w:numId w:val="32"/>
      </w:numPr>
    </w:pPr>
  </w:style>
  <w:style w:type="paragraph" w:customStyle="1" w:styleId="writtenbullet">
    <w:name w:val="written bullet"/>
    <w:qFormat/>
    <w:rsid w:val="00314304"/>
    <w:pPr>
      <w:numPr>
        <w:numId w:val="36"/>
      </w:numPr>
    </w:pPr>
    <w:rPr>
      <w:rFonts w:ascii="Arial" w:hAnsi="Arial" w:cs="Times New Roman"/>
      <w:color w:val="3C3C3B"/>
      <w:sz w:val="22"/>
      <w:szCs w:val="22"/>
      <w:lang w:val="en-US"/>
    </w:rPr>
  </w:style>
  <w:style w:type="paragraph" w:customStyle="1" w:styleId="Coverheading">
    <w:name w:val="Cover heading"/>
    <w:basedOn w:val="Mainheading"/>
    <w:qFormat/>
    <w:rsid w:val="00664FEA"/>
    <w:pPr>
      <w:pBdr>
        <w:top w:val="single" w:sz="36" w:space="18" w:color="1C5F8C"/>
      </w:pBdr>
      <w:spacing w:after="440"/>
    </w:pPr>
    <w:rPr>
      <w:rFonts w:ascii="Verdana" w:hAnsi="Verdana"/>
      <w:sz w:val="72"/>
      <w:szCs w:val="72"/>
    </w:rPr>
  </w:style>
  <w:style w:type="paragraph" w:customStyle="1" w:styleId="Coverpagetext">
    <w:name w:val="Cover page text"/>
    <w:basedOn w:val="Body"/>
    <w:qFormat/>
    <w:rsid w:val="00664FEA"/>
    <w:rPr>
      <w:i w:val="0"/>
      <w:color w:val="000000" w:themeColor="text1"/>
      <w:szCs w:val="32"/>
    </w:rPr>
  </w:style>
  <w:style w:type="paragraph" w:customStyle="1" w:styleId="Coverpagebullets">
    <w:name w:val="Cover page bullets"/>
    <w:basedOn w:val="Coverpagetext"/>
    <w:qFormat/>
    <w:rsid w:val="00856EDC"/>
    <w:pPr>
      <w:numPr>
        <w:numId w:val="34"/>
      </w:numPr>
    </w:pPr>
  </w:style>
  <w:style w:type="paragraph" w:customStyle="1" w:styleId="BusinessPlantext">
    <w:name w:val="Business Plan text"/>
    <w:basedOn w:val="Mainheading"/>
    <w:qFormat/>
    <w:rsid w:val="00E87AB2"/>
    <w:rPr>
      <w:sz w:val="116"/>
    </w:rPr>
  </w:style>
  <w:style w:type="paragraph" w:styleId="Revision">
    <w:name w:val="Revision"/>
    <w:hidden/>
    <w:uiPriority w:val="99"/>
    <w:semiHidden/>
    <w:rsid w:val="003034AF"/>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3034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www.business.govt.nz/risks-and-operations/intellectual-property-protection/preparing-for-intellectual-property-advice/" TargetMode="External"/><Relationship Id="rId39" Type="http://schemas.openxmlformats.org/officeDocument/2006/relationships/customXml" Target="../customXml/item3.xml"/><Relationship Id="rId21" Type="http://schemas.openxmlformats.org/officeDocument/2006/relationships/hyperlink" Target="https://www.business.govt.nz/getting-started/business-planning-tools-and-tips/common-business-milestones-and-how-we-can-help/" TargetMode="External"/><Relationship Id="rId34" Type="http://schemas.openxmlformats.org/officeDocument/2006/relationships/hyperlink" Target="https://www.business.govt.nz/tax-and-accounting/business-finance-basics/introduction-to-business-financ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s://www.business.govt.nz/getting-started/advice-and-governance/types-of-advice-youll-need/" TargetMode="External"/><Relationship Id="rId33" Type="http://schemas.openxmlformats.org/officeDocument/2006/relationships/hyperlink" Target="https://www.business.govt.nz/getting-started/funding-your-business/how-much-money-do-i-need-to-start-a-business/" TargetMode="Externa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business.govt.nz/getting-started/building-a-brand/developing-your-unique-selling-point/" TargetMode="External"/><Relationship Id="rId29" Type="http://schemas.openxmlformats.org/officeDocument/2006/relationships/hyperlink" Target="https://www.business.govt.nz/getting-started/taking-the-first-steps/how-to-research-your-market-and-competi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business.govt.nz/hiring-and-manage/getting-the-best-from-people/performance-appraisals/" TargetMode="External"/><Relationship Id="rId32" Type="http://schemas.openxmlformats.org/officeDocument/2006/relationships/hyperlink" Target="https://www.business.govt.nz/risks-and-operations/intellectual-property-protection/what-is-intellectual-property/" TargetMode="Externa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business.govt.nz/hiring-and-manage/hiring-people/overview-of-the-hiring-process/" TargetMode="External"/><Relationship Id="rId28" Type="http://schemas.openxmlformats.org/officeDocument/2006/relationships/hyperlink" Target="https://www.business.govt.nz/getting-started/building-a-brand/creating-your-brand/" TargetMode="External"/><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eader" Target="header5.xml"/><Relationship Id="rId31" Type="http://schemas.openxmlformats.org/officeDocument/2006/relationships/hyperlink" Target="https://www.business.govt.nz/risks-and-operations/equipment-premises-and-assets/common-business-assets-checklist/" TargetMode="External"/><Relationship Id="rId4" Type="http://schemas.microsoft.com/office/2007/relationships/stylesWithEffects" Target="stylesWithEffects.xml"/><Relationship Id="rId9" Type="http://schemas.openxmlformats.org/officeDocument/2006/relationships/hyperlink" Target="http://www.business.govt.nz/" TargetMode="External"/><Relationship Id="rId14" Type="http://schemas.openxmlformats.org/officeDocument/2006/relationships/footer" Target="footer2.xml"/><Relationship Id="rId22" Type="http://schemas.openxmlformats.org/officeDocument/2006/relationships/hyperlink" Target="https://www.business.govt.nz/getting-started/business-planning-tools-and-tips/how-to-create-a-business-plan/" TargetMode="External"/><Relationship Id="rId27" Type="http://schemas.openxmlformats.org/officeDocument/2006/relationships/hyperlink" Target="https://www.business.govt.nz/getting-started/taking-the-first-steps/how-to-research-your-market-and-competitors/" TargetMode="External"/><Relationship Id="rId30" Type="http://schemas.openxmlformats.org/officeDocument/2006/relationships/hyperlink" Target="https://www.business.govt.nz/how-to-grow/boosting-sales/marketing-and-sales/" TargetMode="External"/><Relationship Id="rId35" Type="http://schemas.openxmlformats.org/officeDocument/2006/relationships/hyperlink" Target="https://www.business.govt.nz/risks-and-operations/planning-for-the-unexpected-bcp/emergency-planning-for-businesses/" TargetMode="Externa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FADF2B-1F73-4807-9170-76D5E30DA3F0}"/>
</file>

<file path=customXml/itemProps2.xml><?xml version="1.0" encoding="utf-8"?>
<ds:datastoreItem xmlns:ds="http://schemas.openxmlformats.org/officeDocument/2006/customXml" ds:itemID="{D523C1DE-3AC1-42D9-8421-D6321052DE56}"/>
</file>

<file path=customXml/itemProps3.xml><?xml version="1.0" encoding="utf-8"?>
<ds:datastoreItem xmlns:ds="http://schemas.openxmlformats.org/officeDocument/2006/customXml" ds:itemID="{8F854350-7D1D-465A-B5EF-20D393FF226A}"/>
</file>

<file path=customXml/itemProps4.xml><?xml version="1.0" encoding="utf-8"?>
<ds:datastoreItem xmlns:ds="http://schemas.openxmlformats.org/officeDocument/2006/customXml" ds:itemID="{BF8F6549-09B1-4375-BDF6-B5C64CEF5242}"/>
</file>

<file path=docProps/app.xml><?xml version="1.0" encoding="utf-8"?>
<Properties xmlns="http://schemas.openxmlformats.org/officeDocument/2006/extended-properties" xmlns:vt="http://schemas.openxmlformats.org/officeDocument/2006/docPropsVTypes">
  <Template>775C5083</Template>
  <TotalTime>23</TotalTime>
  <Pages>26</Pages>
  <Words>4363</Words>
  <Characters>22671</Characters>
  <Application>Microsoft Office Word</Application>
  <DocSecurity>0</DocSecurity>
  <Lines>913</Lines>
  <Paragraphs>342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version</dc:creator>
  <cp:lastModifiedBy>Diego Montes</cp:lastModifiedBy>
  <cp:revision>6</cp:revision>
  <cp:lastPrinted>2016-07-27T21:08:00Z</cp:lastPrinted>
  <dcterms:created xsi:type="dcterms:W3CDTF">2017-11-16T00:53:00Z</dcterms:created>
  <dcterms:modified xsi:type="dcterms:W3CDTF">2018-08-27T22:59:00Z</dcterms:modified>
</cp:coreProperties>
</file>